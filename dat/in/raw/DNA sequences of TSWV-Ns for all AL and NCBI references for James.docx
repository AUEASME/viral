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856F0" w14:textId="1AA8FD0F" w:rsidR="00E859ED" w:rsidRPr="00E859ED" w:rsidRDefault="00E859ED" w:rsidP="00E859ED">
      <w:pPr>
        <w:rPr>
          <w:rFonts w:ascii="Courier New" w:eastAsia="Times New Roman" w:hAnsi="Courier New" w:cs="Courier New"/>
          <w:b/>
          <w:bCs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b/>
          <w:bCs/>
          <w:color w:val="000000" w:themeColor="text1"/>
          <w:kern w:val="0"/>
          <w14:ligatures w14:val="none"/>
        </w:rPr>
        <w:t>Alabama</w:t>
      </w:r>
      <w:r w:rsidRPr="00E859ED">
        <w:rPr>
          <w:rFonts w:ascii="Courier New" w:eastAsia="Times New Roman" w:hAnsi="Courier New" w:cs="Courier New"/>
          <w:b/>
          <w:bCs/>
          <w:color w:val="000000" w:themeColor="text1"/>
          <w:kern w:val="0"/>
          <w14:ligatures w14:val="none"/>
        </w:rPr>
        <w:t xml:space="preserve"> </w:t>
      </w:r>
      <w:r w:rsidRPr="00E859ED">
        <w:rPr>
          <w:rFonts w:ascii="Courier New" w:eastAsia="Times New Roman" w:hAnsi="Courier New" w:cs="Courier New"/>
          <w:b/>
          <w:bCs/>
          <w:color w:val="000000" w:themeColor="text1"/>
          <w:kern w:val="0"/>
          <w14:ligatures w14:val="none"/>
        </w:rPr>
        <w:t>Sequences</w:t>
      </w:r>
      <w:r w:rsidRPr="00E859ED">
        <w:rPr>
          <w:rFonts w:ascii="Courier New" w:eastAsia="Times New Roman" w:hAnsi="Courier New" w:cs="Courier New"/>
          <w:b/>
          <w:bCs/>
          <w:color w:val="000000" w:themeColor="text1"/>
          <w:kern w:val="0"/>
          <w14:ligatures w14:val="none"/>
        </w:rPr>
        <w:t>:</w:t>
      </w:r>
    </w:p>
    <w:p w14:paraId="1D2409F3" w14:textId="5FF77C4C" w:rsidR="00F74785" w:rsidRPr="00E859ED" w:rsidRDefault="00F74785" w:rsidP="00F74785">
      <w:pPr>
        <w:pStyle w:val="Heading4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</w:pP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&gt;</w:t>
      </w:r>
      <w:proofErr w:type="gramStart"/>
      <w:r w:rsidR="00FD0309"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1</w:t>
      </w:r>
      <w:r w:rsidR="003B2AF2"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.</w:t>
      </w: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  <w:shd w:val="clear" w:color="auto" w:fill="FFFFFF"/>
        </w:rPr>
        <w:t>OR</w:t>
      </w:r>
      <w:proofErr w:type="gramEnd"/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  <w:shd w:val="clear" w:color="auto" w:fill="FFFFFF"/>
        </w:rPr>
        <w:t>335592</w:t>
      </w:r>
    </w:p>
    <w:p w14:paraId="0A9E630E" w14:textId="77777777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TGCTTTGTTGACACAAGGCAAAGACCTTGAGTTTGAGGAAGATCAGAATCTGGTAGCATTCAACTTCAAGACTTTTTGTCTGGAAAACCTTGACCAGATCAAAAAGATGAGCATTATTTCATGTCTGACATTCCTGAAGAATCGTCAGAGCATAATGAAGGTTATCAAGCAAAGTGATTTTACTTTTGGTAAAATTACCATAAAGAAAACTTCAGACAGGATTGGAGCCACTGACATGACCTTCAGAAGGCTTGATAGCTTGATTAGGGTCAGGCTTGTTGAGGAAACTGGGAATTCTGAGAATCTCAATACTATCAAATCTAAGATAGCTTCCCACCCTTTGATTCAAGCCTACGGATTACCTCTTGATGATGCAAAGTCTGTGAGGCTTGCCATAATGCTAGGAGGTAGCTTACCTCTTATTGCTTCAGTTGATAGCTTTGAGATGATCAGTGTTGTCTTGGCTATATATCAGGATGCAAAATACAAGGACCTCGGGATTGACCCAAAGAAGTATGACACCAGGGAAGCCTTAGGGAAAGTTTGCACTGTGCTGAAAAGCAAAGCATTTGAAATGACTGAAGATCAGGTGAAGAAGGGGAAAGAGTATGCTGCTATACTCAGTTCCTGCAATCCTAATGCTAAAGGAAGTGTCGCTATGGAACATTACAGTGAAACTCTTAACAAGTTCTATGAAATGTTTGGGGTTAAAAAACAGGCAAAACTCACAGAACTTGCT</w:t>
      </w:r>
    </w:p>
    <w:p w14:paraId="794AD744" w14:textId="1C9945BB" w:rsidR="00F74785" w:rsidRPr="00E859ED" w:rsidRDefault="00F74785" w:rsidP="00F74785">
      <w:pPr>
        <w:pStyle w:val="Heading4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</w:pP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&gt;</w:t>
      </w:r>
      <w:proofErr w:type="gramStart"/>
      <w:r w:rsidR="003B2AF2"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2.</w:t>
      </w: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  <w:shd w:val="clear" w:color="auto" w:fill="FFFFFF"/>
        </w:rPr>
        <w:t>OR</w:t>
      </w:r>
      <w:proofErr w:type="gramEnd"/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  <w:shd w:val="clear" w:color="auto" w:fill="FFFFFF"/>
        </w:rPr>
        <w:t>335593</w:t>
      </w:r>
    </w:p>
    <w:p w14:paraId="47313AF9" w14:textId="77777777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TGCTTTGTTGACACAAGGCAAAGACCTTGAGTTTGAGGAAGATCAGAATCTGGTAGCATTCAACTTCAAGACTTTTTGTCTGGAAAACCTTGACCAGATCAAAAAGATGAGCATTATTTCATGTCTGACATTCCTGAAGAATCGTCAGAGCATAATGAAGGTTATCAAGCAAAGTGATTTTACTTTTGGTAAAATTACCATAAAGAAAACTTCAGACAGGATTGGAGCCACTGACATGACCTTCAGAAGGCTTGATAGCTTGATTAGGGTCAGGCTTGTTGAGGAAACTGGGAATTCTGAGAATCTCAATACTATCAAATCTAAGATTGCTTCCCACCCTTTGATTCAAGCTTATGGATTACCTCTTGATGATGCAAAGTCTGTGAGGCTTGCCATAATGCTAGGAGGTAGTTTACCTCTTATTGCTTCAGTTGATAGCTTTGAGATGATCAGTGTTGTCTTGGCTATATATCAGGATGCAAAATACAAGGACCTCGGGATTGACCCAAAGAAGTATGACACCAGGGAAGCCTTAGGGAAAGTTTGCACTGTGCTGAAAAGCAAAGCATTTGAAATGACTGAAGATCAGGTGAAGAAGGGGAAAGAGTATGCTGCTATACTCAGTTCCTGCAATCCTAATGCTAAGGGAAGTGTTGCTATGGAACATTACAGTGAAACTCTTAACAAGTTCTATGAAATGTTTGGGGTTAAAAAACAGGCAAAACTCACAGAACTTGCT</w:t>
      </w:r>
    </w:p>
    <w:p w14:paraId="46B03241" w14:textId="1FF5BE28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&gt;</w:t>
      </w:r>
      <w:r w:rsidR="003B2AF2"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3.</w:t>
      </w:r>
      <w:r w:rsidRPr="00E859ED">
        <w:rPr>
          <w:rFonts w:ascii="Courier New" w:hAnsi="Courier New" w:cs="Courier New"/>
          <w:color w:val="000000" w:themeColor="text1"/>
          <w:shd w:val="clear" w:color="auto" w:fill="FFFFFF"/>
        </w:rPr>
        <w:t>OR335594</w:t>
      </w: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 xml:space="preserve"> ATGTCTAAGGTTAAGCTCACTAAGGAAAGCATTGTCGCTTTGTTGACACAAGGCAAAGACCTTGAGTTTGAGGAAGATCAGAATCTGGTAGCATTCAACTTCAAAACTTTTTGTCTGGAAAACCTTGACCAGATCAAAAAGATGAGCATTATTTCATGTCTGACATTCCTGAAGAATCGTCAGAGCATAATGAAGGTTATCAAGCAAAGTGATTTTACTTTTGGTAAAATTACCATAAAGAAAACTTCAGACAGGATTGGAGCCACTGACATGACCTTCAGAAGGCTTGATAGCTTGATTAGGGTCAGGCTTGTTGAGGAAACTGGGAATTCTGAGAATCTCAATACTATCAAATCTAAGATTGCTTCCCACCCTTTGATTCAAGCCTATGGATTACCTCTTGATGATGCAAAGTCTGTGAGGCTTGCTATAATGCTAGGAGGTAGTTTACCTCTTATTGCTTCAGTTGATAGCTTTGAAATGATCAGTGTTGTCTTGGCTATATATCAGGATGCAAAATACAAGGACCTCGGGATTGACCCAAAGAAGTATGACACCAGGGAAGCCTTAGGGAAAGTTTGCACTGTGCTGAAAAGCAAAGCATTTGAAATGACTGAAGATCAGGTGAAGAAGGGAAAAGAGTATGCTGCTATACTCAGTTCCTGCAATCCTAATGCTAAGGGAAGTGTTGCTATGGAACATTACAGTGAAACTCTTAACAAGTTCTATGAAATGTTTGGGGTTAAAAAACAGGCAAAACTCACAGAACTTGCT</w:t>
      </w:r>
    </w:p>
    <w:p w14:paraId="7084D29C" w14:textId="02BA8584" w:rsidR="00F74785" w:rsidRPr="00E859ED" w:rsidRDefault="00F74785" w:rsidP="00F74785">
      <w:pPr>
        <w:pStyle w:val="Heading4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</w:pP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&gt;</w:t>
      </w:r>
      <w:r w:rsidR="003B2AF2"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4.</w:t>
      </w: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  <w:shd w:val="clear" w:color="auto" w:fill="FFFFFF"/>
        </w:rPr>
        <w:t xml:space="preserve">OR335595 </w:t>
      </w: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ATGTCTAAGGTTAAGCTCACTAAGGAAAGCATTGTCGCTTTGTTGACACAAGGCAAAGACCTTGAGTTTGAGGAAGATCAGAATCTGGTAGCATTCAACTTCAAAACTTTTTGTCTGGAAAACCTTGACCAGATCAAAAAGATGAGCATTATTTCATGTCTGACATTCCTGAAGAATCGTCAGAGCATAATGAAGGTTATCAAGCAAAGTGATTTTACTTTTGGTAAAATTACCATAAAGAAAACTTCAGACAGGATTGGAGCCACTGACATGACCTTCAGAAGGCTTGATAGCTTGATTAGGGTCAGGCTTGTTGAGGAAACTGGGAATTCTGAGAATCTCAATACTAT</w:t>
      </w: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lastRenderedPageBreak/>
        <w:t>CAAATCTAAGATTGCTTCCCACCCTTTGATTCAAGCCTATGGATTACCTCTTGATGATGCAAAGTCTGTGAGGCTTGCTATAATGCTAGGAGGTAGTTTACCTCTTATTGCTTCAGTTGATAGCTTTGAAATGATCAGTGTTGTCTTGGCTATATATCAGGATGCAAAATACAAGGACCTCGGGATTGACCCAAAGAAGTATGACACCAGGGAAGCCTTAGGGAAAGTTTGCACTGTGCTGAAAAGCAAAGCATTTGAAATGACTGAAGATCAGGTGAAGAAGGGAAAAGAGTATGCTGCTATACTCAGTTCCTGCAATCCTAATGCTAAGGGAAGTGTTGCTATGGAACATTACAGTGAAACTCTTAACAAGTTCTATGAAATGTTTGGGGTTAAAAAACAGGCAAAACTCACAGAACTTGCT</w:t>
      </w:r>
    </w:p>
    <w:p w14:paraId="32909333" w14:textId="77777777" w:rsidR="00F74785" w:rsidRPr="00E859ED" w:rsidRDefault="00F74785" w:rsidP="00F74785">
      <w:pPr>
        <w:pStyle w:val="Heading4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</w:pPr>
    </w:p>
    <w:p w14:paraId="6F6BCDFC" w14:textId="5E02D049" w:rsidR="00F74785" w:rsidRPr="00E859ED" w:rsidRDefault="00F74785" w:rsidP="00F74785">
      <w:pPr>
        <w:pStyle w:val="Heading4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</w:pP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&gt;</w:t>
      </w:r>
      <w:proofErr w:type="gramStart"/>
      <w:r w:rsidR="003B2AF2"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5.</w:t>
      </w: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  <w:shd w:val="clear" w:color="auto" w:fill="FFFFFF"/>
        </w:rPr>
        <w:t>OR</w:t>
      </w:r>
      <w:proofErr w:type="gramEnd"/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  <w:shd w:val="clear" w:color="auto" w:fill="FFFFFF"/>
        </w:rPr>
        <w:t>335596</w:t>
      </w:r>
    </w:p>
    <w:p w14:paraId="15CA412C" w14:textId="77777777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CGCTTTGTTGACACAAGGCAAAGACCTTGAGTTTGAGGAAGATCAGAATCTGGTAGCATTCAACTTCAAGACTTTTTGTCTGGAAAACCTTGACCAGATCAAAAAGATGAGCATTATTTCATGTCTGACATTCCTGAAGAACCGTCAGAGCATAATGAAGGTTATCAAGCAAAGTGACTTTACTTTTGGTAAAATTACCATAAAGAAAACTTCAGACAGGATTGGAGCCACTGACATGACCTTCAGAAGGCTTGACAGCTTGATTAGGGTCAGGCTTGTTGAGGAAACTGGGAATTCTGAGAATCTCAATACTATCAAATCTAAGATTGCTTCCCACCCTTTGATTCAAGCCTATGGATTACCTCTTGATGATGCAAAGTCTGTGAGGCTTGCCATAATGCTAGGAGGTAGCTTACCTCTTATTGCTTCAGTTGATAGCTTTGAGATGATCAGTGTTGTCTTGGCTATATATCAGGATGCAAAATACAAGGACCTCGGGATTGACCCAAAGAAGTATGACACCAGGGAAGCCTTAGGGAAAGTTTGCACTGTGCTGAAAAGCAAAGCATTTGAAATGACCGAAGATCAGGTGAAGAAGGGGAAAGAGTATGCTGCTATACTCAGTTCCTGCAATCCTAATGCTAAAGGAAGTGTTGCTATGGAACATTACAGTGAAACTCTTAACAAGTTCTATGAAATGTTTGGGGTTAAAAAACAGGCAAAACTCACAGAACTTGCT</w:t>
      </w:r>
    </w:p>
    <w:p w14:paraId="0B32FBF2" w14:textId="119109CA" w:rsidR="00F74785" w:rsidRPr="00E859ED" w:rsidRDefault="00F74785" w:rsidP="00F74785">
      <w:pPr>
        <w:pStyle w:val="Heading4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</w:pP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&gt;</w:t>
      </w:r>
      <w:proofErr w:type="gramStart"/>
      <w:r w:rsidR="003B2AF2"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6.</w:t>
      </w: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  <w:shd w:val="clear" w:color="auto" w:fill="FFFFFF"/>
        </w:rPr>
        <w:t>OR</w:t>
      </w:r>
      <w:proofErr w:type="gramEnd"/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  <w:shd w:val="clear" w:color="auto" w:fill="FFFFFF"/>
        </w:rPr>
        <w:t>335597</w:t>
      </w:r>
    </w:p>
    <w:p w14:paraId="3DF826EA" w14:textId="77777777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CGCTTTGTTGACACAAGGCAAAGACCTTGAGTTTGAGGAAGATCAGAATCTGGTAGCATTCAACTTCAAGACTTTTTGTCTGGAAAACCTTGACCAGATCAAAAAGATGAGCATTATTTCATGTCTGACATTCCTGAAGAATCGTCAGAGCATAATGAAGGTTATCAAACAAAGTGATTTTACTTTTGGTAAAATTACCATAAAGAAAACCTCAGACAGGATTGGAGCCACTGACATGACCTTCAGAAGGCTTGATAGCTTGATTAGGGTCAGGCTTGTTGAGGAAACTGGGAATTCTGAGAATCTCAATACTATCAAATCTAAAATTGCTTCCCACCCTTTGATTCAAGCCTATGGATTACCTCTTGATGATGCAAAGTCTGTGAGGCTAGCCATAATGCTAGGAGGTAGCTTACCTCTTATTGCTTCAGTTGATAGCTTTGAGATGATCAGTGTTGTCTTGGCTATATATCAGGATGCAAAATACAAGGACCTCGGGATTGACCCAAAGAAGTATGACACCAGGGAAGCCTTAGGGAAAGTTTGCACTGTGCTGAAAAGCAAAGCCTTTGAAATGACTGAAGATCAGGTGAAGAAGGGGAAAGAGTATGCTGCTATACTCAGTTCCTGCAATCCTAATGCTAAGGGAAGTGTTGCTATGGAACATTACAGTGAAACTCTTAACAAGTTCTATGAAATGTTTGGGGTTAAAAAACAGGCAAAACTCACAGAACTTGCT</w:t>
      </w:r>
    </w:p>
    <w:p w14:paraId="73F9BB18" w14:textId="73ED66C0" w:rsidR="00F74785" w:rsidRPr="00E859ED" w:rsidRDefault="00F74785" w:rsidP="00F74785">
      <w:pPr>
        <w:pStyle w:val="Heading4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</w:pP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&gt;</w:t>
      </w:r>
      <w:r w:rsidR="003B2AF2"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7.</w:t>
      </w: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  <w:shd w:val="clear" w:color="auto" w:fill="FFFFFF"/>
        </w:rPr>
        <w:t xml:space="preserve">OR335598 </w:t>
      </w: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ATGTCTAAGGTTAAGCTCACTAAGGAAAGCATTGTCGCTTTGTTGACACAAGGCAAAGACCTTGAGTTTGAGGAAGATCAGAATCTGGTAGCATTCAACTTCAAGACTTTTTGTCTGGAAAACCTTGACCAGATCAAAAAGATGAGCATTATTTCATGTCTGACATTCCTGAAGAATCGTCAGAGCATAATGAAGGTTATCAAACAAAGTGATTTTACTTTTGGTAAAATTACCATAAAGAAAACCTCAGACAGGATTGGAGCCACTGACATGACCTTCAGAAGGCTTGATAGCTTGATTAGGGTCAGGCTTGTTGAGGAAACTGGGAATTCTGAGAATCTCAATACTATCAAATCTAAAATTGCTTCCCACCCTTTGATTCAAGCCTATGGATTACCTCTTGATGATGCAAAGTCTGTGAGGCTAGCCATAATGCTAGGAGGTAGCTTACCTCTTATTGCTTCAGTTGATAGCTTTGAGATGATCAGTGTTGTCTTGGCTATATATCAGGATGCAAAATACAAGGACCTCGGGATTGACCCAAAGAAGTATGACACCAGGGAAGCCTTAGGGAAAGTTTGCACTGTGCTGAAAAGCAAAGCCTTTGAAATGACTGAAGATCAGGTGAAGAAGGGGAAAGAGTATGCTGCTATACTCAGTTCCTGCAATCCTAATGCTAAGGGAAGTGTTGCTATGGAACATTACAGTGAAACTCTTAACAAGTTCTATGAAATGTTTGGGGTTAAAAAACAGGCAAAACTCACAGAACTTGCT</w:t>
      </w:r>
    </w:p>
    <w:p w14:paraId="4E8B6AA0" w14:textId="77777777" w:rsidR="00F74785" w:rsidRPr="00E859ED" w:rsidRDefault="00F74785" w:rsidP="00F74785">
      <w:pPr>
        <w:pStyle w:val="Heading4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</w:pPr>
    </w:p>
    <w:p w14:paraId="55864CF9" w14:textId="0DD985A3" w:rsidR="00F74785" w:rsidRPr="00E859ED" w:rsidRDefault="00F74785" w:rsidP="00F74785">
      <w:pPr>
        <w:pStyle w:val="Heading4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</w:pP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&gt;</w:t>
      </w:r>
      <w:r w:rsidR="003B2AF2"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8.</w:t>
      </w: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  <w:shd w:val="clear" w:color="auto" w:fill="FFFFFF"/>
        </w:rPr>
        <w:t xml:space="preserve">OR335599 </w:t>
      </w: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ATGTCTAAGGTTAAGCTCACTAAGGAAAGCATTGTCGCTTTGTTGACACAAGGCAAAGACCTTGAGTTTGAGGAAGATCAGAATCTGGTAGCATTCAACTTCAAGACTTTTTGTCTGGAAAACCTTGACCAGATCAAAAAGATGAGCATTATTTCATGTCTGACATTCCTGAAGAATCGTCAGAGCATAATGAAGGTTATCAAGCAAAGTGATTTTACTTTTGGTAAAATTACCATAAAGAAAACTTCAGACAGGATTGGAGCCACTGACATGACCTTCAGAAGGCTTGATAGCTTGATTAGGGTCAGGCTTGTTGAGGAAACTGGGAATTCTGAGAATCTCAATACTATCAAATCTAAGATTGCTTCCCACCCTTTGATTCAAGCCTATGGATTACCTCTTGATGATGCAAAGTCTGTGAGGCTTGCCATAATGCTAGGAGGTAGTTTACCTCTTATTGCTTCAGTTGATAGCTTTGAGATGATCAGTGTTGTCTTGGCTATATATCAGGATGCAAAATACAAGGACCTCGGGATTGACCCAAAGAAGTATGACACCAGGGAAGCCTTAGGGAAAGTTTGCACTGTGCTGAAAAGCAAAGCATTTGAAATGACTGAAGATCAGGTGAAGAAGGGGAAAGAGTATGCTGCTATACTCAGTTCCTGCAATCCTAATGCTAAGGGAAGTGTTGCTATGGAACATTACAGTGAAACTCTTAACAAGTTCTATGAAATGTTTGGGGTTAAAAAACAGGCAAAACTCACAGAACTTGCT</w:t>
      </w:r>
    </w:p>
    <w:p w14:paraId="1C43C5ED" w14:textId="77777777" w:rsidR="00F74785" w:rsidRPr="00E859ED" w:rsidRDefault="00F74785" w:rsidP="00F74785">
      <w:pPr>
        <w:pStyle w:val="Heading4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</w:pPr>
    </w:p>
    <w:p w14:paraId="6F0CC3ED" w14:textId="2F5542D5" w:rsidR="00F74785" w:rsidRPr="00E859ED" w:rsidRDefault="00F74785" w:rsidP="00F74785">
      <w:pPr>
        <w:pStyle w:val="Heading4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</w:pP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&gt;</w:t>
      </w:r>
      <w:proofErr w:type="gramStart"/>
      <w:r w:rsidR="003B2AF2"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9.</w:t>
      </w: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  <w:shd w:val="clear" w:color="auto" w:fill="FFFFFF"/>
        </w:rPr>
        <w:t>OR</w:t>
      </w:r>
      <w:proofErr w:type="gramEnd"/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  <w:shd w:val="clear" w:color="auto" w:fill="FFFFFF"/>
        </w:rPr>
        <w:t>352836</w:t>
      </w:r>
    </w:p>
    <w:p w14:paraId="57C54917" w14:textId="77777777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CGCTTTGTTGACACAAGGTAAAGACCTTGAGTTTGAGGAAGATCAGAATTTGGTAGCATTCAACTTTAAGACTTTTTGTCTGGAAAACCTTGACCAGATCAAAAAGATGAGCATTATTTCATGTCTGACATTCCTGAAGAATCGTCAGAGCATAATGAAGGTTATCAAACAAAGTGATTTTACTTTTGGTAAAATTACCATAAAGAAAACTTCAGACAGGATTGGAGCCACTGACATGACCTTCAGAAGGCTTGATAGCTTAATTAGGGTCAGGCTTGTTGAGGAAACTGGAAATTCTGAGAATCTCAATACTATCAAATCTAAGATTGCTTCCCACCCTTTGATTCAAGCCTATGGATTACCTCTTGATGATGCAAAGTCTGTGAGGCTTGCCATAATGTTAGGAGGTAGTTTACCTCTTATTGCTTCAGTTGATAGCTTTGAGATGATCAGTGTTGTCTTGGCTATATATCAGGATGCAAAATACAAGGACCTCGGGATTGACCCAAAGAAGTATGACACCAGGGAAGCCTTAGGGAAAGTTTGCACTGTGCTGAAAAGCAAAGCATTTGAAATGACTGAAGATCAGGTGAAGAAGGGGAAAGAGTATGCTGCTATACTCAGTTCCTGCAATCCTAATGCTAAGGGAAGTGTTGCTATGGAACATTACAGTGAAACTCTTAACAAGTTCTATAAAATGTTTGGGGTTAAAAAACAGGCAAAACTCACAGAACTTGCT</w:t>
      </w:r>
    </w:p>
    <w:p w14:paraId="4691EA12" w14:textId="68E2448C" w:rsidR="00F74785" w:rsidRPr="00E859ED" w:rsidRDefault="00F74785" w:rsidP="00F74785">
      <w:pPr>
        <w:pStyle w:val="Heading4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</w:pP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&gt;</w:t>
      </w:r>
      <w:r w:rsidR="003B2AF2"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10.</w:t>
      </w: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  <w:shd w:val="clear" w:color="auto" w:fill="FFFFFF"/>
        </w:rPr>
        <w:t>OR352896</w:t>
      </w:r>
    </w:p>
    <w:p w14:paraId="66CD91E6" w14:textId="77777777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CGCTTTGTTGACACAAGGCAAAGACCTTGAGTTTGAGGAAGATCAGAATCTGGTAGCATTCAACTTCAAGACTTTTTGTCTGGAAAACCTTGACCAGATCAAAAAGATGAGCATTATTTCATGTCTGACATTCCTGAAGAATCGTCAGAGCATAATGAAGGTTATCAAGCAAAGTGATTTTACTTTTGGTAAAATTACCATAAAGAAAACTTCAGATAGGATTGGAGCCACTGACATGACCTTCAGAAGGCTTGATAGCTTGATTAGGGTCAGGCTTGTTGAGGAAACTGGGAATTCTGAGAATCTCAATACTATCAAATCTAAGATTGCTTCCCACCCTTTGATTCAAGCCTATGGATTACCTCTTGATGATGCAAAGTCTGTGAGGCTTGCCATAATGCTAGGAGGTAGCTTACCTCTTATTGCTTCAGTTGATAGCTTTGAGATGATCAGTGTTGTCTTGGCTATATATCAGGATGCAAAATACAAGGACCTCGGGATTGACCCAAAGAAGTATGACACCAGGGAAGCCTTAGGGAAAGTTTGCACTGTGCTGAAAAGCAAAGCATTTGAAATGACTGAAGATCAGGTGAAGAAGGGGAAAGAGTATGCTGCTATACTCAGTTCCTGCAATCCTAATGCTAAGGGAAGTGTTGCTATGGAACATTACAGTGAAACTCTTAATAAGTTTTATGAAATGTTTGGGGTTAAAAAACAGGCAAAACTCACAGAACTTGCT</w:t>
      </w:r>
    </w:p>
    <w:p w14:paraId="77630AD4" w14:textId="236D03BC" w:rsidR="00F74785" w:rsidRPr="00E859ED" w:rsidRDefault="00F74785" w:rsidP="00F74785">
      <w:pPr>
        <w:pStyle w:val="Heading4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</w:pP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&gt;</w:t>
      </w:r>
      <w:r w:rsidR="003B2AF2"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11.</w:t>
      </w: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  <w:shd w:val="clear" w:color="auto" w:fill="FFFFFF"/>
        </w:rPr>
        <w:t>OR352895</w:t>
      </w:r>
    </w:p>
    <w:p w14:paraId="2DA364E6" w14:textId="77777777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TGCTTTGTTGACACAAGGCAAAGACCTTGAGTTTGAGGAAGATCAGAATCTGGTAGCATTCAACTTCAAGACTTTTTGTCTGGAAAACCTTGACCAGATCAAAAAGATGAGCATTATTTCATGTCTGACATTCCTGAAGAATCGTCAGAGCATAATGAAGGTTATCAAGCAAAGTGATTTTACTTTTGGTAAAATTACCATAAAGAAAACTTCAGATAGGATTGGAGCCACTGACATGACCTTCAGAAGGCTTGATAGCTTGATTAGGGTCAGGCTTGTTGAGGAAACTGGGAATTCTGAGAATCTCAATACTATCAAATCTAAGATTGCTTCCCACCCTTTGATTCAAGCCTATGGATTACCTCTTGATGATGCAAAGTCTGTGAGGCTTGCCATAATGCTAGGAGGTAGCTTACCTCTTATTGCTTCAGTTGATAGCTTTGAGATGATCAGTGTTGTCTTGGCTATATATCAGGATGCAAAATACAAGGACCTCGGGATTGACCCAAAGAAGTATGACACCAGGGAAGCCTTAGGGAAAGTTTGCACTGTGCTGAAAAGCAAAGCATTTGAAATGACTGAAGATCAGGTGAAGAAGGGGAAAGAGTATGCTGCTATACTCAGTTCCTGCAATCCTAATGCTAAGGGAAGTGTTGCTATGGAACATTACAGTGAAACTCTTAACAAATTCTATGAAATGTTTGGGGTTAAAAAACAGGCAAAACTCACAGAACTTGCT</w:t>
      </w:r>
    </w:p>
    <w:p w14:paraId="70628506" w14:textId="103A47DF" w:rsidR="00F74785" w:rsidRPr="00E859ED" w:rsidRDefault="00F74785" w:rsidP="00F74785">
      <w:pPr>
        <w:pStyle w:val="Heading4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</w:pP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&gt;</w:t>
      </w:r>
      <w:r w:rsidR="003B2AF2"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12.</w:t>
      </w: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  <w:shd w:val="clear" w:color="auto" w:fill="FFFFFF"/>
        </w:rPr>
        <w:t>OR352894</w:t>
      </w:r>
    </w:p>
    <w:p w14:paraId="0E961D3C" w14:textId="77777777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ATCGCTTTGTTGACACAAGGCAAAGACCTTGAGTTTGAGGAAGATCAGAATCTGGTAGCATTCAACTTCAAGACTTTTTGTCTGGAAAACCTTGACCAGATCAAAAAGATGAGCATTATTTCATGTCTGACATTCCTGAAGAATCGTCAGAGCATAATGAAGGTTATCAAGCAAAGTGATTTTACTTTTGGTAAAATTACCATAAAGAAAACTTCAGACAGAATTGGAGCCACTGACATGACCTTCAGAAGGCTTGATAGCTTGATTAGGGTCAGGCTTGTTGAGGAAACTGGGAATTCTGAGAATCTCAATACTATCAAATCTAAGATTGCTTCCCACCCTTTGATTCAAGCCTATGGATTACCTCTTGATGATGCAAAGTCTGTGAGGCTTGCCATAATGCTAGGAGGTAGTTTACCTCTTATTGCTTCAGTTGATAGCTTTGAGATGATCAGTGTTGTCTTGGCTATATATCAGGATGCAAAATACAAGGACCTCGGGATTGACCCAAAGAAGTATGACACCAGGGAAGCCTTAGGAAAAGTTTGCACTGTGCTGAAAAGCAAAGCATTTGAAATGACTGAAGATCAGGTGAAGAAGGGAAAAGAGTATGCTGCTATACTCAGTTCCTGCAATCCTAATGCTAAAGGAAGTGTTGCTATGGAACATTACAGTGAAACTCTTAACAAGTTCTATGAAATGTTTGGAGTTAAAAAACAGGCAAAACTCACAGAACTTGCT</w:t>
      </w:r>
    </w:p>
    <w:p w14:paraId="2FEC498F" w14:textId="2DF6E58C" w:rsidR="00F74785" w:rsidRPr="00E859ED" w:rsidRDefault="00F74785" w:rsidP="00F74785">
      <w:pPr>
        <w:pStyle w:val="Heading4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</w:pP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&gt;</w:t>
      </w:r>
      <w:r w:rsidR="003B2AF2"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13.</w:t>
      </w: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  <w:shd w:val="clear" w:color="auto" w:fill="FFFFFF"/>
        </w:rPr>
        <w:t>OR352893</w:t>
      </w:r>
    </w:p>
    <w:p w14:paraId="16CEC6B9" w14:textId="77777777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CGCTTTGTTGACACAAGGCAAAGACCTTGAGTTTGAGGAAGATCAGAATCTGGTAGCATTCAACTTCAAGACTTTTTGTCTGGAAAACCTTGACCAGATCAAAAAGATGAGCATTATTTCATGTCTCACATTCCTGAAGAATCGTCAGAGCATAATGAAGGTTATCAAGCAAAGTGATTTTACTTTTGGTAAAATTACCATAAAGAAAACTTCAGACAGGATTGGAGCCACTGACATGACCTTCAGAAGGCTTGATAGCTTGATTAGGGTCAGGCTTGTTGAGGAAACTGGGAATTCTGAGAATCTCAATACTATCAAATCTAAGATTGCTTCCCACCCTTTGATTCAAGCCTATGGATTACCTCTTGATGATGCAAAGTCTGTGAGGCTTGCCATAATGCTAGGAGGTAGTTTACCTCTTATTGCTTCAGTTGATAGCTTTGAGATGATCAGTGTTGTCTTGGCTATATATCAGGATGCAAAATACAAGGACCTCGGGATTGACCCAAAGAAGTATGACACCAGGGAAGCCTTAGGGAAAGTTTGCACTGTGCTGAAAAGCAAAGCATTTGAAATGACTGAAGATCAGGTGAAGAAGGGGAAAGAGTATGCTGCTATACTCAGTTCCTGCAATCCTAATGCTAAAGGAAGTGTTGCTATGGAACATTACAGTGAAACTCTTAACAAGTTCTATGAAATGTTTGGGGTTAAAAAACAGGCAAAACTCACAGAACTTGCT</w:t>
      </w:r>
    </w:p>
    <w:p w14:paraId="15AA5D88" w14:textId="1EA0871A" w:rsidR="00F74785" w:rsidRPr="00E859ED" w:rsidRDefault="00F74785" w:rsidP="00F74785">
      <w:pPr>
        <w:pStyle w:val="Heading4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</w:pP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&gt;</w:t>
      </w:r>
      <w:r w:rsidR="003B2AF2"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14.</w:t>
      </w: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  <w:shd w:val="clear" w:color="auto" w:fill="FFFFFF"/>
        </w:rPr>
        <w:t>OR352892</w:t>
      </w:r>
    </w:p>
    <w:p w14:paraId="43D2F855" w14:textId="77777777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CGCTTTGTTGACACAAGGCAAAGACCTTGAGTTTGAGGAAGATCAGAATCTGGTAGCATTCAACTTCAAGACTTTTTGTCTGGAAAACCTTGACCAGATCAAAAAGATGAGCATTATTTCATGTCTGACATTCCTGAAGAATCGTCAGAGCATAATGAAGGTTATCAAGCAAAGTGATTTTACTTTTGGTAAAATTACCATAAAGAAAACTTCAGACAGGATTGGAGCCACTGACATGACCTTTAGAAGGCTTGATAGCTTAATTAGGGTCAGGCTTGTTGAGGAAACTGGGAATTCTGAGAATCTCAATACTATCAAATCTAAGATTGCTTCCCACCCTTTGATTCAAGCCTATGGATTACCTCTTGATGATGCAAAGTCTGTGAGGCTTGCCATAATGCTAGGAGGTAGTTTACCTCTTATTGCTTCAGTTGATAGCTTTGAGATGATCAGTGTTGTCTTGGCTATATATCAGGATGCAAAATACAAGGACCTCGGGATTGACCCAAAGAAGTATGACACCAGGGAAGCCTTAGGGAAAGTTTGCACTGTGCTGAAAAGCAAAGCATTTGAAATGACTGAAGATCAGGTGAAGAAGGGGAAAGAGTATGCTGCTATACTCAGTTCCTGCAATCCTAATGCTAAAGGAAGTGTTGCTATGGAACATTACAGTGAAACTCTTAACAAGTTCTATGAAATGTTTGGGGTTAAAAAACAGGCAAAACTCACAGAACTTGCT</w:t>
      </w:r>
    </w:p>
    <w:p w14:paraId="0F8DAB20" w14:textId="16D56003" w:rsidR="00F74785" w:rsidRPr="00E859ED" w:rsidRDefault="00F74785" w:rsidP="00F74785">
      <w:pPr>
        <w:pStyle w:val="Heading4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</w:pP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&gt;</w:t>
      </w:r>
      <w:r w:rsidR="003B2AF2"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15.</w:t>
      </w: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  <w:shd w:val="clear" w:color="auto" w:fill="FFFFFF"/>
        </w:rPr>
        <w:t xml:space="preserve">OR352891 </w:t>
      </w: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ATGTCTAAGGTTAAGCTCACTAAGGAAAGCATTGTCGCTTTGTTGACACAAGGCAAAGACCTTGAGTTTGAGGAAGATCAGAATCTGGTAGCATTCAACTTCAAGACTTTTTGTCTGGAAAACCTTGACCAGATCAAAAAGATGAGCATTATTTCATGTCTGACATTCCTGAAGAATCGTCAGAGCATAATGAAGGTTATCAAGCAAAGTGATTTTACTTTTGGTAAAATTACCATAAAGAAAACTTCAGACAGGATTGGAGCCACTGACATGACCTTTAGAAGGCTTGATAGCTTAATTAGGGTCAGGCTTGTTGAGGAAACTGGGAATTCTGAGAATCTCAATACTATCAAATCTAAGATTGCTTCCCACCCTTTGATTCAAGCCTATGGATTACCTCTTGATGATGCAAAGTCTGTGAGGCTTGCCATAATGCTAGGAGGTAGTTTACCTCTTATTGCTTCAGTTGATAGCTTTGAGATGATCAGTGTTGTCTTGGCTATATATCAGGATGCAAAATACAAGGACCTCGGGATTGACCCAAAGAAGTATGACACCAGGGAAGCCTTAGGGAAAGTTTGCACTGTGCTGAAAAGCAAAGCATTTGAAATGACTGAAGATCAGGTGAAGAAGGGGAAAGAGTATGCTGCTATACTCAGTTCCTGCAATCCTAATGCTAAAGGAAGTGTTGCTATGGAACACTACAGTGAAACTCTCAACAAGTTCTATGAAATGTTTGGGGTTAAAAAACAGGCAAAACTCACAGAACTTGCT</w:t>
      </w:r>
    </w:p>
    <w:p w14:paraId="48EAA0B9" w14:textId="77777777" w:rsidR="00F74785" w:rsidRPr="00E859ED" w:rsidRDefault="00F74785" w:rsidP="00F74785">
      <w:pPr>
        <w:pStyle w:val="Heading4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</w:pPr>
    </w:p>
    <w:p w14:paraId="6C24B897" w14:textId="20A482D4" w:rsidR="00F74785" w:rsidRPr="00E859ED" w:rsidRDefault="00F74785" w:rsidP="00F74785">
      <w:pPr>
        <w:pStyle w:val="Heading4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</w:pP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&gt;</w:t>
      </w:r>
      <w:r w:rsidR="003B2AF2"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16.</w:t>
      </w: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  <w:shd w:val="clear" w:color="auto" w:fill="FFFFFF"/>
        </w:rPr>
        <w:t>OR352889</w:t>
      </w:r>
    </w:p>
    <w:p w14:paraId="57CA5B76" w14:textId="77777777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CGCTTTGTTGACACAAGGCAAAGACCTTGAGTTTGAGGAAGATCAGAATCTGGTAGCATTCAACTTCAAGACTTTTTGTCTGGAAAACCTTGACCAGATCAAAAAGATGAGCATTATTTCATGTCTGACATTCCTGAAGAATCGTCAGAGCATAATGAAGGTTATAAAGCAAAGTGATTTTACTTTTGGTAAAATTACCATAAAGAAAACTTCAGACAGGATTGGAGCCACTGACATGACCTTCAGAAGGCTTGATAGCTTGATTAGGGTCAGGCTTGTTGAGGAAACTGGGAATTCTGAGAATCTCAATACTATCAAATCTAAGATTGCTTCCCACCCTTTGATTCAAGCCTATGGATTACCTCTTGATGATGCAAAGTCTGTGAGGCTTGCCATAATGCTGGGAGGTAGCTTACCTCTTATTGCTTCAGTTGATAGCTTTGAGATGATCAGTGTTGTCTTGGCTATATATCAGGATGCAAAATACAAGGACCTCGGGATTGACCCAAAGAAGTATGACACCAGGGAAGCCTTAGGGAAAGTTTGCACTGTGCTGAAAAGCAAAGCATTTGAAATGACTGAAGATCAGGTGAAGAAGGGAAAAGAGTATGCTGCTATACTCAGTTCCTGCAATCCTAATGCTAAAGGAAGTGTTGCTATGGAACATTACAGTGAAACTCTCAACAAGTTCTATGAAATGTTTGGGGTTAAAAAACAGGCAAAACTCACAGAACTTGCT</w:t>
      </w:r>
    </w:p>
    <w:p w14:paraId="09239935" w14:textId="11CA3A1F" w:rsidR="00F74785" w:rsidRPr="00E859ED" w:rsidRDefault="00F74785" w:rsidP="00F74785">
      <w:pPr>
        <w:pStyle w:val="Heading4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</w:pP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&gt;</w:t>
      </w:r>
      <w:r w:rsidR="003B2AF2"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17.</w:t>
      </w: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  <w:shd w:val="clear" w:color="auto" w:fill="FFFFFF"/>
        </w:rPr>
        <w:t>OR352890</w:t>
      </w:r>
    </w:p>
    <w:p w14:paraId="35B949D7" w14:textId="77777777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TGCTTTGTTGACACAAGGCAAAGACCTTGAGTTTGAGGAAGATCAGAATCTGGTAGCATTCAACTTCAAGACTTTTTGTCTGGAAAACCTTGACCAGATCAAAAAGATGAGCATTATTTCATGTCTGACATTCCTGAAGAATCGTCAGAGCATAATGAAGGTTATCAAGCAAAGTGATTTTACTTTTGGTAAAATTACCATAAAGAAAACTTCAGACAGGATTGGAGCCACTGATATGACCTTCAGAAGGCTTGATAGCTTGATTAGGGTCAGGCTTGTTGAGGAAACTGGGAATTCTGAGAATCTCAATACTATCAAATCTAAGATTGCTTCCCACCCTTTGATTCAAGCCTATGGATTACCTCTTGATGATGCAAAGTCTGTGAGGCTTGCCATAATGCTAGGAGGTAGCTTACCTCTTATTGCTTCAGTTGATAGCTTTGAGATGATCAGTGTTGTCTTGGCTATATATCAGGATGCAAAATACAAGGACCTCGGGATTGACCCAAAGAAGTATGACACCAGGGAAGCCTTAGGGAAAGTTTGCACTGTGCTGAAAAGCAAAGCATTTGAAATGACTGAAGATCAGGTGAAGAAGGGGAAAGAGTATGCTGCTATACTCAGTTCCTGCAATCCTAATGCTAAAGGAAGTGTTGCTATGGAACATTACAGTGAAACTCTTAACAAGTTCTATGAGATGTTTGGAGTTAAAAAACAGGCAAAACTCACAGAACTTGCT</w:t>
      </w:r>
    </w:p>
    <w:p w14:paraId="205290CD" w14:textId="2A1E52CA" w:rsidR="00F74785" w:rsidRPr="00E859ED" w:rsidRDefault="00F74785" w:rsidP="00F74785">
      <w:pPr>
        <w:pStyle w:val="Heading4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</w:pP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&gt;</w:t>
      </w:r>
      <w:r w:rsidR="003B2AF2"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18.</w:t>
      </w: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  <w:shd w:val="clear" w:color="auto" w:fill="FFFFFF"/>
        </w:rPr>
        <w:t xml:space="preserve">OR352888 </w:t>
      </w: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ATGTCTAAGGTTAAGCTCACTAAGGAAAGCATTGTCGCTTTGTTGACACAAGGCAAAGACCTTGAGTTTGAAGAAGATCAGAATCTGGTAGCATTCAACTTCAAGACTTTTTGTCTGGAAAACCTTGACCAGATCAAAAAGATGAGCATTATTTCATGTCTGACATTCCTGAAGAATCGTCAGAGCATAATGAAGGTTATCAAGCAAAGTGATTTTACTTTTGGTAAAATTACCATAAAGAAAACTTCAGACAGGATTGGAGCCACTGACATGACCTTCAGAAGGCTTGATAGCTTGATTAGGGTCAGGCTTGTTGAGGAAACTGGGAATTCTGAGAATCTCAATACTATCAAATCTAAGATTGCTTCCCACCCTTTGATTCAAGCCTATGGATTACCTCTTGATGATGCAAAGTCTGTGAGGCTTGCCATAATGCTAGGAGGTAGTTTACCTCTTATTGCTTCAGTTGATAGCTTTGAGATGATCAGTGTTGTCTTGGCTATATATCAGGATGCAAAATACAAGGACCTCGGGATTGACCCAAAGAAGTATGACACCAGGGAAGCCTTAGGGAAAGTTTGCACTGTGCTGAAAAGCAAAGCATTTGAAATGACTGAAGATCAGGTGAAGAAGGGGAAAGAGTATGCTGCTATACTCAGTTCCTGCAATCCTAATGCTAAGGGAAGTGTTGCTATGGAACATTACAGTGAAACTCTTAACAAGTTCTATGAAATGTTTGGGGTTAAAAAACAGGCAAAACTCACAGAACTTGCT</w:t>
      </w:r>
    </w:p>
    <w:p w14:paraId="1A89DE31" w14:textId="77777777" w:rsidR="00F74785" w:rsidRPr="00E859ED" w:rsidRDefault="00F74785" w:rsidP="00F74785">
      <w:pPr>
        <w:pStyle w:val="Heading4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</w:pPr>
    </w:p>
    <w:p w14:paraId="361DCFD9" w14:textId="56DD0327" w:rsidR="00F74785" w:rsidRPr="00E859ED" w:rsidRDefault="00F74785" w:rsidP="00F74785">
      <w:pPr>
        <w:pStyle w:val="Heading4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</w:pP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&gt;</w:t>
      </w:r>
      <w:r w:rsidR="003B2AF2"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19.</w:t>
      </w: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  <w:shd w:val="clear" w:color="auto" w:fill="FFFFFF"/>
        </w:rPr>
        <w:t>OR352887</w:t>
      </w:r>
    </w:p>
    <w:p w14:paraId="30BB8DB3" w14:textId="77777777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CGCTTTGTTGACACAAGGCAAAGACCTTGAGTTTGAAGAAGATCAGAATCTGGTAGCATTCAACTTCAAGACTTTTTGTCTGGAAAACCTTGACCAGATCAAAAAGATGAGCATTATTTCATGTCTGACATTCCTGAAGAATCGTCAGAGCATAATGAAGGTTATCAAGCAAAGTGATTTTACTTTTGGTAAAATTACCATAAAGAAAACTTCAGACAGGATTGGAGCCACTGACATGACCTTCAGAAGGCTTGATAGCTTGATTAGGGTCAGGCTTGTTGAGGAAACTGGGAATTCTGAGAATCTCAATACTATCAAATCTAAGATTGCTTCCCACCCTTTGATTCAAGCCTATGGATTACCTCTTGATGATGCAAAGTCTGTGAGGCTTGCCATAATGCTAGGAGGTAGTTTACCTCTTATTGCTTCAGTTGATAGCTTTGAGATGATCAGTGTTGTCTTGGCTATATATCAGGATGCAAAATACAAGGACCTCGGGATTGACCCAAAGAAGTATGACACCAGGGAAGCCTTAGGGAAAGTTTGCACTGTGCTGAAAAGCAAAGCATTTGAAATGACTGAAGATCAGGTGAAGAAGGGGAAAGAGTATGCTGCTATACTCAGTTCCTGCAATCCTAATGCTAAGGGAAGTGTTGCTATGGAACATTACAGTGAAACTCTTAACAAGTTCTATGAAATGTTTGGGGTTAAAAAACAGGCAAAACTCACAGAACTTGCT</w:t>
      </w:r>
    </w:p>
    <w:p w14:paraId="2637EC03" w14:textId="13886A6D" w:rsidR="00F74785" w:rsidRPr="00E859ED" w:rsidRDefault="00F74785" w:rsidP="00F74785">
      <w:pPr>
        <w:pStyle w:val="Heading4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</w:pP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&gt;</w:t>
      </w:r>
      <w:r w:rsidR="003B2AF2"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20.</w:t>
      </w: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  <w:shd w:val="clear" w:color="auto" w:fill="FFFFFF"/>
        </w:rPr>
        <w:t>OR352886</w:t>
      </w:r>
    </w:p>
    <w:p w14:paraId="4A65FCB7" w14:textId="77777777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CGCTTTGTTGACACAAGGCAAAGACCTTGAGTTTGAGGAAGATCAGAATCTGGTAGCATTCAACTTCAAGACTTTTTGTCTGGAAAACCTTGACCAGATCAAAAAGATGAGCATTATTTCATGTCTGACATTCCTGAAGAATCGTCAGAGCATAATGAAGGTTATCAAGCAAAGTGATTTTACTTTTGGTAAAATTACCATAAAGAAAACTTCAGACAGGATTGGAGCCACTGACATGACCTTCAGAAGGCTTGATAGCTTGATTAGGGTCAGGCTTGTTGAGGAAACTGGGAATTCTGAGAATCTCAATACTATCAAATCTAAGATTGCTTCTCACCCTTTGATTCAAGCCTATGGATTACCTCTTGATGATGCAAAGTCTGTGAGGCTTGCCATAATGCTAGGAGGTAGCTTACCTCTTATTGCTTCAGTTGATAGCTTTGAGATGATCAGTGTTGTCTTGGCTATATATCAGGATGCAAAATACAAGGACCTCGGGATTGACCCAAAGAAGTATGACACCAGAGAAGCCTTAGGGAAAGTTTGCACTGTGCTGAAAAGCAAAGCATTTGAAATGACTGAAGATCAGGTGAAGAAGGGGAAAGAGTATGCTGCTATACTCAGTTCCTGCAATCCTAATGCTAAAGGAAGTGTTGCTATGGAACATTACAGTGAAACTCTTAACAAGTTCTATGAAATGTTTGGGGTTAAAAAACAGGCAAAACTCACAGAACTTGCT</w:t>
      </w:r>
    </w:p>
    <w:p w14:paraId="459CD936" w14:textId="390269EB" w:rsidR="00F74785" w:rsidRPr="00E859ED" w:rsidRDefault="00F74785" w:rsidP="00F74785">
      <w:pPr>
        <w:pStyle w:val="Heading4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</w:pP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&gt;</w:t>
      </w:r>
      <w:r w:rsidR="003B2AF2"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21.</w:t>
      </w: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  <w:shd w:val="clear" w:color="auto" w:fill="FFFFFF"/>
        </w:rPr>
        <w:t>OR352885</w:t>
      </w:r>
    </w:p>
    <w:p w14:paraId="2D45D990" w14:textId="77777777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CGCTTTGTTGACACAAGGCAAAGACCTTGAGTTTGAGGAAGATCAGAATCTGGTAGCATTCAACTTCAAGACTTTTTGTCTGGAAAACCTTGACCAGATCAAAAAGATGAACATTATTTCATGTCTGACATTCCTGAAGAATCGTCAAAGCATAATGAAGGTTATCAAGCAAAGTGATTTTACTTTTGGTAAAATTACCATAAAGAAGACTTCAGACAGGATTGGAGCCACTGACATGACCTTCAGAAGGCTTGATAGCTTGATTAGGGTCAGGCTTGTTGAGGAAACTGGGAATTCTGAGAATCTCAATACTATCAAATCTAAGATTGCTTCCCACCCTTTGATTCAAGCCTATGGATTACCTCTTGATGATGCAAAGTCTGTGAGGCTTGCCATAATGCTAGGAGGTAGTTTACCTCTTATTGCTTCAGTTGATAGCTTTGAGATGATCAGTGTTGTCTTGGCTATATATCAGGATGCAAAATACAAGGACCTCGGGATTGACCCAAAGAAGTATGACACCAGGGAAGCCTTAGGGAAAGTTTGCACTGTGCTGAAAAGCAAAGCATTTGAAATGACTGAAGATCAGGTGAAGAAGGGGAAAGAGTATGCTGCTATACTCAGTTCCTGCAATCCTAATGCTAAGGGAAGTGTTGCTATGGAACATTACAGTGAAACTCTTAACAAGTTCTATGAAATGTTTGGGGTTAAAAAACAGGCAAAACTCACAGAACTTGCT</w:t>
      </w:r>
    </w:p>
    <w:p w14:paraId="6BB84732" w14:textId="57E9C248" w:rsidR="00F74785" w:rsidRPr="00E859ED" w:rsidRDefault="00F74785" w:rsidP="00F74785">
      <w:pPr>
        <w:pStyle w:val="Heading4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</w:pP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&gt;</w:t>
      </w:r>
      <w:r w:rsidR="003B2AF2"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22.</w:t>
      </w: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  <w:shd w:val="clear" w:color="auto" w:fill="FFFFFF"/>
        </w:rPr>
        <w:t>OR352837</w:t>
      </w:r>
    </w:p>
    <w:p w14:paraId="179039DC" w14:textId="77777777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CGCTTTGTTGACACAAGGCAAAGACCTTGAGTTTGAGGAAGATCAGAATCTGGTAGCATTCAACTTCAAGACTTTTTGTCTGGAAAACCTTGACCAGATCAAAAAGATGAACATTATTTCATGTCTGACATTCCTGAAGAATCGTCAAAGCATAATGAAGGTTATCAAGCAAAGTGATTTTACTTTTGGTAAAATTACCATAAAGAAGACTTCAGACAGGATTGGAGCCACTGACATGACCTTCAGAAGGCTTGATAGCTTGATTAGGGTCAGGCTTGTTGAGGAAACTGGGAATTCTGAGAATCTCAATACTATCAAATCTAAGATTGCTTCCCACCCTTTGATTCAAGCCTATGGATTACCTCTTGATGATGCAAAGTCTGTGAGGCTTGCCATAATGCTAGGAGGTAGTTTACCTCTTATTGCTTCAGTTGATAGCTTTGAGATGATCAGTGTTGTCTTGGCTATATATCAGGATGCAAAATACAAGGACCTCGGGATTGACCCAAAGAAGTATGACACCAGGGAAGCCTTAGGGAAAGTTTGCACTGTGCTGAAAAGCAAAGCATTTGAAATGACTGAAGATCAGGTGAAGAAGGGGAAAGAGTATGCTGCTATACTCAGTTCCTGCAATCCTAATGCTAAGGGAAGTGTTGCTATGGAACATTACAGTGAAACTCTTAACAAGTTCTATGAAATGTTTGGGGTTAAAAAACAGGCAAAACTCACAGAACTTGCT</w:t>
      </w:r>
    </w:p>
    <w:p w14:paraId="13086798" w14:textId="06C386EA" w:rsidR="00F74785" w:rsidRPr="00E859ED" w:rsidRDefault="00F74785" w:rsidP="00F74785">
      <w:pPr>
        <w:pStyle w:val="Heading4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</w:pP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&gt;</w:t>
      </w:r>
      <w:r w:rsidR="003B2AF2"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23.</w:t>
      </w: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  <w:shd w:val="clear" w:color="auto" w:fill="FFFFFF"/>
        </w:rPr>
        <w:t xml:space="preserve">OR352884 </w:t>
      </w: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ATGTCTAAGGTTAAGCTCACTAAGGAAAACATTGTCGCTTTGTTGACACAAGGCAAAGACCTTGAGTTTGAGGAAGATCAGAATCTGGTAGCATTCAACTTCAAGACTTTTTGTCTGGAAAACCTTGACCAGATCAAAAAGATGAGCATTATTTCATGTCTGACATTCCTGAAGAATCGTCAGAGCATAATGAAGGTTATCAAGCAAAGTGATTTTACTTTTGGTAAAATTACCATAAAGAAAACTTCAGACAGGATTGGAGCCACTGACATGACCTTTAGAAGGCTTGATAGCTTAATTAGGGTCAGGCTTGTTGAGGAAACTGGGAATTCTGAGAATCTCAATACTATCAAATCTAAGATTGCTTCCCACCCTTTGATTCAAGCCTATGGATTACCTCTTGATGATGCAAAGTCTGTGAGGCTTGCCATAATGCTAGGAGGTAGTTTACCTCTTATTGCTTCAGTTGATAGCTTTGAGATGATCAGTGTTGTCTTGGCTATATATCAGGATGCAAAATACAAGGACCTCGGGATTGACCCAAAGAAGTATGACACCAGGGAAGCCTTGGGGAAAGTTTGCACTGTGCTGAAAAGCAAAGCATTTGAAATGACTGAAGATCAGGTGAAGAAGGGGAAAGAGTATGCTGCTATACTCAGTTCCTGCAATCCTAATGCTAAGGGAAGTGTTGCTATGGAACATTACAGTGAAACTCTTAACAAGTTCTATGAAATGTTTGGGGTTAAAAAACAGGCAAAACTCACAGAACTTGCT</w:t>
      </w:r>
    </w:p>
    <w:p w14:paraId="447AEE50" w14:textId="77777777" w:rsidR="00F74785" w:rsidRPr="00E859ED" w:rsidRDefault="00F74785" w:rsidP="00F74785">
      <w:pPr>
        <w:pStyle w:val="Heading4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</w:pPr>
    </w:p>
    <w:p w14:paraId="3B154077" w14:textId="60B42041" w:rsidR="00F74785" w:rsidRPr="00E859ED" w:rsidRDefault="00F74785" w:rsidP="00F74785">
      <w:pPr>
        <w:pStyle w:val="Heading4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</w:pP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&gt;</w:t>
      </w:r>
      <w:r w:rsidR="003B2AF2"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24.</w:t>
      </w: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  <w:shd w:val="clear" w:color="auto" w:fill="FFFFFF"/>
        </w:rPr>
        <w:t xml:space="preserve">OR352883 </w:t>
      </w: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ATGTCTAAGGTTAAGCTCACTAAGGAAAGCATTGTCGCTTTGTTGACACAGGGCAAAGACCTTGAGTTTGAGGAAGATCAGAATCTGGTAGCATTCAACTTCAAGACTTTTTGTCTGGAAAACCTTGACCAGATCAAAAAGATGAGCATTATTTCATGTTTGACATTCCTGAAGAATCGTCAGAGCATAATGAAGGTTATCAAGCAAAGTGATTTTACTTTTGGTAAAATTACCATAAAGAAAACTTCAGACAGGATTGGAGCCACTGACATGACCTTCAGAAGGCTTGATAGCTTGATTAGGGTCAGGCTTGTTGAGGAAACTGGAAATTCTGAGAATCTCAATACTATCAAATCTAAGATTGCTTCCCACCCTTTGATTCAAGCCTATGGATTGCCTCTTGATGATGCAAAGTCTGTGAGGCTTGCCATAATGCTAGGAGGTAGCTTACCTCTTATTGCTTCAGTTGATAGCTTTGAGATGATCAGTGTTGTCTTGGCTATATATCAGGATGCAAAATACAAGGACCTCGGGATTGACCCAAAGAAGTATGACACCAGGGAAGCCTTAGGGAAAGTTTGCACTGTGCTGAAAAGCAAAGCATTTGAAATGACTGAAGATCAGGTGAAGAAGGGGAAAGAGTATGCTGCTATACTCAGTTCCTGCAATCCTAATGCTAAAGGAAGTGTTGCTATGGAACATTACAGTGAAACTCTTAACAAGTTCTACGAAATGTTTGGGGTTAAAAAACAGGCAAAACTCACAGAACTTGCT</w:t>
      </w:r>
    </w:p>
    <w:p w14:paraId="2BD39B1F" w14:textId="19878379" w:rsidR="003B2AF2" w:rsidRPr="00E859ED" w:rsidRDefault="003B2AF2" w:rsidP="00F74785">
      <w:pPr>
        <w:pStyle w:val="Heading4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</w:pPr>
    </w:p>
    <w:p w14:paraId="5C42790C" w14:textId="77777777" w:rsidR="003B2AF2" w:rsidRPr="00E859ED" w:rsidRDefault="003B2AF2" w:rsidP="00F74785">
      <w:pPr>
        <w:pStyle w:val="Heading4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</w:pPr>
    </w:p>
    <w:p w14:paraId="697C2393" w14:textId="77777777" w:rsidR="003B2AF2" w:rsidRPr="00E859ED" w:rsidRDefault="003B2AF2" w:rsidP="00F74785">
      <w:pPr>
        <w:pStyle w:val="Heading4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</w:pPr>
    </w:p>
    <w:p w14:paraId="39D2500F" w14:textId="77777777" w:rsidR="003B2AF2" w:rsidRPr="00E859ED" w:rsidRDefault="003B2AF2" w:rsidP="00F74785">
      <w:pPr>
        <w:pStyle w:val="Heading4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</w:pPr>
    </w:p>
    <w:p w14:paraId="6081D601" w14:textId="77777777" w:rsidR="003B2AF2" w:rsidRPr="00E859ED" w:rsidRDefault="00F74785" w:rsidP="003B2AF2">
      <w:pPr>
        <w:pStyle w:val="Heading4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  <w:shd w:val="clear" w:color="auto" w:fill="FFFFFF"/>
        </w:rPr>
      </w:pP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&gt;</w:t>
      </w:r>
      <w:r w:rsidR="003B2AF2"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25.</w:t>
      </w: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  <w:shd w:val="clear" w:color="auto" w:fill="FFFFFF"/>
        </w:rPr>
        <w:t>OR352838</w:t>
      </w:r>
    </w:p>
    <w:p w14:paraId="28D75F3A" w14:textId="5456180E" w:rsidR="003B2AF2" w:rsidRPr="00E859ED" w:rsidRDefault="00F74785" w:rsidP="003B2AF2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CGCTTTGTTGACACAAGGCAAAGACCTTGAGTTTGAGGAAGATCAGAATCTGGTAGCATTCAACTTCAAGACTTTTTGTCTGGAAAACCTTGACCAGATCAAAAAGATGAGCATTATTTCATGTTTGACATTCCTGAAGAATCGTCAGAGCATAATGAAGGTTATCAAGCAAAGTGATTTTACTTTTGGTAAAATTACCATAAAGAAAACTTCAGACAGGATTGGAGCCACTGACATGACCTTCAGAAGGCTTGATAGCTTGATTAGGGTCAGGCTTGTTGAGGAAACTGGAAATTCTGAGAATCTCAATACTATCAAATCTAAGATTGCTTCCCACCCTTTGATTCAAGCCTATGGATTACCTCTTGATGATGCAAAGTCTGTGAGGCTTGCCATAATGCTAGGAGGTAGCTTACCTCTTATTGCTTCAGTTGATAGCTTTGAGATGATCAGTGTTGTCTTGGCTATATATCAGGATGCAAAATACAAGGACCTCGGGATTGACCCAAAGAAGTATGACACCAGGGAAGCCTTAGGGAAAGTTTGCACTGTGCTGAAAAGCAAAGCATTTGAAATGACTGAAGATCAGGTGAAGAAGGGGAAAGAGTATGCTGCTATACTCAGTTCCTGCAATCCTAATGCTAAAGGAAGTGTTGCTATGGAACATTACAGTGAAACTCTTAACAAGTTCTACGAAATGTTTGGGGTTAAAAAACAGGCAAAACTCACAGAACTTGCT</w:t>
      </w:r>
    </w:p>
    <w:p w14:paraId="34953274" w14:textId="6AAA0A29" w:rsidR="00F74785" w:rsidRPr="00E859ED" w:rsidRDefault="00F74785" w:rsidP="00F74785">
      <w:pPr>
        <w:pStyle w:val="Heading4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</w:pP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&gt;</w:t>
      </w:r>
      <w:r w:rsidR="003B2AF2"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26.</w:t>
      </w: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  <w:shd w:val="clear" w:color="auto" w:fill="FFFFFF"/>
        </w:rPr>
        <w:t>OR352882</w:t>
      </w:r>
    </w:p>
    <w:p w14:paraId="5ABD6108" w14:textId="77777777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CGCTTTGTTGACACAAGGCAAAGACCTTGAGTTTGAGGAAGATCAGAATCTGGTAGCATTCAACTTCAAGACTTTTTGTCTGGAAAACCTTGACCAGATCAAAAAGATGAGCATTATTTCATGTCTGACATTCCTGAAGAATCGTCAGAGCATAATGAAGGTTATCAAGCAAAGTGATTTTACTTTTGGTAAAATTACCATAAAGAAAACTTCAGACAGGATTGGAGCCACTGACATGACCTTCAGAAGGCTTGATAGCTTGATTAGGGTCAGGCTTGTTGAGGAAACTGGGAATTCTGAGAATCTCAATACTATCAAATCTAAGATTGCTTCCCACCCTTTGATTCAAGCCTATGGATTACCTCTTGATGATGCAAAGTCTGTGAGGCTTGCCATAATGCTAGGAGGTAGTTTACCTCTTATTGCTTCAGTTGATAGCTTTGAGATGATCAGTGTTGTCTTGGCTATATATCAGGATGCAAAATACAAGGACCTCGGGATTGACCCAAAGAAGTATGACACCAGGGAAGCCTTAGGAAAAGTTTGCACTGTGCTGAAAAGCAAAGCATTCGAAATGACTGAAGATCAGGTGAAGAAGGGGAAAGAGTATGCTGCTATACTCAGTTCCTGCAATCCTAATGCTAAGGGAAGTGTTGCTATGGAACATTACAGTGAAACTCTTAACAAGTTCTATGAAATGTTTGGGGTTAAAAAACAGGCAAAACTCACAGAACTTGCT</w:t>
      </w:r>
    </w:p>
    <w:p w14:paraId="2E406864" w14:textId="6EF980C6" w:rsidR="00F74785" w:rsidRPr="00E859ED" w:rsidRDefault="00F74785" w:rsidP="00F74785">
      <w:pPr>
        <w:pStyle w:val="Heading4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</w:pP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&gt;</w:t>
      </w:r>
      <w:r w:rsidR="003B2AF2"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27.</w:t>
      </w: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  <w:shd w:val="clear" w:color="auto" w:fill="FFFFFF"/>
        </w:rPr>
        <w:t>OR352881</w:t>
      </w:r>
    </w:p>
    <w:p w14:paraId="77F1A129" w14:textId="77777777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CGCTTTGTTGACACAAGGCAAAGACCTTGAGTTTGAGGAAGATCAGAATCTGGTAGCATTCAACTTCAAGACTTTTTGTCTGGAAAACCTTGACCAGATCAAAAAGATGAGCATTATTTCATGTCTGACATTCCTGAAGAATCGTCAGAGCATAATGAAGGTTATCAAGCAAAGTGATTTTACTTTTGGTAAAATTACCATAAAGAAAACTTCAGACAGGATTGGAGCCACTGACATGACCTTCAGAAGGCTTGATAGCTTGATTAGGGTCAGGCTTGTTGAGGAAACTGGGAATTCTGAGAATCTCAATACTATCAAATCTAAGATTGCTTCCCACCCTTTGATTCAAGCCTATGGATTACCTCTTGATGATGCAAAGTCTGTGAGGCTTGCCATAATGCTAGGAGGTAGTTTACCTCTTATTGCTTCAGTTGATAGCTTTGAGATGATCAGTGTTGTCTTGGCTATATATCAGGATGCAAAATACAAGGACCTCGGGATTGACCCAAAGAAGTATGACACCAGGGAAGCCTTAGGAAAAGTTTGCACTGTGCTGAAAAGCAAAGCATTCGAAATGACTGAAGATCAGGTGAAGAAGGGGAAAGAGTATGCTGCTATACTCAGTTCCTGCAATCCTAATGCTAAGGGAAGTGTTGCTATGGAACATTACAGTGAAACTCTTAACAAGTTCTATGAAATGTTTGGGGTTAAAAAACAGGCAAAACTCACAGAACTTGCT</w:t>
      </w:r>
    </w:p>
    <w:p w14:paraId="0BC0A420" w14:textId="09645DBD" w:rsidR="00F74785" w:rsidRPr="00E859ED" w:rsidRDefault="00F74785" w:rsidP="00F74785">
      <w:pPr>
        <w:pStyle w:val="Heading4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</w:pP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&gt;</w:t>
      </w:r>
      <w:r w:rsidR="003B2AF2"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28.</w:t>
      </w: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  <w:shd w:val="clear" w:color="auto" w:fill="FFFFFF"/>
        </w:rPr>
        <w:t>OR352880</w:t>
      </w:r>
    </w:p>
    <w:p w14:paraId="78650769" w14:textId="77777777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CGCTTTGTTGACACAAGGCAAAGACCTTGAGTTTGAGGAAGATCAGAATCTGGTAGCATTCAACTTCAAGACTTTTTGTCTGGAGAACCTTGACCAGATCAAAAAGATGAGCATTATTTCATGTCTGACATTCCTGAAGAATCGTCAGAGCATAATGAAGGTTATCAAGCAAAGTGATTTTACTTTTGGTAAAATTACCATAAAGAAAACTTCAGACAGGATTGGAGCCACTGACATGACCTTCAGAAGGCTTGATAGCTTGATTAGGGTCAGGCTTGTTGAGGAAACTGGGAATTCTGAGAATCTCAATACTATCAAATCTAAGATTGCTTCCCACCCTTTGATTCAAGCTTATGGATTACCTCTTGATGATGCAAAGTCTGTGAGGCTTGCCATAATGCTAGGAGGTAGTTTACCTCTTATTGCTTCAGTTGATAGCTTTGAGATGATCAGTGTTGTCTTGGCTATATACCAGGATGCAAAATACAAGGACCTCGGGATTGACCCAAAGAAGTATGACACCAGGGAAGCCTTAGGGAAAGTTTGCACTGTGCTGAAAAGCAAAGCATTTGAAATGACTGAAGATCAGGTGAAGAAGGGGAAAGAGTATGCTGCTATACTCAGTTCCTGCAATCCTAATGCTAAGGGAAGTGTTGCTATGGAACATTACAGTGAGACTCTTAACAAGTTCTATGAAATGTTTGGGGTTAAAAAACAGGCAAAACTCACAGAACTTGCT</w:t>
      </w:r>
    </w:p>
    <w:p w14:paraId="56DA324A" w14:textId="7208CAF8" w:rsidR="00F74785" w:rsidRPr="00E859ED" w:rsidRDefault="00F74785" w:rsidP="00F74785">
      <w:pPr>
        <w:pStyle w:val="Heading4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</w:pP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&gt;</w:t>
      </w:r>
      <w:r w:rsidR="003B2AF2"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29.</w:t>
      </w: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  <w:shd w:val="clear" w:color="auto" w:fill="FFFFFF"/>
        </w:rPr>
        <w:t>OR352879</w:t>
      </w:r>
    </w:p>
    <w:p w14:paraId="0BC8377F" w14:textId="77777777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CGCTTTGTTGACACAAGGCAAAGACCTTGAGTTTGAGGAAGATCAGAATCTGGTAGCATTCAACTTCAAGACTTTTTGTCTGGAGAACCTTGACCAGATCAAAAAGATGAGCATTATTTCATGTCTGACATTCCTGAAGAATCGTCAGAGCATAATGAAGGTTATCAAGCAAAGTGATTTTACTTTTGGTAAAATTACCATAAAGAAAACTTCAGACAGGATTGGAGCCACTGACATGACCTTCAGAAGGCTTGATAGCTTGATTAGGGTCAGGCTTGTTGAGGAAACTGGGAATTCTGAGAATCTCAATACTATCAAATCTAAGATTGCTTCCCACCCTTTGATTCAAGCTTATGGATTACCTCTTGATGATGCAAAGTCTGTGAGGCTTGCCATAATGCTAGGAGGTAGTTTACCTCTTATTGCTTCAGTTGATAGCTTTGAGATGATCAGTGTTGTCTTGGCTATATACCAGGATGCAAAATACAAGGACCTCGGGATTGACCCAAAGAAGTATGACACCAGGGAAGCCTTAGGGAAAGTTTGCACTGTGCTGAAAAGCAAAGCATTTGAAATGACTGAAGATCAGGTGAAGAAGGGGAAAGAGTATGCTGCTATACTCAGTTCCTGCAATCCTAATGCTAAGGGAAGTGTTGCTATGGAACATTACAGTGAGACTCTTAACAAGTTCTATGAAATGTTTGGGGTTAAAAAACAGGCAAAACTCACAGAACTTGCT</w:t>
      </w:r>
    </w:p>
    <w:p w14:paraId="1B05CB38" w14:textId="7751AF53" w:rsidR="00F74785" w:rsidRPr="00E859ED" w:rsidRDefault="00F74785" w:rsidP="00F74785">
      <w:pPr>
        <w:pStyle w:val="Heading4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</w:pP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&gt;</w:t>
      </w:r>
      <w:r w:rsidR="003B2AF2"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30.</w:t>
      </w: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  <w:shd w:val="clear" w:color="auto" w:fill="FFFFFF"/>
        </w:rPr>
        <w:t xml:space="preserve">OR352878 </w:t>
      </w: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ATGTCTAAGGTTAAGCTCACTAAGGAAAGCATTGTTGCTTTGTTGACACAAGGCAAAGACCTTGAGTTTGAGGAAGATCAGAATCTGGTAGCATTCAACTTCAAGACTTTTTGTCTGGAAAACCTTGACCAGATCAAAAAGATGAGCATTATTTCATGTCTGACATTCCTGAAGAATCGTCAGAGCATAATGAAGGTTATCAAGCAAAGTGATTTTACTTTTGGTAAAATTACCATAAAGAAAACTTCAGACAGGATTGGAGCCACTGACATGACCTTCAGAAGGCTTGATAGCTTGATTAGGGTCAGACTTGTTGAGGAAACCGGGAATTCTGAGAATCTCAATACTATCAAATCTAAGATTGCTTCCCACCCTTTGATTCAAGCCTATGGATTACCTCTTGATGATGCAAAGTCTGTGAGGCTTGCCATAATGCTAGGAGGTAGTTTACCTCTTATTGCTTCAGTTGATAGCTTTGAGATGATCAGTGTTGTCTTGGCTATATATCAGGATGCAAAATACAAGGACCTCGGGATTGACCCAAAGAAGTATGACACCAGGGAAGCCTTAGGGAAAGTTTGCACTGTGCTGAAAAGCAAAGCATTTGAAATGACTGAAGATCAAGTGAAGAAGGGGAAAGAATATGCTGCTATACTCAGTTCCTGCAATCCTAATGCTAAGGGAAGTGTTGCTATGGAACATTACAGTGAAACTCTTAACAAGTTCTATGAAATGTTTGGGGTTAAAAAACAGGCAAAACTCACAGAACTTGCT</w:t>
      </w:r>
    </w:p>
    <w:p w14:paraId="4851F324" w14:textId="77777777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</w:p>
    <w:p w14:paraId="0AE99714" w14:textId="24EFD187" w:rsidR="00F74785" w:rsidRPr="00E859ED" w:rsidRDefault="00F74785" w:rsidP="00F74785">
      <w:pPr>
        <w:pStyle w:val="Heading4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</w:pP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&gt;</w:t>
      </w:r>
      <w:r w:rsidR="003B2AF2"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31.</w:t>
      </w: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  <w:shd w:val="clear" w:color="auto" w:fill="FFFFFF"/>
        </w:rPr>
        <w:t>OR352877</w:t>
      </w:r>
    </w:p>
    <w:p w14:paraId="3E559C6E" w14:textId="77777777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CGCTTTGTTGACACAAGGCAAAGACCTTGAGTTTGAGGAAGATCAGAATCTGGTAGCATTCAACTTCAAGACTTTTTGTCTGGAAAACCTTGACCAGATCAAAAAGATGAGCATTATTTCATGTCTGACATTCCTGAAGAATCGTCAGAGCATAATGAAGGTTATCAAGCAAAGTGATTTTACTTTTGGTAAAATTACCATAAAGAAAACTTCAGACAGGATTGGAGCCACTGACATGACCTTCAGAAGGCTTGATAGCTTGATTAGGGTCAGGCTTGTTGAAGAAACTGGGAATTCTGAGAATCTCAATACTATCAAATCTAAGATTGCTTCCCACCCTTTGATTCAAGCCTATGGATTACCTCTTGATGATGCAAAGTCTGTGAGGCTTGCCATAATGTTAGGAGGTAGCTTACCTCTTATTGCTTCAGTTGATAGCTTTGAGATGATCAGTGTTGTCTTGGCTATATATCAGGATGCAAAATACAAGGATCTCGGGATTGACCCAAAGAAGTATGACACCAGGGAAGCCTTAGGGAAAGTTTGCACTGTGCTGAAAAGCAAAGCATTTGAAATGACTGAAGATCAGGTGAAGAAGGGGAAAGAGTATGCTGCTATACTCAGTTCCTGCAATCCTAATGCTAAAGGAAGTGTTGCTATGGAACATTACAGTGAAACTCTTAACAAGTTCTATGAAATGTTTGGGGTTAAAAAACAGGCAAAACTCACAGAACTTGCT</w:t>
      </w:r>
    </w:p>
    <w:p w14:paraId="755EEA58" w14:textId="6F0B0447" w:rsidR="00F74785" w:rsidRPr="00E859ED" w:rsidRDefault="00F74785" w:rsidP="00F74785">
      <w:pPr>
        <w:pStyle w:val="Heading4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</w:pP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&gt;</w:t>
      </w:r>
      <w:r w:rsidR="003B2AF2"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32.</w:t>
      </w: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  <w:shd w:val="clear" w:color="auto" w:fill="FFFFFF"/>
        </w:rPr>
        <w:t>OR352876</w:t>
      </w:r>
    </w:p>
    <w:p w14:paraId="55512F9F" w14:textId="77777777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AGCAAAGTGAAACTGACCAAAGAAAGCATTGTGGCGCTGCTGACCCAGGGCAAAGATCTGGAATTTGAAGAAGATCAGAACCTGGTGGCGTTTAACTTTAAAACCTTTTGCCTGGAAAACCTGGATCAGATTAAAAAAATGAGCATTATTAGCTGCCTGACCTTTCTGAAAAACCGCCAGAGCATTATGAAAGTGATTAAACAGAGCGATTTTACCTTTGGCAAAATTACCATTAAAAAAACCAGCGATCGCATTGGCGCGACCGATATGACCTTTCGCCGCCTGGATAGCCTGATTCGCGTGCGCCTGGTGGAAGAAACCGGCAACAGCGAAAACCTGAACACCATTAAAAGCAAAATTGCGAGCCATCCGCTGATTCAGGCGTATGGCCTGCCGCTGGATGATGCGAAAAGCGTGCGCCTGGCGATTATGCTGGGCGGCAGCCTGCCGCTGATTGCGAGCGTGGATAGCTTTGAAATGATTAGCGTGGTGCTGGCGATTTATCAGGATGCGAAATATAAAGATCTGGGCATTGATCCGAAAAAATATGATACCCGCGAAGCGCTGGGCAAAGTGTGCACCGTGCTGAAAAGCAAAGCGTTTGAAATGACCGAAGATCAGGTGAAAAAAGGCAAAGAATATGCGGCGATTCTGAGCAGCTGCAACCCGAACGCGAAAGGCAGCGTGGCGATGGAACATTATAGCGAAACCCTGAACAAATTTTATGAAATGTTTGGCGTGAAAAAACAGGCGAAACTGACCGAACTGGCG</w:t>
      </w:r>
    </w:p>
    <w:p w14:paraId="269CD821" w14:textId="004C88A0" w:rsidR="00F74785" w:rsidRPr="00E859ED" w:rsidRDefault="00F74785" w:rsidP="00F74785">
      <w:pPr>
        <w:pStyle w:val="Heading4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</w:pP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&gt;</w:t>
      </w:r>
      <w:r w:rsidR="003B2AF2"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33.</w:t>
      </w: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  <w:shd w:val="clear" w:color="auto" w:fill="FFFFFF"/>
        </w:rPr>
        <w:t>OR352875</w:t>
      </w:r>
    </w:p>
    <w:p w14:paraId="6A1C3D02" w14:textId="77777777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TATTGTCGCTTTGTTGACACAAGGCAAAGACCTTGAGTTTGAGGAAGATCAGAATCTAGTAGCATTCAACTTCAAGACTTTTTGTCTGGAAAACCTTGACCAGATCAAAAAGATGAGCATTATTTCATGTCTGACATTCCTGAAGAATCGTCAGAGCATAATGAAGGTTATCAAGCAAAGTGATTTTACCTTTGGTAAAATTACCATAAAGAAAACTTCAGACAGGATTGGAGCCACTGACATGACCTTCAGAAGGCTTGATAGCTTGATTAGGGTCAGGCTTGTTGAGGAAACTGGGAATTCTGAGAATCTCAATACTATCAAATCTAAGATTGCTTCCCACCCTTTGATTCAAGCCTATGGATTACCTCTTGATGATGCAAAGTCTGTGAGGCTTGCCATAATGCTAGGAGGTAGCTTACCTCTTATTGCTTCAGTTGATAGCTTTGAGATGATCAGTGTTGTCCTGGCTATATATCAGGATGCAAAATACAAGGACCTTGGGATTGACCCAAAGAAGTATGACACCAGGGAAGCCTTAGGGAAAGTTTGCACTGTGCTGAAAAGCAAAGCATTTGAAATGACTGAAGATCAGGTGAAGAAGGGGAAAGAGTATGCTGCTATACTCAGTTCCTGCAATCCTAATGCTAAAGGAAGTGTTGCTATGGAACATTACAGTGAAACTCTTAACAAGTTCTATGAAATGTTTGGGGTTAAAAAACAGGCAAAACTCACAGAACTTGCT</w:t>
      </w:r>
    </w:p>
    <w:p w14:paraId="585D5974" w14:textId="4147DF1E" w:rsidR="00F74785" w:rsidRPr="00E859ED" w:rsidRDefault="00F74785" w:rsidP="00F74785">
      <w:pPr>
        <w:pStyle w:val="Heading4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</w:pP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&gt;</w:t>
      </w:r>
      <w:r w:rsidR="003B2AF2"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34.</w:t>
      </w: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  <w:shd w:val="clear" w:color="auto" w:fill="FFFFFF"/>
        </w:rPr>
        <w:t>OR352874</w:t>
      </w:r>
    </w:p>
    <w:p w14:paraId="103DAE48" w14:textId="77777777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CGCTTTGTTGACACAAGGCAAAGACCTTGAGTTTGAGGAAGATCAGAATCTGGTAGCATTCAACTTCAAGACTTTTTGTCTGGAAAACCTTGACCAGATAAAAAAGATGAGCATTATTTCATGTCTGACATTCCTGAAGAATCGTCAGAGCATAATGAAGGTTATCAAGCAAAGTGATTTTACTTTTGGTAAAATTACCATAAAGAAAACTTCAGACAGGATTGGAGCCACTGACATGACCTTCAGAAGGCTTGATAGCTTGATTAGGGTCAGGCTTGTTGAGGAAACTGGGAATTCTGAGAATCTCAATACTATCAAATCTAAGATTGCTTCCCACCCTTTGATTCAAGCCTATGGATTACCTCTTGATGATGCAAAGTCTGTGAGGCTTGCCATAATGCTAGGAGGTAGCTTACCTCTTATTGCTTCAGTTGATAGCTTTGAGATGATCAGTGTTGTCTTGGCTATATATCAGGATGCAAAATACAAGGACCTCGGGATTGACCCAAAGAAGTATGACACCAGGGAAGCCTTAGGGAAAGTTTGCACTGTGCTGAAAAGCAAAGCATTTGAAATGACTGAAGATCAGGTGAAGAAGGGGAAAGAGTATGCTGCTATACTCAGTTCCTGCAATCCTAATGCTAAAGGAAGTGTTGCTATGGAACATTACAGTGAAACTCTTAACAAGTTCTATGAAATGTTTGGGGTTAAAAAACAGGCAAAACTCACAGAACTTGCT</w:t>
      </w:r>
    </w:p>
    <w:p w14:paraId="2953AC4A" w14:textId="0E1B91BE" w:rsidR="00F74785" w:rsidRPr="00E859ED" w:rsidRDefault="00F74785" w:rsidP="00F74785">
      <w:pPr>
        <w:pStyle w:val="Heading4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</w:pP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&gt;</w:t>
      </w:r>
      <w:r w:rsidR="003B2AF2"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35.</w:t>
      </w: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  <w:shd w:val="clear" w:color="auto" w:fill="FFFFFF"/>
        </w:rPr>
        <w:t>OR352839</w:t>
      </w:r>
    </w:p>
    <w:p w14:paraId="0A056C33" w14:textId="77777777" w:rsidR="00F74785" w:rsidRPr="00E859ED" w:rsidRDefault="00F74785" w:rsidP="00F74785">
      <w:pPr>
        <w:pStyle w:val="Heading4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</w:pP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ATGTCTAAGGTTAAGCTCACTAAGGAAAGCATTGTTGCTTTGTTGACACAAGGCAAAGACCTTGAATTTGAGGAAGATCAGAATCTGGTAGCATTCAACTTCAAGACTTTTTGTCTGGAAAACCTTGACCAGATCAAAAAAATGAGCATTATTTCATGTCTGACATTCCTGAAGAATCGTCAGAGCATAATGAAGGTTATCAAGCAAAGTGATTTTACTTTTGGTAAAATTACCATAAAGAAAACTTCAGACAGGATTGGAGCTACTGACATGACCTTCAGAAGGCTTGATAGCTTGATCAGGGTCAGGCTTGTTGAGGAAACTGGGAATTCTGAGAATCTCAATACTATTAAATCTAAGATTGCTTCCCACCCTTTGATTCAAGCCTATGGATTACCTCTTGATGATGCAAAATCTGTGAGGCTTGCCATAATGCTAGGAGGTAGCTTACCTCTTATTGCTTCAGTTGATAGCTTTGAAATGATCAGTGTTGTCTTGGCTATATATCAGGATGCAAAATACAAGGACCTCGGGATTGACCCAAAGAAGTATGACACCAGGGAAGCCTTAGGGAAAGTTTGCACTGTGCTGAAGAGCAAAGCATTTGAAATGACTGAAGATCAGGTGAAGAAGGGGAAAGAGTATGCTGCTATACTTAGTTCCTGCAATCCTAATGCTAAAGGAAGTGTTGCTATGGAACATTACAGTGAAACTCTTAACAAGTTCTATGAAATGTTTGGGGTTAAAAAACAGGCAAAACTCACAGAACTTGCT</w:t>
      </w:r>
    </w:p>
    <w:p w14:paraId="0D14A7CA" w14:textId="77777777" w:rsidR="00F74785" w:rsidRPr="00E859ED" w:rsidRDefault="00F74785" w:rsidP="00F74785">
      <w:pPr>
        <w:pStyle w:val="Heading4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</w:pPr>
    </w:p>
    <w:p w14:paraId="6C7599E4" w14:textId="05C05A8C" w:rsidR="00F74785" w:rsidRPr="00E859ED" w:rsidRDefault="00F74785" w:rsidP="00F74785">
      <w:pPr>
        <w:pStyle w:val="Heading4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</w:pP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&gt;</w:t>
      </w:r>
      <w:r w:rsidR="003B2AF2"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36.</w:t>
      </w: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  <w:shd w:val="clear" w:color="auto" w:fill="FFFFFF"/>
        </w:rPr>
        <w:t>OR352873</w:t>
      </w:r>
    </w:p>
    <w:p w14:paraId="769DB1CB" w14:textId="77777777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TGCTTTGTTGACACAAGGCAAAGACCTTGAATTTGAGGAAGATCAGAATCTGGTAGCATTCAACTTCAAGACTTTTTGTCTGGAAAACCTTGACCAGATCAAAAAAATGAGCATTATTTCATGTCTGACATTCCTGAAGAATCGTCAGAGCATAATGAAGGTTATCAAGCAAAGTGATTTTACTTTTGGTAAAATTACCATAAAGAAAACTTCAGACAGGATTGGAGCTACTGACATGACCTTCAGAAGGCTTGATAGCTTGATCAGGGTCAGGCTTGTTGAGGAAACTGGGAATTCTGAGAATCTCAATACTATTAAATCTAAGATTGCTTCCCACCCTTTGATTCAAGCCTATGGATTACCTCTTGATGATGCAAAATCTGTGAGGCTTGCCATAATGCTAGGAGGTAGCTTACCTCTTATTGCTTCAGTTGATAGCTTTGAAATGATCAGTGTTGTCTTGGCTATATATCAGGATGCAAAATACAAGGACCTCGGGATTGACCCAAAGAAGTATGACACCAGGGAAGCCTTAGGGAAAGTTTGCACTGTGCTGAAAAGCAAAGCATTTGAAATGACTGAAGATCAGGTGAAGAAGGGGAAAGAGTATGCTGCTATACTTAGTTCCTGCAATCCTAATGCTAAAGGAAGTGTTGCTATGGAACATTACAGTGAAACTCTTAACAAGTTCTATGAAATGTTTGGGGTTAAAAAACAGGCAAAACTCACAGAACTTGCT</w:t>
      </w:r>
    </w:p>
    <w:p w14:paraId="1ABA9D3A" w14:textId="4C830235" w:rsidR="00F74785" w:rsidRPr="00E859ED" w:rsidRDefault="00F74785" w:rsidP="00F74785">
      <w:pPr>
        <w:pStyle w:val="Heading4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</w:pP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&gt;</w:t>
      </w:r>
      <w:r w:rsidR="003B2AF2"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37.</w:t>
      </w: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  <w:shd w:val="clear" w:color="auto" w:fill="FFFFFF"/>
        </w:rPr>
        <w:t>OR352872</w:t>
      </w:r>
    </w:p>
    <w:p w14:paraId="042E83E1" w14:textId="77777777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CGCTTTGTTGACACAAGGCAAAGACCTTGAGTTTGAGGAAGATCAGAATCTGGTAGCATTCAACTTCAAGACTTTTTGTCTGGAAAACCTTGACCAGATCAAAAAGATGAGCATTATTTCATGTCTGACATTCCTGAAGAATCGTCAGAGCATAATGAAGGTTATCAAGCAAAGTGATTTTACTTTTGGTAAAATTACCATAAAGAAAACTTCAGACAGGATTGGAGCCACTGACATGACCTTCAGAAGGCTTGATAGCTTGATTAGGGTCAGGCTTGTTGAGGAAACTGGGAATTCTGAGAATCTCAATACTATCAAATCTAAGATTGCTTCTCACCCTTTGATTCAAGCCTATGGATTACCTCTTGATGATGCAAAGTCTGTGAGGCTTGCCATAATGCTAGGAGGTAGCTTGCCTCTTATTGCTTCAGTTGATAGCTTTGAGATGATCAGTGTTGTCTTGGCTATATATCAGGATGCAAAATACAAGGACCTCGGGATTGACCCAAAGAAGTATGACACCAGAGAAGCCTTAGGGAAAGTTTGCACTGTGCTGAAAAGCAAAGCATTTGAAATGACTGAAGATCAGGTGAAGAAGGGGAAAGAGTATGCTGCTATACTCAGTTCCTGCAATCCTAATGCTAAAGGAAGTGTTGCTATGGAACATTACAGTGAAACTCTTAACAAGTTCTATGAAATGTTTGGGGTTAAAAAACAGGCAAAACTCACAGAACTTGCT</w:t>
      </w:r>
    </w:p>
    <w:p w14:paraId="0785FEFF" w14:textId="1BCA12BB" w:rsidR="00F74785" w:rsidRPr="00E859ED" w:rsidRDefault="00F74785" w:rsidP="00F74785">
      <w:pPr>
        <w:pStyle w:val="Heading4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</w:pP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&gt;</w:t>
      </w:r>
      <w:r w:rsidR="003B2AF2"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38.</w:t>
      </w: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  <w:shd w:val="clear" w:color="auto" w:fill="FFFFFF"/>
        </w:rPr>
        <w:t>OR352840</w:t>
      </w:r>
    </w:p>
    <w:p w14:paraId="3A942F37" w14:textId="77777777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CGCTTTGTTGACACAAGGCAAAGACCTTGAGTTTGAGGAAGATCAGAATCTGGTAGCATTCAACTTCAAGACTTTTTGTCTGGAAAACCTTGACCAGATCAAAAAGATGAGCATTATTTCATGTCTGACATTCCTGAAGAATCGTCAGAGCATAATGAAGGTTATCAAGCAAAGTGATTTTACTTTTGGTAAAATTACCATAAAGAAAACTTCAGACAGGATTGGAGCCACTGACATGACCTTCAGAAGGCTTGATAGCTTGATTAGGGTCAGGCTTGTTGAGGAAACTGGGAATTCTGAGAATCTCAATACTATCAAATCTAAGATTGCTTCTCACCCTTTGATTCAAGCCTATGGATTACCTCTTGATGATGCAAAGTCTGTGAGGCTTGCCATAATGCTAGGAGGTAGCTTGCCTCTTATTGCTTCAGTTGATAGCTTTGAGATGATCAGTGTTGTCTTGGCTATATATCAGGATGCAAAATACAAGGACCTCGGGATTGACCCAAAGAAGTATGACACCAGAGAAGCCTTAGGGAAAGTTTGCACTGTGCTGAAAAGCAAAGCATTTGAAATGACTGAAGATCAGGTGAAGAAGGGGAAAGAGTATGCTGCTATACTCAGTTCCTGCAATCCTAATGCTAAAGGAAGTGTTGCTATGGAACATTACAGTGAAACTCTTAACAAGTTCTATGAAATGTTTGGGGTTAAAAAACAGGCAAAACTCACAGAACTTGCT</w:t>
      </w:r>
    </w:p>
    <w:p w14:paraId="61E41BC2" w14:textId="0A62F859" w:rsidR="00F74785" w:rsidRPr="00E859ED" w:rsidRDefault="00F74785" w:rsidP="00F74785">
      <w:pPr>
        <w:pStyle w:val="Heading4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</w:pP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&gt;</w:t>
      </w:r>
      <w:r w:rsidR="003B2AF2"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39.</w:t>
      </w: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  <w:shd w:val="clear" w:color="auto" w:fill="FFFFFF"/>
        </w:rPr>
        <w:t>OR352871</w:t>
      </w:r>
    </w:p>
    <w:p w14:paraId="0709C5F6" w14:textId="77777777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CGCTTTGTTGACACAAGGCAAAGACCTTGAGTTTGAGGAAGATCAGAATCTGGTAGCATTCAACTTCAAGACTTTTTGTCTGGAAAACCTTGACCAGATCAAAAAGATGAGCATTATTTCATGTCTGACATTCCTGAAGAATCGTCAGAGCATAATGAAGGTTATCAAGCAAAGTGATTTTACTTTTGGTAAAATTACCATAAAGAAAACTTCAGACAGGATTGGAGCCACTGACATGACCTTCAGAAGGCTTGATAGCTTGATTAGGGTCAGGCTTGTTGAGGAAACTGGGAATTCTGAGAATCTCAATACTATCAAATCTAAGATTGCTTCTCACCCTTTGATTCAAGCCTATGGATTACCTCTTGATGATGCAAAGTCTGTGAGGCTTGCCATAATGCTAGGAGGTAGTTTACCTCTTATTGCTTCAGTTGATAGCTTTGAGATGATCAGTGTTGTCTTGGCTATATATCAAGATGCAAAATACAAAGACCTCGGGATCGACCCAAAGAAGTATGACACCAGGGAAGCCTTAGGGAAAGTTTGCACTGTGCTGAAAAGCAAAGCATTTGAAATGACTGAAGATCAGGTGAAGAAGGGGAAAGAGTATGCTGCTATACTCAGTTCCTGCAATCCTAATGCTAAGGGAAGTGTTGCTATGGAACATTACAGTGAAACTCTTAACAAGTTCTATGAAATGTTTGGGGTTAAAAAACAGGCAAAACTCACAGAACTTGCT</w:t>
      </w:r>
    </w:p>
    <w:p w14:paraId="1CFC11BC" w14:textId="43D8DD68" w:rsidR="00F74785" w:rsidRPr="00E859ED" w:rsidRDefault="00F74785" w:rsidP="00F74785">
      <w:pPr>
        <w:pStyle w:val="Heading4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</w:pP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&gt;</w:t>
      </w:r>
      <w:r w:rsidR="003B2AF2"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40.</w:t>
      </w: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  <w:shd w:val="clear" w:color="auto" w:fill="FFFFFF"/>
        </w:rPr>
        <w:t>OR352841</w:t>
      </w:r>
    </w:p>
    <w:p w14:paraId="0D4128F3" w14:textId="77777777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CGCTTTGTTGACACAAGGCAAAGACCTTGAGTTTGGGGAAGATCAGAATCTGGTAGCATTCAACTTCAAGACTTTTTGTCTGGAAAACCTTGACCAGATCAAAAAGATGAGCATTATTTCATGTCTGACATTCCTGAAGAATCGTCAGAGCATAATGAAGGTTATCAAGCAAAGTGATTTTACTTTTGGTAAAATTACCATAAAGAAAACTTCAGACAGGATTGGAGCCACTGACATGACCTTCAGAAGGCTTGATAGCTTGATTAGGGTCAGGCTTGTTGAGGAAACTGGGAATTCTGAGAATCTCAATACTATCAAATCTAAGATTGCTTCTCACCCTTTGATTCAAGCCTATGGATTACCTCTTGATGATGCAAAGTCTGTGAGGCTTGCCATAATGCTAGGAGGTAGTTTACCTCTTATTGCTTCAGTTGATAGCTTTGAGATGATCAGTGTTGTCTTGGCTATATATCAAGATGCAAAATACAAAGACCTCGGGATCGACCCAAAGAAGTATGACACCAGGGAAGCCTTAGGGAAAGTTTGCACTGTGCTGAAAAGCAAAGCATTTGAAATGACTGAAGATCAGGTGAAGAAGGGGAAAGAGTATGCTGCTATACTCAGTTCCTGCAATCCTAATGCTAAGGGAAGTGTTGCTATGGAACATTACAGTGAAACTCTTAACAAGTTCTATGAAATGTTTGGGGTTAAAAAACAGGCAAAACTCACAGAACTTGCT</w:t>
      </w:r>
    </w:p>
    <w:p w14:paraId="17CCA8FA" w14:textId="45A8B9BE" w:rsidR="00F74785" w:rsidRPr="00E859ED" w:rsidRDefault="00F74785" w:rsidP="00F74785">
      <w:pPr>
        <w:pStyle w:val="Heading4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</w:pP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&gt;</w:t>
      </w:r>
      <w:r w:rsidR="003B2AF2"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41.</w:t>
      </w: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  <w:shd w:val="clear" w:color="auto" w:fill="FFFFFF"/>
        </w:rPr>
        <w:t>OR352842</w:t>
      </w:r>
    </w:p>
    <w:p w14:paraId="217B493A" w14:textId="77777777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TGCTTTGTTGACACAAGGCAAAGACCTTGAGTTTGAGGAAGATCAGAATCTGGTAGCATTCAACTTCAAGACTTTTTGTCTGGAAAACCTTGACCAGATCAAAAAGATGAGCATTATTTCATGTCTGACATTCCTGAAGAATCGTCAGAGCATAATGAAGGTTATCAAGCAAAGTGATTTTACTTTTGGTAAAATTACCATAAAGAAAACTTCAGACAGGATTGGAGCCACTGACATGACCTTCAGAAGGCTTGATAGCTTGATTAGGGTCAGGCTTGTTGAGGAAACTGGGAATTCTGAGAATCTCAATACTATCAAATCTAAGATTGCTTCCCACCCTTTGATTCAAGCCTATGGATTACCTCTTGATGATGCAAAGTCTGTGAGGCTTGCCATAATGCTAGGAGGTAGCTTACCTCTTATTGCTTCAGTTGATAGCTTTGAGATGATCAGTGTTGTCCTGGCTATATATCAGGATGCAAAATACAAGGACCTCGGGATTGACCCAAAGAAGTATGACACCAGGGAAGCCTTAGGGAAAGTTTGCACTGTGCTGAAAAGCAAAGCATTTGAAATGACTGAAGATCAGGTGAAGAAGGGGAAAGAGTATGCTGCTATACTCAGTTCCTGCAATCCTAATGCTAAAGGAAGTGTCGCTATGGAACATTACAGTGAAACTCTTAACAAGTTCTATGAAATGTTTGGGGTTAAAAAACAGGCAAAACTCACAGAACTTGCT</w:t>
      </w:r>
    </w:p>
    <w:p w14:paraId="11B4F7B6" w14:textId="09414FFA" w:rsidR="00F74785" w:rsidRPr="00E859ED" w:rsidRDefault="00F74785" w:rsidP="00F74785">
      <w:pPr>
        <w:pStyle w:val="Heading4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</w:pP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&gt;</w:t>
      </w:r>
      <w:r w:rsidR="003B2AF2"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42.</w:t>
      </w: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  <w:shd w:val="clear" w:color="auto" w:fill="FFFFFF"/>
        </w:rPr>
        <w:t>OR352870</w:t>
      </w:r>
    </w:p>
    <w:p w14:paraId="668FB916" w14:textId="77777777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TGCTTTGTTGACACAAGGCAAAGACCTTGAGTTTGAGGAAGATCAGAATCTGGTAGCATTCAACTTCAAGACTTTTTGTCTGGAAAACCTTGACCAGATCAAAAAGATGAGCATTATTTCATGTCTGACATTCCTGAAGAATCGTCAGAGCATAATGAAGGTTATCAAGCAAAGTGATTTTACTTTTGGTAAAATTACCATAAAGAAAACTTCAGACAGGATTGGAGCCACTGACATGACCTTCAGAAGGCTTGATAGCTTGATTAGGGTCAGGCTTGTTGAGGAAACTGGGAATTCTGAGAATCTCAATACTATCAAATCTAAGATTGCTTCCCACCCTTTGATTCAAGCCTATGGATTACCTCTTGATGATGCAAAGTCTGTGAGGCTTGCCATAATGCTAGGAGGTAGCTTACCTCTTATTGCTTCAGTTGATAGCTTTGAGATGATCAGTGTTGTCCTGGCTATATATCAGGATGCAAAATACAAGGACCTCGGGATTGACCCAAAGAAGTATGACACCAGGGAAGCCTTAGGGAAAGTTTGCACTGTGCTGAAAAGCAAAGCATTTGAAATGACTGAAGATCAGGTGAAGAAGGGGAAAGAGTATGCTGCTATACTCAGTTCCTGCAATCCTAATGCTAAAGGAAGTGTCGCTATGGAACATTACAGTGAAACTCTTAACAAGTTCTATGAAATGTTTGGGGTTAAAAAACAGGCAAAACTCACAGAACTTGCT</w:t>
      </w:r>
    </w:p>
    <w:p w14:paraId="32BC7522" w14:textId="177F5618" w:rsidR="00F74785" w:rsidRPr="00E859ED" w:rsidRDefault="00F74785" w:rsidP="00F74785">
      <w:pPr>
        <w:pStyle w:val="Heading4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</w:pP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&gt;</w:t>
      </w:r>
      <w:r w:rsidR="000A1863"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43.</w:t>
      </w: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  <w:shd w:val="clear" w:color="auto" w:fill="FFFFFF"/>
        </w:rPr>
        <w:t>OR352869</w:t>
      </w:r>
    </w:p>
    <w:p w14:paraId="02E661A9" w14:textId="77777777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CGCTTTGTTGACACAAGGCAAAGACCTTGAGTTTGAGGAAGATCAGAATCTGGTAGCATTCAACTTCAAGACTTTTTGTCTGGAAAACCTTGACCAGATCAAAAAGATGAGCATTATTTCATGTCTGACATTCCTGAAGAATCGTCAGAGCATAATGAAGGTTATCAAGCAAAGTGATTTTACTTTTGGTAAAATTACCATAAAGAAAACTTCAGACAGGATTGGAGCCACTGACATGACCTTCAGAAGGCTTGATAGCTTGATTAGGGTCAGGCTTGTTGAGGAAACTGGGAATTCCGAGAATCTCAATACTATCAAATCTAAGATTGCTTCCCACCCTTTGATTCAAGCCTATGGATTACCTCTTGATGATGCAAAGTCTGTGAGGCTTGTCATAATGCTAGGAGGTAGTTTACCTCTTATTGCTTCAGTTGATAGCTTTGAGATGATCAGTGTTGTCTTGGCTATATATCAGGATGCAAAATACAAGGACCTCGGGATTGACCCAAAGAAGTATGACACCAGGGAAGCCTTAGGGAAAGTTTGCACTGTGCTGAAAAGCAAAGCATTTGAAATGACTGAGGATCAGGTGAAGAAGGGGAAAGAGTATGCTGCTATACTCAGTTCCTGCAATCCTAATGCTAAGGGAAGTGTTGCTATGGAACATTACAGTGAAACTCTTAACAAGTTCTATGAAATGTTTGGGGTTAAAAAACAGGCAAAACTCACAGAACTTGCT</w:t>
      </w:r>
    </w:p>
    <w:p w14:paraId="5B3D4EBC" w14:textId="08BC4F67" w:rsidR="00F74785" w:rsidRPr="00E859ED" w:rsidRDefault="00F74785" w:rsidP="00F74785">
      <w:pPr>
        <w:pStyle w:val="Heading4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</w:pP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&gt;</w:t>
      </w:r>
      <w:r w:rsidR="000A1863"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44.</w:t>
      </w: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  <w:shd w:val="clear" w:color="auto" w:fill="FFFFFF"/>
        </w:rPr>
        <w:t>OR352868</w:t>
      </w:r>
    </w:p>
    <w:p w14:paraId="5A0260EF" w14:textId="77777777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CGCTTTGCTGACACAAGGCAAAGACCTTGAGTTTGAGGAAGATCAGAATCTGGTAGCATTCAACTTCAAGACTTTTTGTCTGGAAAACCTTGACCAGATCAAAAAGATGAGCATTATTTCATGTCTGACATTCCTGAAGAATCGTCAGAGCATAATGAAGGTTATCAAGCAAAGTGATTTTACTTTTGGTAAAATTACCATAAAGAAAACTTCAGACAGGATTGGAGCCACTGACATGACCTTCAGAAGGCTTGATAGCTTGATTAGGGTCAGGCTTGTTGAGGAAACTGGGAATTCTGAGAATCTCAATACTATCAAATCTAAGATTGCTTCCCACCCTTTGATTCAAGCCTATGGATTACCTCTTGATGATGCAAAGTCTGTGAGGCTTGCCATAATGCTAGGAGGTAGCTTACCTCTTATTGCTTCAGTTGATAGCTTTGAGATGATCAGTGTTGTCTTGGCTATATATCAGGATGCAAAATACAAGGACCTCGGGATTGACCCAAAGAAGTATGACACCAGGGAAGCCTTAGGGAAAGTTTGCACTGTGCTGAAAAGCAAAGCATTTGAAATGACTGAAGATCAGGTGAAGAAAGGGAAAGAGTATGCTGCTATACTCAGTTCCTGCAATCCTAATGCTAAAGGAAGTGTTGCTATGGAACATTACAGTGAAACTCTTAACAAGTTCTATGAAATGTTTGGGGTTAAAAAACAGGCAAAACTCACAGAACTTGCT</w:t>
      </w:r>
    </w:p>
    <w:p w14:paraId="284D8B1D" w14:textId="40E88B78" w:rsidR="00F74785" w:rsidRPr="00E859ED" w:rsidRDefault="00F74785" w:rsidP="00F74785">
      <w:pPr>
        <w:pStyle w:val="Heading4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</w:pP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&gt;</w:t>
      </w:r>
      <w:r w:rsidR="000A1863"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  <w:shd w:val="clear" w:color="auto" w:fill="FFFFFF"/>
        </w:rPr>
        <w:t>45.</w:t>
      </w: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  <w:shd w:val="clear" w:color="auto" w:fill="FFFFFF"/>
        </w:rPr>
        <w:t>OR352867</w:t>
      </w:r>
    </w:p>
    <w:p w14:paraId="41DEACA7" w14:textId="77777777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CGCTTTGCTGACACAAGGCAAAGACCTTGAGTTTGAGGAAGATCAGAATCTGGTAGCATTCAACTTCAAGACTTTTTGTCTGGAAAACCTTGACCAGATCAAAAAGATGAGCATTATTTCATGTCTGACATTCCTGAAGAATCGTCAGAGCATAATGAAGGTTATCAAGCAAAGTGATTTTACTTTTGGTAAAATTACCATAAAGAAAACTTCAGACAGGATTGGAGCCACTGACATGACCTTCAGAAGGCTTGATAGCTTGATTAGGGTCAGGCTTGTTGAGGAAACTGGGAATTCTGAGAATCTCAATACTATCAAATCTAAGATTGCTTCCCACCCTTTGATTCAAGCCTATGGATTACCTCTTGATGATGCAAAGTCTGTGAGGCTTGCCATAATGCTAGGAGGTAGCTTACCTCTTATTGCTTCAGTTGATAGCTTTGAGATGATCAGTGTTGTCTTGGCTATATATCAGGATGCAAAATACAAGGACCTCGGGATTGACCCAAAGAAGTATGACACCAGGGAAGCCTTAGGGAAAGTTTGCACTGTGCTGAAAAGCAAAGCATTTGAAATGACTGAAGATCAGGTGAAGAAAGGGAAAGAGTATGCTGCTATACTCAGTTCCTGCAATCCTAATGCTAAAGGAAGTGTTGCTATGGAACATTACAGTGAAACTCTTAACAAGTTCTATGAAATGTTTGGGGTTAAAAAACAGGCAAAACTCACAGAACTTGCT</w:t>
      </w:r>
    </w:p>
    <w:p w14:paraId="09EDA224" w14:textId="2BC0477D" w:rsidR="00F74785" w:rsidRPr="00E859ED" w:rsidRDefault="00F74785" w:rsidP="00F74785">
      <w:pPr>
        <w:pStyle w:val="Heading4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</w:pP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&gt;</w:t>
      </w:r>
      <w:r w:rsidR="000A1863"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46.</w:t>
      </w: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  <w:shd w:val="clear" w:color="auto" w:fill="FFFFFF"/>
        </w:rPr>
        <w:t>OR349738</w:t>
      </w:r>
    </w:p>
    <w:p w14:paraId="7C71F5B3" w14:textId="77777777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CGCTTTGTTGACACAAGGCAAAGACCTTGAGTTTGAGGAAGATCAGAATCTGGTAGCATTCAACTTCAAGACTTTTTGTCTGGAAAACCTTGACCAGATCAAAAAGATGAGCATTATTTCATGTCTGACATTCCTGAAGAATCGTCAGAGCATAATGAAGGTTATCAAGCAAAGTGATTTTACTTTTGGTAAAATCACCATAAAGAAAACTTCAGACAGGATTGGAGCCACTGACATGACCTTCAGAAGGCTTGATAGCTTGATTAGGGTCAGGCTTGTTGAGGAAACTGGGAATTCTGAGAATCTCAATACTATCAAATCTAAGATTGCTTCCCACCCTTTGATTCAAGCCTATGGATTACCTCTTGATGATGCAAAGTCTGTGAGGCTTGCCATAATGCTAGGAGGTAGCTTACCTCTTATTGCTTCAGTTGATAGCTTTGAGATGATCAGTGTTGTCTTGGCTATATATCAGGATGCAAAATACAAGGACCTCGGGATTGACCCAAAGAAGTATGGCACCAGGGAAGCCTTAGGGAAAGTTTGCACTGTGCTGAAAAGCAAAGCATTTGAAATGACTGAAGATCAGGTGAAGAAGGGGAAAGAGTATGCTGCTATACTCAGTTCCTGCAATCCTAATGCTAAAGGAAGTGTTGCTATGGAACATTACAGTGAAACTCTTAACAAGTTCTATGAAATGTTTGGGGTTAAAAAACAGGCAAAACTCACAGAACTTGCT</w:t>
      </w:r>
    </w:p>
    <w:p w14:paraId="3AEBBDD4" w14:textId="136E2057" w:rsidR="00F74785" w:rsidRPr="00E859ED" w:rsidRDefault="00F74785" w:rsidP="00F74785">
      <w:pPr>
        <w:pStyle w:val="Heading4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</w:pP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&gt;</w:t>
      </w:r>
      <w:r w:rsidR="000A1863"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47.</w:t>
      </w: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  <w:shd w:val="clear" w:color="auto" w:fill="FFFFFF"/>
        </w:rPr>
        <w:t>OR349739</w:t>
      </w:r>
    </w:p>
    <w:p w14:paraId="00DE33C7" w14:textId="77777777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CGCTTTGTTGACACAAGGCAAAGACCTTGAGTTTGAGGAAGATCAGAATCTGGTAGCATTCAACTTCAAGACTTTTTGTCTGGAAAACCTTGACCAGATCAAAAAGATGAGCATTATTTCATGTCTGACATTCCTGAAGAATCGTCAGAGCATAATGAAGGTTATCAAGCAAAGTGATTTTACTTTTGGTAAAATTACCATAAAGAAAACTTCAGACAGGATTGGAGCCACTGACATGACCTTCAGAAGGCTTGATAGCTTGATTAGGGTCAGGCTTGTTGAGGAAACTGGGAATTCTGAGAATCTCAATACTATCAAATCTAAGATTGCTTCCCACCCTTTGATTCAAGCTTATGGATTACCTCTTGATGATGCAAAGTCTGTGAGGCTTGCCATAATGCTAGGAGGTAGCTTACCTCTTATTGCTTCAGTTGATAGCTTTGAGATGATCAGTGTTGTCTTGGCTATATATCAGGATGCAAAATACAAGGACCTTGGGATTGACCCAAAGAAGTATGACACCAGGGAAGCCTTAGGGAAAGTTTGCACTGTGCTGAAAAGCAAAGCATTTGAAATGACTGAAGATCAGGTGAAGAAGGGGAAAGAATATGCTGCTATACTCAGTTCCTGCAATCCTAATGCTAAAGGAAGTGTTGCTATGGAACATTACAGTGAAACTCTTAACAAGTTCTATGAAATGTTTGGGGTTAAAAAGCAGGCAAAACTCACAGAACTTGCT</w:t>
      </w:r>
    </w:p>
    <w:p w14:paraId="677510E3" w14:textId="4FF2C64C" w:rsidR="00F74785" w:rsidRPr="00E859ED" w:rsidRDefault="00F74785" w:rsidP="00F74785">
      <w:pPr>
        <w:pStyle w:val="Heading4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</w:pP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&gt;</w:t>
      </w:r>
      <w:r w:rsidR="000A1863"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48.</w:t>
      </w: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  <w:shd w:val="clear" w:color="auto" w:fill="FFFFFF"/>
        </w:rPr>
        <w:t>OR349740</w:t>
      </w:r>
    </w:p>
    <w:p w14:paraId="1115CC21" w14:textId="77777777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CGCTTTGTTGACACAAGGCAAAGACCTTGAGTTTGAGGAAGATCAGAATCTGGTAGCATTCAACTTCAAGACTTTTTGTCTGGAAAACCTTGACCAGATCAAAAAGATGAGCATTATTTCATGTCTGACATTCCTGAAGAATCGTCAGAGCATAATGAAGGTTATCAAGCAAAGTGATTTTACTTTTGGTAAAATTACCATAAAGAAAACTTCAGACAGGATTGGAGCCACTGACATGACCTTCAGAAGGCTTGATAGCTTGATTAGGGTCAGGCTTGTTGAGGAAACTGGGAATTCTGAGAATCTCAATACTATCAAATCTAAGATTGCTTCCCACCCTTTGATTCAAGCCTATGGATTACCTCTTGATGATGCAAAGTCTGTGAGGCTTGCCATAATGCTAGGAGGTAGCTTACCTCTTATTGCTTCAGTTGATAGCTTTGAGATGATCAGTGTTGTCTTGGCTATATATCAGGATGCAAAATACAAGGACCTCGGGATTGACCCAAAGAAGTATGACACCAGGGAAGCCTTAGGGAAAGTTTGCACTGTGCTGAAAAGCAAAGCATTTGAAATGACTGAAGATCAGGTGAAGAAGGGGAAAGAGTATGCTGCTATACTCAGTTCCTGCAATCCTAATGCCAAAGGAAGTGTTGCTATGGAACATTACAGTGAAACTCTTAACAAGTTCTATGAAATGTTTGGGGTTAAAAAACAGGCAAAACTCACAGAACTTGCT</w:t>
      </w:r>
    </w:p>
    <w:p w14:paraId="0C44D001" w14:textId="2A91673D" w:rsidR="00F74785" w:rsidRPr="00E859ED" w:rsidRDefault="00F74785" w:rsidP="00F74785">
      <w:pPr>
        <w:pStyle w:val="Heading4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</w:pP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&gt;</w:t>
      </w:r>
      <w:r w:rsidR="000A1863"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49.</w:t>
      </w: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  <w:shd w:val="clear" w:color="auto" w:fill="FFFFFF"/>
        </w:rPr>
        <w:t>OR349741</w:t>
      </w:r>
    </w:p>
    <w:p w14:paraId="46EC6AD0" w14:textId="77777777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CGCTTTGTTGACACAAGGCAAAGACCTTGAGTTTGAGGAAGATCAGAATCTGGTAGCATTCAACTTCAAGACTTTTTGTCTGGAAAACCTTGACCAGATCAAAAAGATGAGCATTATTTCATGTCTGACATTCCTGAAGAATCGTCAGAGCATAATGAAGGTTATCAAGCAAAGTGATTTTACTTTTGGTAAAATTACCATAAAGAAAACTTCAGACAGGATTGGAGCCACTGACATGACCTTCAGAAGGCTTGATAGCTTGATTAGGGTCAGGCTTGTTGAGGAAACTGGGAATTCTGAGAATCTCAATACTATCAAATCTAAGATTGCTTCCCACCCTTTGATTCAAGCCTATGGATTACCTCTTGATGATGCAAAGTCTGTGAGGCTTGCCATAATGCTAGGAGGTAGCTTACCTCTTATTGCTTCAGTTGATAGCTTTGAGATGATCAGTGTTGTCTTGGCTATATATCAGGATGCAAAATACAAGGACCTCGGGATTGACCCAAAGAAGTATGACACCAGGGAAGCCTTAGGGAAAGTTTGCACTGTGCTGAAAAGCAAAGCGTTTGAAATGACTGAAGATCAGGTGAAGAAGGGAAGAGAGTATGCTGCTATACTCAGTTCCTGCAATCCTAATGCTAAAGGAAGTGTTGCTATGGAACATTACAGTGAAACTCTCAACAAGTTCTATGAAATGTTTGGGGTTAAAAAACAGGCAAAACTCACAGAACTTGCT</w:t>
      </w:r>
    </w:p>
    <w:p w14:paraId="76CA8D18" w14:textId="062F7F21" w:rsidR="00F74785" w:rsidRPr="00E859ED" w:rsidRDefault="00F74785" w:rsidP="00F74785">
      <w:pPr>
        <w:pStyle w:val="Heading4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</w:pP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&gt;</w:t>
      </w:r>
      <w:r w:rsidR="000A1863"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50.</w:t>
      </w: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  <w:shd w:val="clear" w:color="auto" w:fill="FFFFFF"/>
        </w:rPr>
        <w:t>OR349742</w:t>
      </w:r>
    </w:p>
    <w:p w14:paraId="5393C243" w14:textId="77777777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CGCTTTGTTGACACAAGGCAAAGACCTTGAGTTTGAGGAAGATCAGAATCTGGTAGCATTCAACTTCAAGACTTTTTGTCTGGAAAACCTTGACCAGATCAAAAAGATGAGCATTATTTCATGTCTGACATTCCTGAAGAATCGTCAGAGCATAATGAAGGTTATCAAGCAAAGTGATTTTACTTTTGGTAAAATTACCATAAAGAAAACTTCAGACAGGATTGGAGCCACTGACATGACCTTCAGAAGGCTTGATAGCTTGATTAGGGTCAGGCTTGTTGAGGAAACTGGGAATTCTGAGAATCTCAATACTATCAAATCTAAGATTGCTTCCCACCCTTTGATTCAAGCCTATGGATTACCTCTTGATGATGCAAAGTCTGTGAGGCTTGCCATAATGCTAGGAGGTAGCTTACCTCTTATTGCTTCAGTTGATAGCTTTGAGATGATCAGTGTTGTCTTGGCTATATATCAGGATGCAAAATACAAGGACCTCGGGATTGACCCAAAGAAGTATGACACCAGGGAAGCCTTAGGGAAAGTTTGCACTGTGCTGAAAAGCAAAGCGTTTGAAATGACTGAAGATCAGGTGAAGAAGGGAAGAGAGTATGCTGCTATACTCAGTTCCTGCAATCCTAATGCTAAAGGAAGTGTTGCTATGGAACATTACAGTGAAACTCTCAACAAGTTCTATGAAATGTTTGGGGTTAAAAAACAGGCAAAACTCACAGAACTTGCT</w:t>
      </w:r>
    </w:p>
    <w:p w14:paraId="66905795" w14:textId="02BB5699" w:rsidR="00F74785" w:rsidRPr="00E859ED" w:rsidRDefault="00F74785" w:rsidP="00F74785">
      <w:pPr>
        <w:pStyle w:val="Heading4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</w:pP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&gt;</w:t>
      </w:r>
      <w:r w:rsidR="000A1863"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51.</w:t>
      </w: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  <w:shd w:val="clear" w:color="auto" w:fill="FFFFFF"/>
        </w:rPr>
        <w:t>OR349743</w:t>
      </w:r>
    </w:p>
    <w:p w14:paraId="4A7CE7C3" w14:textId="77777777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CGCTTTGTTGACACAAGGCAAAGACCTTGAGTTTGAGGAAGATCAGAATCTGGTAGCATTCAACTTCAAGACTTTTTGTCTGGAAAACCTTGACCAGATCAAAAAGATGAGCATTATTTCATGTCTGACATTCCTGAAGAATCGTCAGAGCATAATGAAGGTTATCAAGCAAAGTGATTTTACTTTTGGTAAAATTACCATAAAGAAAACTTCAGACAGGATTGGAGCCACTGACATGACCTTCAGAAGGCTTGATAGCTTGATTAGGGTCAGGCTTGTTGAGGAAACTGGGAATTCTGAGAATCTCAATACTATCAAATCTAAGATTGCTTCCCACCCTTTGATTCAAGCCTATGGGTTACCTCTTGATGATGCAAAGTCTGTGAGGCTTGCCATAATGCTAGGAGGTAGTTTACCTCTTATTGCTTCAGTTGATAGCTTTGAGATGATCAGTGTTGTCTTGGCTATATATCAGGATGCAAAATACAAGGACCTCGGGATTGACCCAAAGAAGTATGACACCAGGGAAGCCTTAGGGAAAGTTTGCACTGTGCTGAAAAGCAAAGCATTTGAAATGACTGAAGATCAGGTGAAGAAGGGGAAAGAGTATGCTGCTATACTCAGTTCCTGCAATCCTAATGCTAAAGGAAGTGTTGCTATGGAACATTACAGTGAAACTCTTAACAAGTTCTATGAAATGTTTGGGGTTAAAAAACAGGCAAAACTCACAGAACTTGCT</w:t>
      </w:r>
    </w:p>
    <w:p w14:paraId="34D40E9D" w14:textId="7410A301" w:rsidR="00F74785" w:rsidRPr="00E859ED" w:rsidRDefault="00F74785" w:rsidP="00F74785">
      <w:pPr>
        <w:pStyle w:val="Heading4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</w:pP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&gt;</w:t>
      </w:r>
      <w:r w:rsidR="000A1863"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52.</w:t>
      </w: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  <w:shd w:val="clear" w:color="auto" w:fill="FFFFFF"/>
        </w:rPr>
        <w:t>OR349744</w:t>
      </w:r>
    </w:p>
    <w:p w14:paraId="464170A8" w14:textId="77777777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CGCTTTGTTGACACAAGGCAAAGACCTTGAGTTTGAGGAAGATCAGAATCTGGTAGCATTCAACTTCAAGACTTTTTGTCTGGAAAACCTTGACCAGATCAAAAAGATGAGCATTATTTCATGTCTGACATTCCTGAAGAATCGTCAGAGCATAATGAAGGTTATCAAGCAAAGTGATTTTACTTTTGGTAAAATTACCATAAAGAAAACTTCAGACAGGATTGGAGCCACTGACATGACCTTCAGAAGGCTTGATAGCTTGATTAGGGTCAGGCTTGTTGAGGAAACTGGGAATTCTGAGAATCTCAATACTATCAAATCTAAGATTGCTTCCCACCCTTTGATTCAAGCCTATGGGTTACCTCTTGATGATGCAAAGTCTGTGAGGCTTGCCATAATGCTAGGAGGTAGTTTACCTCTTATTGCTTCAGTTGATAGCTTTGAGATGATCAGTGTTGTCTTGGCTATATATCAGGATGCAAAATACAAGGACCTCGGGATTGACCCAAAGAAGTATGACACCAGGGAAGCCTTAGGGAAAGTTTGCACTGTGCTGAAAAGCAAAGCATTTGAAATGACTGAAGATCAGGTGAAGAAGGGGAAAGAGTATGCTGCTATACTCAGTTCCTGCAATCCTAATGCTAAAGGAAGTGTTGCTATGGAACATTACAGTGAAACTCTTAACAAGTTCTATGAAATGTTTGGGGTTAAAAAACAGGCAAAACTCACAGAACTTGCT</w:t>
      </w:r>
    </w:p>
    <w:p w14:paraId="578BABC8" w14:textId="7CD22570" w:rsidR="00F74785" w:rsidRPr="00E859ED" w:rsidRDefault="00F74785" w:rsidP="00F74785">
      <w:pPr>
        <w:pStyle w:val="Heading4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</w:pP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&gt;</w:t>
      </w:r>
      <w:r w:rsidR="000A1863"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53.</w:t>
      </w: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  <w:shd w:val="clear" w:color="auto" w:fill="FFFFFF"/>
        </w:rPr>
        <w:t>OR349745</w:t>
      </w:r>
    </w:p>
    <w:p w14:paraId="2449EDD3" w14:textId="77777777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TGCTTTGTTGACACAAGGCAAAGACCTTGAGTTTGAGGAAGATCAGAATCTGGTAGCATTCAACTTCAAGACTTTTTGTCTGGAAAACCTTGACCAGATCAAAAAGATGAGCATTATTTCATGTCTGACATTCCTGAAGAATCGTCAGAGCATAATGAAGGTTATCAAGCAAAGTGATTTTACTTTTGGTAAAATTACCATAAAGAAAACTTCAGACAGGATTGGAGCCACTGACATGACCTTCAGAAGGCTTGATAGCTTGATTAGGGTCAGGCTTGTTGAGGAAACTGGGAATTCTGAGAATCTCAATACTATCAAATCTAAGATTGCTTCCCACCCTTTGATTCAAGCCTATGGATTACCTCTTGATGATGCAAAATCTGTGAGGCTTGCCATAATGCTAGGAGGTAGTTTACCTCTTATTGCTTCAGTTGATAGTTTTGAGATGATCAGTGTTGTCTTGGCTATATATCAGGATGCAAAATACAAAGACCTCGGGATTGACCCAAAGAAGTATGACACCAGGGAAGCCTTAGGGAAAGTTTGCACTGTGCTGAAAAGCAAAGCATTTGAAATGACTGAAGATCAGGTGAAGAAGGGGAAAGAATATGCTGCTATACTCAGTTCCTGCAATCCTAATGCTAAGGGAAGTGTTGCTATGGAACATTACAGTGAAACTCTTAACAAGTTCTATGAAATGTTCGGGGTTAAAAAACAGGCAAAACTCACAGAACTTGCT</w:t>
      </w:r>
    </w:p>
    <w:p w14:paraId="43358D25" w14:textId="7003D0AB" w:rsidR="00F74785" w:rsidRPr="00E859ED" w:rsidRDefault="00F74785" w:rsidP="00F74785">
      <w:pPr>
        <w:pStyle w:val="Heading4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</w:pP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&gt;</w:t>
      </w:r>
      <w:r w:rsidR="000A1863"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54.</w:t>
      </w: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  <w:shd w:val="clear" w:color="auto" w:fill="FFFFFF"/>
        </w:rPr>
        <w:t>OR349746</w:t>
      </w:r>
    </w:p>
    <w:p w14:paraId="7874A7F1" w14:textId="77777777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TGCTTTGTTGACACAAGGCAAAGACCTTGAGTTTGAGGAAGATCAGAATCTGGTAGCATTCAACTTCAAGACTTTTTGTCTGGAAAACCTTGACCAGATCAAAAAGATGAGCATTATTTCATGTCTGACATTCCTGAAGAATCGTCAGAGCATAATGAAGGTTATCAAGCAAAGTGATTTTACTTTTGGTAAAATTACCATAAAGAAAACTTCAGACAGGATTGGAGCCACTGACATGACCTTCAGAAGGCTTGATAGCTTGATTAGGGTCAGGCTTGTTGAGGAAACTGGGAATTCTGAGAATCTCAATACTATCAAATCTAAGATTGCTTCCCACCCTTTGATTCAAGCCTATGGATTACCTCTTGATGATGCAAAATCTGTGAGGCTTGCCATAATGCTAGGAGGTAGTTTACCTCTTATTGCTTCAGTTGATAGTTTTGAGATGATCAGTGTTGTCTTGGCTATATATCAGGATGCAAAATACAAAGACCTCGGGATTGACCCAAAGAAGTATGACACCAGGGAAGCCTTAGGGAAAGTTTGCACTGTGCTGAAAAGCAAAGCATTTGAAATGACTGAAGATCAGGTGAAGAAGGGGAAAGAATATGCTGCTATACTCAGTTCCTGCAATCCTAATGCTAAGGGAAGTGTTGCTATGGAACATTACAGTGAAACTCTTAACAAGTTCTATGAAATGTTCGGGGTTAAAAAACAGGCAAAACTCACAGAACTTGCT</w:t>
      </w:r>
    </w:p>
    <w:p w14:paraId="2E5BD125" w14:textId="62370B66" w:rsidR="00F74785" w:rsidRPr="00E859ED" w:rsidRDefault="00F74785" w:rsidP="00F74785">
      <w:pPr>
        <w:pStyle w:val="Heading4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</w:pP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&gt;</w:t>
      </w:r>
      <w:r w:rsidR="000A1863"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55.</w:t>
      </w: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  <w:shd w:val="clear" w:color="auto" w:fill="FFFFFF"/>
        </w:rPr>
        <w:t>OR349747</w:t>
      </w:r>
    </w:p>
    <w:p w14:paraId="13735761" w14:textId="77777777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CGCTTTGTTGACACAAGGCAAAGACCTTGAGTTTGAGGAAGATCAGAATCTGGTAGCATTCAACTTCAAGACTTTTTGTCTGGAAAACCTTGACCAGATCAAAAAGATGAGCATTATTTCATGTCTGACATTCCTGAAGAATCGTCAGAGCATAATGAAGGTTATCAAGCAAAGTGATTTTACTTTTGGTAAAATTACCATAAAGAAAACTTCAGACAGGATTGGAGCCACTGACATGACCTTCAGAAGGCTTGATAGCTTGATTAGGGTCAGGCTTGTTGAGGAAACTGGGAATTCTGAGAATCTCAATACTATCAAATCTAAGATTGCTTCCCACCCTTTGATTCAAGCCTATGGATTACCTCTTGATGATGCAAAGTCTGTGAGGCTTGCCATAATGCTAGGAGGTAGCTTACCTCTTATTGCTTCAGTTGATAGCTTTGAGATGATCAGTGTTGTCTTGGCCATATATCAGGATGCAAAATACAAGGACCTCGGGATTGACCCAAAGAAGTATGACACCAGGGAAGCCTTAGGGAAAGTTTGCACTGTGCTGAAAAGCAAAGCATTTGAAATGACTGAAGATCAGGTGAAGAAGGGGAAAGAGTATGCTGCTATACTCAGTTCCTGCAATCCTAATGCTAAAGGAAGTGTTGCTATGGAACATTACAGTGAAACTCTTAACAAGTTCTATGAAATGTTTGGGGTTAAAAAACAGGCAAAACTCACAGAACTTGCT</w:t>
      </w:r>
    </w:p>
    <w:p w14:paraId="4AEBDD09" w14:textId="7CA97E25" w:rsidR="00F74785" w:rsidRPr="00E859ED" w:rsidRDefault="00F74785" w:rsidP="00F74785">
      <w:pPr>
        <w:pStyle w:val="Heading4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</w:pP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&gt;</w:t>
      </w:r>
      <w:r w:rsidR="000A1863"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56.</w:t>
      </w: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  <w:shd w:val="clear" w:color="auto" w:fill="FFFFFF"/>
        </w:rPr>
        <w:t>OR349748</w:t>
      </w:r>
    </w:p>
    <w:p w14:paraId="558B6FF8" w14:textId="77777777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CGCTTTGTTGACACAAGGCAAAGACCTTGAGTTTGAGGAAGATCAGAATCTGGTAGCATTCAACTTCAAGACTTTTTGTCTGGAAAACCTTGACCAGATCAAAAAGATGAGCATTATTTCATGTCTGACATTCCTGAAAAATCGTCAGAGCATAATGAAGGTTATCAAGCAGAGTGATTTTACTTTTGGTAAAATTACCATAAAGAAAACTTCAGACAGGATTGGAGCCACTGACATGACCTTCAGAAGGCTTGATAGCTTGATTAGGGTCAGGCTTGTTGAGGAAACTGGGAATTCTGAGAATCTCAATACTATCAAATCTAAGATTGCTTCCCACCCTTTGATTCAAGCCTATGGATTACCTCTTGATGATGCAAAGTCTGTGAGGCTTGCCATAATGCTAGGAGGTAGCTTACCTCTTATTGCTTCAGTTGATAGCTTTGAGATGATCAGTGTTGTCTTGGCTATATATCAGGATGCAAAATACAAGGACCTCGGGATTGACCCAAAGAAGTATGACACCAGGGAAGCCTTAGGGAAAGTTTGCACTGTGCTGAAAAGCAAAGCATTTGAAATGACTGAAGATCAGGTGAAGAAGGGGAAAGAGTACGCTGCTATACTCAGTTCCTGCAATCCTAATGCTAAAGGAAGTGTTGCTATGGAACATTACAGTGAAACTCTTAACAAGTTCTATGAAATGTTTGGGGTTAAAAAACAGGCAAAACTCACAGAACTTGCT</w:t>
      </w:r>
    </w:p>
    <w:p w14:paraId="615364CB" w14:textId="132CA475" w:rsidR="00F74785" w:rsidRPr="00E859ED" w:rsidRDefault="00F74785" w:rsidP="00F74785">
      <w:pPr>
        <w:pStyle w:val="Heading4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</w:pP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&gt;</w:t>
      </w:r>
      <w:r w:rsidR="000A1863"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57.</w:t>
      </w: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  <w:shd w:val="clear" w:color="auto" w:fill="FFFFFF"/>
        </w:rPr>
        <w:t>OR349749</w:t>
      </w:r>
    </w:p>
    <w:p w14:paraId="574EA892" w14:textId="77777777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CGCTTTGTTGACACAAGGCAAAGACCTTGAGTTTGAGGAAGATCAGAATCTGGTAGCATTCAACTTCAAGACTTTTTGTCTGGAAAACCTTGACCAGATCAAAAAGATGAGCATTATTTCATGTCTGACATTCCTGAAAAATCGTCAGAGCATAATGAAGGTTATCAAGCAGAGTGATTTTACTTTTGGTAAAATTACCATAAAGAAAACTTCAGACAGGATTGGAGCCACTGACATGACCTTCAGAAGGCTTGATAGCTTGATTAGGGTCAGGCTTGTTGAGGAAACTGGGAATTCTGAGAATCTCAATACTATCAAATCTAAGATTGCTTCCCACCCTTTGATTCAAGCCTATGGATTACCTCTTGATGATGCAAAGTCTGTGAGGCTTGCCATAATGCTAGGAGGTAGCTTACCTCTTATTGCTTCAGTTGATAGCTTTGAGATGATCAGTGTTGTCTTGGCTATATATCAGGATGCAAAATACAAGGACCTCGGGATTGACCCAAAGAAGTATGACACCAGGGAAGCCTTAGGGAAAGTTTGCACTGTGCTGAAAAGCAAAGCATTTGAAATGACTGAAGATCAGGTGAAGAAGGGGAAAGAGTACGCTGCTATACTCAGTTCCTGCAATCCTAATGCTAAAGGAAGTGTTGCTATGGAACATTACAGTGAAACTCTTAACAAGTTCTATGAAATGTTTGGGGTTAAAAAACAGGCAAAACTCACAGAACTTGCT</w:t>
      </w:r>
    </w:p>
    <w:p w14:paraId="7FA5C74C" w14:textId="6AC30069" w:rsidR="00F74785" w:rsidRPr="00E859ED" w:rsidRDefault="00F74785" w:rsidP="00F74785">
      <w:pPr>
        <w:pStyle w:val="Heading4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</w:pP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&gt;</w:t>
      </w:r>
      <w:r w:rsidR="000A1863"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58.</w:t>
      </w: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  <w:shd w:val="clear" w:color="auto" w:fill="FFFFFF"/>
        </w:rPr>
        <w:t>OR349750</w:t>
      </w:r>
    </w:p>
    <w:p w14:paraId="15DB9BC8" w14:textId="77777777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CGCTTTGTTGACACAAGGCAAAGACCTTGAGTTTGAGGAAGATCAGAATCTGGTAGCATTCAACTTCAAGACTTTTTGTCTGGAAAACCTTGACCAGATCAAAAAGATGAGCATTGTTTCATGTCTGACATTCCTGAAGAATCGTCAGAGCATAATGAAGGTTATCAAGCAAAGTGATTTTACTTTTGGTAAAATTACCATAAAGAAAACTTCAGACAGGATTGGAGCCACTGACATGACCTTCAGAAGGCTTGATAGCTTGATTAGGGTCAGGCTTGTTGAGGAAACTGGGAATTCTGAGAATCTCAATACTATCAAATCTAAGATTGCTTCCCACCCTTTGATTCAAGCCTACGGATTACCTCTTGATGATGCAAAGTCTGTGAGGCTTGCCATAATGCTAGGAGGTAGTTTACCTCTTATTGCTTCAGTTGATAGCTTTGAGATGATCAGTGTTGTCTTGGCTATATATCAGGATGCAAAATACAAGGACCTCGGGATTGACCCAAAGAAGTATGACACCAGGGAAGCCTTAGGGAAAGTTTGCACTGTGCTGAAAAGCAAAGCATTTGAAATGACTGAAGATCAGGTGAAGAAGGGGAAAGAGTATGCTGCTATACTCAGTTCCTGCAATCCTAATGCTAAGGGAAGTGTTGCTATGGAACATTACAGTGAAACTCTTAACAAGTTCTATGAAATGTTTGGGGTTAAAAAGCAGGCAAAACTCACAGAACTTGCT</w:t>
      </w:r>
    </w:p>
    <w:p w14:paraId="24F41429" w14:textId="4712090B" w:rsidR="00F74785" w:rsidRPr="00E859ED" w:rsidRDefault="00F74785" w:rsidP="00F74785">
      <w:pPr>
        <w:pStyle w:val="Heading4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</w:pP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&gt;</w:t>
      </w:r>
      <w:r w:rsidR="000A1863"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59.</w:t>
      </w: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  <w:shd w:val="clear" w:color="auto" w:fill="FFFFFF"/>
        </w:rPr>
        <w:t>OR349751</w:t>
      </w:r>
    </w:p>
    <w:p w14:paraId="42B62DD4" w14:textId="77777777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CGCTTTGTTGACACAAGGCAAAGACCTTGAGTTTGAGGAAGATCAGAATCTGGTAGCATTCAACTTCAAGACTTTTTGTCTGGAAAACCTTGACCAGATCAAAAAGATGAGCATTGTTTCATGTCTGACATTCCTGAAGAATCGTCAGAGCATAATGAAGGTTATCAAGCAAAGTGATTTTACTTTTGGTAAAATTACCATAAAGAAAACTTCAGACAGGATTGGAGCCACTGACATGACCTTCAGAAGGCTTGATAGCTTGATTAGGGTCAGGCTTGTTGAGGAAACTGGGAATTCTGAGAATCTCAATACTATCAAATCTAAGATTGCTTCCCACCCTTTGATTCAAGCCTACGGATTACCTCTTGATGATGCAAAGTCTGTGAGGCTTGCCATAATGCTAGGAGGTAGTTTACCTCTTATTGCTTCAGTTGATAGCTTTGAGATGATCAGTGTTGTCTTGGCTATATATCAGGATGCAAAATACAAGGACCTCGGGATTGACCCAAAGAAGTATGACACCAGGGAAGCCTTAGGGAAAGTTTGCACTGTGCTGAAAAGCAAAGCATTTGAAATGACTGAAGATCAGGTGAAGAAGGGGAAAGAGTATGCTGCTATACTCAGTTCCTGCAATCCTAATGCTAAGGGAAGTGTTGCTATGGAACATTACAGTGAAACTCTTAACAAGTTCTATGAAATGTTTGGGGTTAAAAAGCAGGCAAAACTCACAGAACTTGCT</w:t>
      </w:r>
    </w:p>
    <w:p w14:paraId="6208FC0D" w14:textId="005A30E9" w:rsidR="00F74785" w:rsidRPr="00E859ED" w:rsidRDefault="00F74785" w:rsidP="00F74785">
      <w:pPr>
        <w:pStyle w:val="Heading4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</w:pP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&gt;</w:t>
      </w:r>
      <w:r w:rsidR="000A1863"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60.</w:t>
      </w: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  <w:shd w:val="clear" w:color="auto" w:fill="FFFFFF"/>
        </w:rPr>
        <w:t>OR349752</w:t>
      </w:r>
    </w:p>
    <w:p w14:paraId="0DBA56FE" w14:textId="77777777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CGCTTTGTTGACACAAGGCAAAGACCTTGAGTTTGAGGAAGATCAGAATCTGGTAGCATTCAACTTCAAGACTTTTTGTCTGGAAAACCTTGACCAGATCAAAAAGATGAGCATTATTTCATGTCTGACATTCCTGAAGAATCGTCAGAGCATAATGAAGGTTATCAAGCAAAGTGATTTTACTTTTGGTAAAATTACCATAAAGAAAACTTCAGACAGGATTGGAGCCACTGACATGACCTTTAGAAGGCTTGATAGCTTAATTAGGGTCAGGCTTGTTGAGGAAACTGGGAATTCTGAGAATCTCAATACTATCAAATCTAAGATTGCTTCCCACCCTTTGATTCAAGCCTATGGATTACCTCTTGATGATGCAAAGTCTGTGAGGCTTGCCATAATGCTAGGAGGTAGTTTACCTCTTATTGCTTCAGTTGATAGCTTTGAGATGATCAGTGTTGTCTTGGCTATATATCAGGATGCAAAATACAAGGACCTCGGGATTGACCCAAAGAAGTATGACACCAGGGAAGCCTTAGGGAAAGTTTGCACTGTGCTGAAAAGCAAAGCATTTGAAATGACTGAAGATCAGGTGAAGAAGGGGAAAGAGTATGCTGCTATACTCAGTTCCTGCAATCCTAATGCTAAGGGAAGTGTTGCTATGGAACATTACAGTGAAACTCTTAACAAGTTCTATGAAATGTTTGGGGTTAAAAAACAGGCAAAACTCACAGAACTTGCT</w:t>
      </w:r>
    </w:p>
    <w:p w14:paraId="40A800B3" w14:textId="3735B25C" w:rsidR="00F74785" w:rsidRPr="00E859ED" w:rsidRDefault="00F74785" w:rsidP="00F74785">
      <w:pPr>
        <w:pStyle w:val="Heading4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</w:pP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&gt;</w:t>
      </w:r>
      <w:r w:rsidR="000A1863"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61.</w:t>
      </w: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  <w:shd w:val="clear" w:color="auto" w:fill="FFFFFF"/>
        </w:rPr>
        <w:t>OR349753</w:t>
      </w:r>
    </w:p>
    <w:p w14:paraId="082FB63C" w14:textId="77777777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CGCTTTGTTGACACAAGGCAAAGACCTTGAGTTTGAGGAAGATCAGAATCTGGTAGCATTCAACTTCAAGACTTTTTGTCTGGAAAACCTTGACCAGATCAAAAAGATGAGCATTATTTCATGTCTGACATTCCTGAAGAATCGTCAGAGCATAATGAAGGTTATCAAGCAAAGTGATTTTACTTTTGGTAAAATTACCATAAAGAAAACTTCAGACAGGATTGGAGCCACTGACATGACCTTTAGAAGGCTTGATAGCTTAATTAGGGTCAGGCTTGTTGAGGAAACTGGGAATTCTGAGAATCTCAATACTATCAAATCTAAGATTGCTTCCCACCCTTTGATTCAAGCCTATGGATTACCTCTTGATGATGCAAAGTCTGTGAGGCTTGCCATAATGCTAGGAGGTAGTTTACCTCTTATTGCTTCAGTTGATAGCTTTGAGATGATCAGTGTTGTCTTGGCTATATATCAGGATGCAAAATACAAGGACCTCGGGATTGACCCAAAGAAGTATGACACCAGGGAAGCCTTAGGGAAAGTTTGCACTGTGCTGAAAAGCAAAGCATTTGAAATGACTGAAGATCAGGTGAAGAAGGGGAAAGAGTATGCTGCTATACTCAGTTCCTGCAATCCTAATGCTAAGGGAAGTGTTGCTATGGAACATTACAGTGAAACTCTTAACAAGTTCTATGAAATGTTTGGGGTTAAAAAACAGGCAAAACTCACAGAACTTGCT</w:t>
      </w:r>
    </w:p>
    <w:p w14:paraId="296EE228" w14:textId="3B899E6C" w:rsidR="00F74785" w:rsidRPr="00E859ED" w:rsidRDefault="00F74785" w:rsidP="00F74785">
      <w:pPr>
        <w:pStyle w:val="Heading4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</w:pP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&gt;</w:t>
      </w:r>
      <w:r w:rsidR="000A1863"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62.</w:t>
      </w: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  <w:shd w:val="clear" w:color="auto" w:fill="FFFFFF"/>
        </w:rPr>
        <w:t>OR352830</w:t>
      </w:r>
    </w:p>
    <w:p w14:paraId="1DE6E184" w14:textId="77777777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CGCTTTGTTGACACAAGGCAAAGACCTTGAGTTTGAGGAAGATCAGAATCTGGTAGCATTCAACTTCAAGACTTTTTGTCTGGAAAACCTTGACCAGATCAAAAAGATGAGCATTATTTCATGTCTGACATTCCTGAAGAATCGTCAGAGCATAATGAAGGTTATCAAGCAAAGTGATTTTACTTTTGGTAAAATTACCATAAAGAAAACTTCAGACAGGATTGGAGCCACTGACATGACCTTTAGAAGGCTTGATAGCTTAATTAGGGTCAGGCTTGTTGAGGAAACTGGGAATTCTGAGAATCTCAATACTATCAAATCTAAGATTGCTTCCCACCCTTTGATTCAAGCCTATGGATTACCTCTTGATGATGCAAAGTCTGTGAGGCTTGCCATAATGCTAGGAGGTAGTTTACCTCTTATTGCTTCAGTTGATAGCTTTGAGATGATCAGTGTTGTCTTGGCTATATATCAGGATGCAAAATACAAGGACCTCGGGATTGACCCAAAGAAGTATGACACCAGGGAAGCCTTAGGGAAAGTTTGCACTGTGCTGAAAAGCAAAGCATTTGAAATGACTGAAGATCAGGTGAAGAAGGGGAAAGAGTATGCTGCTATACTCAGTTCCTGCAATCCTAATGCTAAGGGAAGTGTTGCTATGGAACATTACAGTGAAACTCTTAACAAGTTCTATGAAATGTTTGGGGTTAAAAAACAGGCAAAACTCACAGAACTTGCT</w:t>
      </w:r>
    </w:p>
    <w:p w14:paraId="3D663548" w14:textId="7546B982" w:rsidR="00F74785" w:rsidRPr="00E859ED" w:rsidRDefault="00F74785" w:rsidP="00F74785">
      <w:pPr>
        <w:pStyle w:val="Heading4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</w:pP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&gt;</w:t>
      </w:r>
      <w:r w:rsidR="000A1863"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63.</w:t>
      </w: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  <w:shd w:val="clear" w:color="auto" w:fill="FFFFFF"/>
        </w:rPr>
        <w:t>OR352831</w:t>
      </w:r>
    </w:p>
    <w:p w14:paraId="1516EB11" w14:textId="77777777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CGCTTTGTTGACACAAGGCAAAGACCTTGAGTTTGAGGAAGATCAGAATCTGGTAGCATTCAACTTCAAGACTTTTTGTCTGGAAAACCTTGACCAGATCAAAAAGATGAGCATTATTTCATGTCTGACATTCCTGAAGAATCGTCAGAGCATAATGAAGGTTATCAAGCAAAGTGATTTTACTTTTGGTAAAATTACCATAAAGAAAACTTCAGACAGGATTGGAGCCACTGACATGACCTTTAGAAGGCTTGATAGCTTAATTAGGGTCAGGCTTGTTGAGGAAACTGGGAATTCTGAGAATCTCAATACTATCAAATCTAAGATTGCTTCCCACCCTTTGATTCAAGCCTATGGATTACCTCTTGATGATGCAAAGTCTGTGAGGCTTGCCATAATGCTAGGAGGTAGTTTACCTCTTATTGCTTCAGTTGATAGCTTTGAGATGATCAGTGTTGTCTTGGCTATATATCAGGATGCAAAATACAAGGACCTCGGGATTGACCCAAAGAAGTATGACACCAGGGAAGCCTTAGGGAAAGTTTGCACTGTGCTGAAAAGCAAAGCATTTGAAATGACTGAAGATCAGGTGAAGAAGGGGAAAGAGTATGCTGCTATACTCAGTTCCTGCAATCCTAATGCTAAGGGAAGTGTTGCTATGGAACATTACAGTGAAACTCTTAACAAGTTCTATGAAATGTTTGGGGTTAAAAAACAGGCAAAACTCACAGAACTTGCT</w:t>
      </w:r>
    </w:p>
    <w:p w14:paraId="2B44B1D6" w14:textId="4F562489" w:rsidR="00F74785" w:rsidRPr="00E859ED" w:rsidRDefault="00F74785" w:rsidP="00F74785">
      <w:pPr>
        <w:pStyle w:val="Heading4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</w:pP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&gt;</w:t>
      </w:r>
      <w:r w:rsidR="000A1863"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64.</w:t>
      </w: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  <w:shd w:val="clear" w:color="auto" w:fill="FFFFFF"/>
        </w:rPr>
        <w:t>OR352832</w:t>
      </w:r>
    </w:p>
    <w:p w14:paraId="05671D3C" w14:textId="77777777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CGTCGCTTTGTTGACACAAGGCAAAGACCTTGAGTTTGAGGAAGATCAGAATCTGGTAGCATTCAACTTCAAGACTTTTTGTCTGGAAAACATTGACCAGATCAAAAAGATGAGCATTATTTCATGTCTGACATTCCTGAAGAATCGTCAGAGCATAATGAAGGTTATCAAGCAAAGTGATTTTACTTTTGGTAAAATTACCATAAAGAAAACTTCAGACAGGATTGGAGCCACTGACATGACCTTCAGAAGGCTTGATAGCTTGATTAGGGTCAGGCTTGTTGAGGAAACTGGGAATTCTGAGAATCTCAATACTATCAAATCTAAGATTGCTTCCCACCCTTTGATTCAAGCCTATGGATTACCTCTTGATGATGCAAAGTCTGTGAGGCTTGCCATAATGCTAGGAGGTAGTTTACCTCTTATTGCTTCAGTTGATAGCTTTGAGATGATCAGTGTTGTCTTGGCTATATATCAGGATGCAAAATACAAGGACCTCGGGATTGACCCAAAGAAGTATGACACCAGGGAAGCCTTAGGGAAAGTTTGCACTGTGCTGAAAAGCAAAGCATTTGAAATGACTGAAGATCAGGTGAAGAAGGGGAAAGAGTATGCTGCTATACTCAGTTCCTGCAATCCTAATGCTAAGGGAAGTGTTGCTATGGAACATTACAGTGAAACTCTTAACAAGTTCTATGAAATGTTTGGGGTTAAAAAACAGGCAAAACTCACAGAACTTGCT</w:t>
      </w:r>
    </w:p>
    <w:p w14:paraId="5FD94D01" w14:textId="14433C87" w:rsidR="00F74785" w:rsidRPr="00E859ED" w:rsidRDefault="00F74785" w:rsidP="00F74785">
      <w:pPr>
        <w:pStyle w:val="Heading4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</w:pP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&gt;</w:t>
      </w:r>
      <w:r w:rsidR="000A1863"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65.</w:t>
      </w: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  <w:shd w:val="clear" w:color="auto" w:fill="FFFFFF"/>
        </w:rPr>
        <w:t>OR352833</w:t>
      </w:r>
    </w:p>
    <w:p w14:paraId="2E6C00C5" w14:textId="77777777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CGTCGCTTTGTTGACACAAGGCAAAGACCTTGAGTTTGAGGAAGATCAGAATCTGGTAGCATTCAACTTCAAGACTTTTTGTCTGGAAAACCTTGACCAGATCAAAAAGATGAGCATTATTTCATGTCTGACATTCCTGAAGAATCGTCAGAGCATAATGAAGGTTATCAAGCAAAGTGATTTTACTTTTGGTAAAATTACCATAAAGAAAACTTCAGACAGGATTGGAGCCACTGACATGACCTTCAGAAGGCTTGATAGCTTGATTAGGGTCAGGCTTGTTGAGGAAACTGGGAATTCTGAGAATCTCAATACTATCAAATCTAAGATTGCTTCCCACCCTTTGATTCAAGCCTATGGATTACCTCTTGATGATGCAAAGTCTGTGAGGCTTGCCATAATGCTAGGAGGTAGTTTACCTCTTATTGCTTCAGTTGATAGCTTTGAGATGATCAGTGTTGTCTTGGCTATATATCAGGATGCAAAATACAAGGACCTCGGGATTGACCCAAAGAAGTATGACACCAGGGAAGCCTTAGGGAAAGTTTGCACTGTGCTGAAAAGCAAAGCATTTGAAATGACTGAAGATCAGGTGAAGAAGGGGAAAGAGTATGCTGCTATACTCAGTTCCTGCAATCCTAATGCTAAGGGAAGTGTTGCTATGGAACATTACAGTGAAACTCTTAACAAGTTCTATGAAATGTTTGGGGTTAAAAAACAGGCAAAACTCACAGAACTTGCT</w:t>
      </w:r>
    </w:p>
    <w:p w14:paraId="00666481" w14:textId="0AB8601C" w:rsidR="00F74785" w:rsidRPr="00E859ED" w:rsidRDefault="00F74785" w:rsidP="00F74785">
      <w:pPr>
        <w:pStyle w:val="Heading4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</w:pP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&gt;</w:t>
      </w:r>
      <w:r w:rsidR="000A1863"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66.</w:t>
      </w: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  <w:shd w:val="clear" w:color="auto" w:fill="FFFFFF"/>
        </w:rPr>
        <w:t>OR352834</w:t>
      </w:r>
    </w:p>
    <w:p w14:paraId="732A61A8" w14:textId="77777777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CGCTTTGTTGACACAAGGCAAAGACCTTGAGTTTGAGGAAGATCAGAATCTGGTAGCATTCAACTTCAAGACTTTTTGTCTGGAAAACCTTGACCAGATCAAAAAGATGAGCATTATTTCATGTCTGACATTCCTGAAGAATCGTCAGAGCATAATGAAGGTTATCAAGCAAAGTGATTTTACTTTTGGTAAAATTACCATAAAGAAAACTTCAGACAGGATTGGAGCCACTGACATGACCTTCAGAAGGCTTGATAGCTTGATTAGGGTCAGGCTTGTTGAGGAAACTGGGAATTCTGAGAATCTCAATACTATCAAATCTAAGATTGCTTCCCACCCTTTGATTCAAGCCTATGGATTGCCTCTTGATGATGCAAAGTCTGTGAGGCTTGCCATACTGCTAGGAGGTAGTTTACCCCTTATTGCTTCAGTTGATAGCTTTGAGATGATCAGTGTTGTCTTGGCTATATATCAGGATGCAAAATACAAGGACCTCGGGATTGACCCAAAGAAGTATGACACCAGGGAAGCCTTAGGGAAAGTTTGCACTGTGCTGAAAAGCAAAGCATTTGAAATGACTGAAGATCAGGTGAAGAAGGGGAAAGAGTATGCTGCTATACTCAGTTCTTGCAATCCTAATGCTAAGGGAAGTGTTGCTATGGAACATTACAGTGAAACTCTTAACAAGTTCTATGAAATGTTTGGGGTTAAAAAACAGGCAAAACTCACAGAACTTGCT</w:t>
      </w:r>
    </w:p>
    <w:p w14:paraId="3BF15E19" w14:textId="2C785BAA" w:rsidR="00F74785" w:rsidRPr="00E859ED" w:rsidRDefault="00F74785" w:rsidP="00F74785">
      <w:pPr>
        <w:pStyle w:val="Heading4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</w:pP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&gt;</w:t>
      </w:r>
      <w:r w:rsidR="000A1863"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67.</w:t>
      </w: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  <w:shd w:val="clear" w:color="auto" w:fill="FFFFFF"/>
        </w:rPr>
        <w:t>OR352835</w:t>
      </w:r>
    </w:p>
    <w:p w14:paraId="35B3B4E2" w14:textId="77777777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CGCTTTGTTGACACAAGGCAAAGACCTTGAGTTTGAGGAAGATCAGAATCTGGTAGCATTCAACTTCAAGACTTTTTGTCTGGAAAACCTTGACCAGATCAAAAAGATGAGCATTATTTCATGTCTGACATTCCTGAAGAATCGTCAGAGCATAATGAAGGTTATCAAGCAAAGTGATTTTACTTTTGGTAAAATTACCATAAAGAAAACTTCAGACAGGATTGGAGCCACTGACATGACCTTCAGAAGGCTTGATAGCTTGATTAGGGTCAGGCTTGTTGAGGAAACTGGGAATTCTGAGAATCTCAATACTATCAAATCTAAGATTGCTTCCCACCCTTTGATTCAAGCCTATGGATTGCCTCTTGATGATGCAAAGTCTGTGAGGCTTGCCATACTGCTAGGAGGTAGTTTACCCCTTATTGCTTCAGTTGATAGCTTTGAGATGATCAGTGTTGTCTTGGCTATATATCAGGATGCAAAATACAAGGACCTCGGGATTGACCCAAAGAAGTATGACACCAGGGAAGCCTTAGGGAAAGTTTGCACTGTGCTGAAAAGCAAAGCATTTGAAATGACTGAAGATCAGGTGAAGAAGGGGAAAGAGTATGCTGCTATACTCAGTTCTTGCAATCCTAATGCTAAGGGAAGTGTTGCTATGGAACATTACAGTGAAACTCTTAACAAGTTCTATGAAATGTTTGGGGTTAAAAAACAGGCAAAACTCACAGAACTTGCT</w:t>
      </w:r>
    </w:p>
    <w:p w14:paraId="4A2F06BC" w14:textId="357B2638" w:rsidR="00F74785" w:rsidRPr="00E859ED" w:rsidRDefault="00F74785" w:rsidP="00F74785">
      <w:pPr>
        <w:pStyle w:val="Heading4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</w:pP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&gt;</w:t>
      </w:r>
      <w:r w:rsidR="000A1863"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68.</w:t>
      </w: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  <w:shd w:val="clear" w:color="auto" w:fill="FFFFFF"/>
        </w:rPr>
        <w:t>OR352843</w:t>
      </w:r>
    </w:p>
    <w:p w14:paraId="092242D3" w14:textId="77777777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TGCTTTGTTGACACAAGGCAAAGACCTTGAGTTTGAGGAAGATCAGAATCTGGTAGCATTCAACTTCAAGACTTTTTGTCTGGAAAACCTTGACCAGATCAAAAAGATGAGCATTATTTCATGTCTGACATTCCTGAAGAATCGTCAGAGCATAATGAAGGTTATCAAGCAAAGTGATTTTACTTTTGGTAAAATTACCATAAAGAAAACTTCAGACAGGATTGGAGCCACTGACATGACCTTCAGAAGGCTTGATAGCTTGATTAGGGTCAGGCTTGTTGAGGAAACTGGGAATTCTGAGAATCTCAATACTATCAAATCTAAGATTGCTTCCCACCCCTTGATTCAAGCCTATGGATTACCTCTTGATGATGCAAAGTCTGTGAGGCTTGCCATAATGCTAGGAGGTAGTTTACCTCTTATTGCTTCAGTTGATAGCTTTGAGATGATCAGTGTTGTCTTGGCTATATATCAGGATGCAAAATACAAGGACCTCGGGATTGACCCAAAGAAGTATGACACCAGGGAAGCCTTAGGGAAAGTTTGCACTGTGCTGAAAAGCAAAGCATTTGAAATGACTGAAGATCAGGTGAAGAAGGGGAAAGAGTATGCTGCTATACTCAGTTCCTGCAATCCTAATGCTAAGGGAAGTGTTGCTATGGAACATTACAGTGAAACTCTTAACAAGTTCTATGAAATGTTTGGGGTTAAAAAACAGGCAAAACTCACAGAACTTGCT</w:t>
      </w:r>
    </w:p>
    <w:p w14:paraId="026A5B0B" w14:textId="74FC9ECF" w:rsidR="00F74785" w:rsidRPr="00E859ED" w:rsidRDefault="00F74785" w:rsidP="00F74785">
      <w:pPr>
        <w:pStyle w:val="Heading4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</w:pP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&gt;</w:t>
      </w:r>
      <w:r w:rsidR="000A1863"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69.</w:t>
      </w: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  <w:shd w:val="clear" w:color="auto" w:fill="FFFFFF"/>
        </w:rPr>
        <w:t>OR352844</w:t>
      </w:r>
    </w:p>
    <w:p w14:paraId="453365ED" w14:textId="77777777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TGCTTTGTTGACACAAGGCAAAGACCTTGAGTTTGAGGAAGATCAGAATCTGGTAGCATTCAACTTCAAGACTTTTTGTCTGGAAAACCTTGACCAGATCAAAAAGATGAGCATTATTTCATGTCTGACATTCCTGAAGAATCGTCAGAGCATAATGAAGGTTATCAAGCAAAGTGATTTTACTTTTGGTAAAATTACCATAAAGAAAACTTCAGACAGGATTGGAGCCACTGACATGACCTTCAGAAGGCTTGATAGCTTGATTAGGGTCAGGCTTGTTGAGGAAACTGGGAATTCTGAGAATCTCAATACTATCAAATCTAAGATTGCTTCCCACCCCTTGATTCAAGCCTATGGATTACCTCTTGATGATGCAAAGTCTGTGAGGCTTGCCATAATGCTAGGAGGTAGTTTACCTCTTATTGCTTCAGTTGATAGCTTTGAGATGATCAGTGTTGTCTTGGATATATATCAGGATGCAAAATACAAGGACCTCGGGATTGACCCAAAGAAGTATGACACCAGGGAAGCCTTAGGGAAAGTTTGCACTGTGCTGAAAAGCAAAGCATTTGAAATGACTGAAGATCAGGTGAAGAAGGGGAAAGAGTATGCTGCTATACTCAGTTCCTGCAATCCTAATGCTAAGGGAAGTGTTGCTATGGAACATTACAGTGAAACTCTTAACAAGTTCTATGAAATGTTTGGGGTTAAAAAACAGGCAAAACTCACAGAACTTGCT</w:t>
      </w:r>
    </w:p>
    <w:p w14:paraId="5FDA0007" w14:textId="65820CCC" w:rsidR="00F74785" w:rsidRPr="00E859ED" w:rsidRDefault="00F74785" w:rsidP="00F74785">
      <w:pPr>
        <w:pStyle w:val="Heading4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</w:pP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&gt;</w:t>
      </w:r>
      <w:r w:rsidR="000A1863"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70.</w:t>
      </w: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  <w:shd w:val="clear" w:color="auto" w:fill="FFFFFF"/>
        </w:rPr>
        <w:t>OR352845</w:t>
      </w:r>
    </w:p>
    <w:p w14:paraId="493FEF99" w14:textId="77777777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CGCTTTGTTGACACAAGGCAAAGACCTTGAGTTTGAGGAAGATCAGAATCTGGTAGCATTCAACTTCAAGACTTTTTGTCTGGAAAACCTTGACCAGATCAAAAAGATGAGCATTATTTCATGTCTGACATTCCTGAAGAATCGTCAGAGCATAATGAAGGTTATCAAGCAAAGTGATTTTACTTTTGGTAAAATTACCATAAAGAAAACTTCAGACAGGATTGGAGCCACTGACATGACCTTCAGAAGGCTTGATAGCTTGATTAGGGTCAGGCTTGTTGAGGAAACTGGGAATTCCGAGAATCTCAATACTATCAAATCTAAGATTGCTTCCCACCCTTTGATTCAAGCCTATGGATTACCTCTTGATGATGCAAAGTCTGTGAGGCTTGCCATAATGCTAGGAGGTAGCTTACCTCTTATTGCTTCAGTTGATAGCTTTGAGATGATCAGTGTTGTCTTGGCTATATATCAGGATGCAAAATACAAGGACCTCGGGATTGACCCAAAGAAGTATGACACCAGGGAAGCCTTAGGGAAAGTTTGCACTGTGCTGAAAAGCAAAGCATTTGAAATGACTGAAGATCAGGTGAAGAAGGGGAAAGAGTATGCTGCTATACTCAGTTCCTGCAATCCTAATGCTAAAGGAAGTGTTGCTATGGAACATTACAGTGAAACTCTTAACAAGTTCTATGAAATGTTTGGGGTTAAAAAACAGGCAAAACTCACAGAACTTGCT</w:t>
      </w:r>
    </w:p>
    <w:p w14:paraId="34D79F5E" w14:textId="3434EA97" w:rsidR="00F74785" w:rsidRPr="00E859ED" w:rsidRDefault="00F74785" w:rsidP="00F74785">
      <w:pPr>
        <w:pStyle w:val="Heading4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</w:pP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&gt;</w:t>
      </w:r>
      <w:r w:rsidR="000A1863"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71.</w:t>
      </w: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  <w:shd w:val="clear" w:color="auto" w:fill="FFFFFF"/>
        </w:rPr>
        <w:t>OR352846</w:t>
      </w:r>
    </w:p>
    <w:p w14:paraId="4F09AA5F" w14:textId="77777777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CGCTTTGTTGACACAAGGCAAAGACCTTGAGTTTGAGGAAGATCAGAATCTGGTAGCATTCAACTTCAAGACTTTTTGTCTGGAAAACCTTGACCAGATCAAAAAGATGAGCATTATTTCATGTCTGACATTCCTGAAGAATCGTCAGAGCATAATGAAGGTTATCAAGCAAAGTGATTTTACTTTTGGTAAAATTACCATAAAGAAAACTTCAGACAGGATTGGAGCCACTGACATGACCTTCAGAAGGCTTGATAGCTTGATTAGGGTCAGGCTTGTTGAGGAAACTGGGAATTCCGAGAATCTCAATACTATCAAATCTAAGATTGCTTCCCACCCTTTGATTCAAGCCTATGGATTACCTCTTGATGATGCAAAGTCTGTGAGGCTTGCCATAATGCTAGGAGGTAGCTTACCTCTTATTGCTTCAGTTGATAGCTTTGAGATGATCAGTGTTGTCTTGGCTATATATCAGGATGCAAAATACAAGGACCTCGGGATTGACCCAAAGAAGTATGACACCAGGGAAGCCTTAGGGAAAGTTTGCACTGTGCTGAAAAGCAAAGCATTTGAAATGACTGAAGATCAGGTGAAGAAGGGGAAAGAGTATGCTGCTATACTCAGTTCCTGCAATCCTAATGCTAAAGGAAGTGTTGCTATGGAACATTACAGTGAAACTCTTAACAAGTTCTATGAAATGTTTGGGGTTAAAAAACAGGCAAAACTCACAGAACTTGCT</w:t>
      </w:r>
    </w:p>
    <w:p w14:paraId="40D9D474" w14:textId="36D57E2F" w:rsidR="00F74785" w:rsidRPr="00E859ED" w:rsidRDefault="00F74785" w:rsidP="00F74785">
      <w:pPr>
        <w:pStyle w:val="Heading4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</w:pP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&gt;</w:t>
      </w:r>
      <w:r w:rsidR="000A1863"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72.</w:t>
      </w: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  <w:shd w:val="clear" w:color="auto" w:fill="FFFFFF"/>
        </w:rPr>
        <w:t>OR352847</w:t>
      </w:r>
    </w:p>
    <w:p w14:paraId="7FB84D17" w14:textId="77777777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CGCTTTGTTGACACAAGGCAAAGACCTTGAGTTTGAGGAAGATCAGAATCTGGTAGCATTCAACTTCAAGACTTTTTGTCTGGAAAACCTTGACCAGATCAAAAAGATGAGCATTATTTCATGTTTGACATTCCTGAAGAATCGTCAGAGCATAATGAAGGTCATCAAGCAAAGTGATTTTACTTTTGGTAAAATTACCATAAAGAAAACCTCAGACAGGATTGGAGCCACTGACATGACCTTCAGAAGGCTTGATAGCTTGATTAGGGTCAGGCTTGTTGAGGAAACTGGGAATTCTGAGAATCTCAATACTATCAAATCTAAGATTGCTTCCCACCCTTTGATTCAAGCCTATGGATTACCTCTTGATGATGCAAAGTCTGTGAGGCTTGCCATAATGCTAGGAGGTAGCTTACCTCTTATTGCTTCAGTTGATAGCTTTGAGATGATCAGTGTTGTCTTGGCTATATATCAGGATGCAAAATACAAGGACCTCGGGATTGACCCAAAGAAGTATGACACCAGGGAAGCCTTAGGGAAAGTTTGCACTGTGCTGAAAAGCAAAGCATTTGAAATGACTGAAGATCAGGTGAAGAAGGGGAAAGAGTATGCTGCTATACTTAGTTCCTGCAATCCTAATGCTAAAGGAAGTGTTGCTATGGAACATTACAGTGAAACTCTTAACAAGTTCTATGAAATGTTTGGGGTTAAAAAACAGGCAAAACTCACAGAACTTGCT</w:t>
      </w:r>
    </w:p>
    <w:p w14:paraId="5C725B39" w14:textId="69CF88CB" w:rsidR="00F74785" w:rsidRPr="00E859ED" w:rsidRDefault="00F74785" w:rsidP="00F74785">
      <w:pPr>
        <w:pStyle w:val="Heading4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</w:pP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&gt;</w:t>
      </w:r>
      <w:r w:rsidR="000A1863"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73.</w:t>
      </w: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  <w:shd w:val="clear" w:color="auto" w:fill="FFFFFF"/>
        </w:rPr>
        <w:t>OR352848</w:t>
      </w:r>
    </w:p>
    <w:p w14:paraId="2A227AE4" w14:textId="77777777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CGCTTTGTTGACACAAGGCAAAGACCTTGAGTTTGAGGAAGATCAGAATCTGGTAGCATTCAACTTCAAGACTTTTTGTCTGGAAAACCTTGACCAGATCAAAAAGATGAGCATTATTTCATGTTTGACATTCCTGAAGAATCGTCAGAGCATAATGAAGGTCATCAAGCAAAGTGATTTTACTTTTGGTAAAATTACCATAAAGAAAACCTCAGACAGGATTGGAGCCACTGACATGACCTTCAGAAGGCTTGATAGCTTGATTAGGGTCAGGCTTGTTGAGGAAACTGGGAATTCTGAGAATCTCAATACTATCAAATCTAAGATTGCTTCCCACCCTTTGATTCAAGCCTATGGATTACCTCTTGATGATGCAAAGTCTGTGAGGCTTGCCATAATGCTAGGAGGTAGCTTACCTCTTATTGCTTCAGTTGATAGCTTTGAGATGATCAGTGTTGTCTTGGCTATATATCAGGATGCAAAATACAAGGACCTCGGGATTGACCCAAAGAAGTATGACACCAGGGAAGCCTTAGGGAAAGTTTGCACTGTGCTGAAAAGCAAAGCATTTGAAATGACTGAAGATCAGGTGAAGAAGGGGAAAGAGTATGCTGCTATACTTAGTTCCTGCAATCCTAATGCTAAAGGAAGTGTTGCTATGGAACATTACAGTGAAACTCTTAACAAGTTCTATGAAATGTTTGGGGTTAAAAAACAGGCAAAACTCACAGAACTTGCT</w:t>
      </w:r>
    </w:p>
    <w:p w14:paraId="07D146DC" w14:textId="6A10F9A1" w:rsidR="00F74785" w:rsidRPr="00E859ED" w:rsidRDefault="00F74785" w:rsidP="00F74785">
      <w:pPr>
        <w:pStyle w:val="Heading4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</w:pP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&gt;</w:t>
      </w:r>
      <w:r w:rsidR="000A1863"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74.</w:t>
      </w: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  <w:shd w:val="clear" w:color="auto" w:fill="FFFFFF"/>
        </w:rPr>
        <w:t>OR352849</w:t>
      </w:r>
    </w:p>
    <w:p w14:paraId="02982B16" w14:textId="77777777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CGCTTTGTTGACACAAGGCAAAGACCTTGAGTTTGAGGAAGATCAGAATCTGGTAGCATTCAACTTCAAGACTTTTTGTCTGGAAAACCTTGACCAGATCAAAAAGATGAGCATTATTTCATGTCTGACATTCCTGAAGAATCGCCAGAGCATAATGAAGGTTATCAAGCAAAGTGATTTTACTTTTGGTAAAATCACCATAAAGAAAACTTCAGACAGGATTGGAGCCACTGACATGACCTTCAGAAGGCTTGATAGCTTGATTAGGGTCAGGCTTGTTGAGGAAACTGGGAATTCTGAGAATCTCAATACTATCAAATCTAAGATTGCTTCCCACCCCTTGATTCAAGCCTATGGATTACCTCTTGATGATGCAAAGTCTGTGAGGCTTGCCATAATGCTAGGAGGTAGTTTACCTCTTATTGCTTCAGTTGATAGCTTTGAGATGATCAGTGTTGTCTTGGCTATATATCAGGATGCAAAATACAAGGACCTCGGGATTGATCCAAAGAAGTATGACACCAGGGAAGCCTTAGGGAAAGTTTGCACTGTGCTGAAAAGCAAAGCATTTGAAATGACTGAAGATCAGGTGAAGAAGGGGAAAGAGTATGCTGCTATACTCAGTTCCTGCAATCCTAATGCTAAGGGAAGTGTTGCTATGGAACATTACAGTGAAACTCTTAACAAGTTCTATGAAATGTTTGGGGTTAAAAAACAGGCAAAACTCACAGAACTTGCT</w:t>
      </w:r>
    </w:p>
    <w:p w14:paraId="22B99135" w14:textId="4B7178A1" w:rsidR="00F74785" w:rsidRPr="00E859ED" w:rsidRDefault="00F74785" w:rsidP="00F74785">
      <w:pPr>
        <w:pStyle w:val="Heading4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</w:pP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&gt;</w:t>
      </w:r>
      <w:r w:rsidR="000A1863"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75.</w:t>
      </w: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  <w:shd w:val="clear" w:color="auto" w:fill="FFFFFF"/>
        </w:rPr>
        <w:t>OR352850</w:t>
      </w:r>
    </w:p>
    <w:p w14:paraId="44046A29" w14:textId="77777777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CGCTTTGTTGACACAAGGCAAAGACCTTGAGTTTGAGGAAGATCAGAATCTGGTAGCATTCAACTTCAAGACTTTTTGTCTGGAAAACCTTGACCAGATCAAAAAGATGAGCATTATTTCATGTCTGACATTCCTGAAGAATCGTCAGAGCATAATGAAGGTTATCAAGCAAAGTGATTTTACTTTTGGTAAAATTACCATAAAGAAAACTTCAGACAGGATTGGAGCCACTGACATGACCTTCAGAAGGCTTGATAGCTTGATTAGGGTCAGGCTTGTTGAGGAAACTGGGAATTCTGAGAATCTCAATACTATCAAATCTAAGATTGCTTCCCACCCTTTGATTCAAGCCTATGGATTACCTCTTGATGATGCAAAGTCTGTGAGGCTTGCCATAATGCTAGGAGGTAGCTTACCTCTTATTGCTTCAGTTGATAGCTTTGAGATGATCAGTGTTGTCTTGGCTATATATCAGGATGCAAAATACAAGGACCTCGGGATTGACCCAAAGAAGTACGACACCAGGGAAGCCTTAGGGAAAGTTTGCACTGTGCTGAAAAGCAAAGCATTTGAAATGACTGAAGATCAGGTGAAGAAGGGGAAAGAGTATGCTGCTATACTCAGTTCCTGCAATCCTAATGCTAAAGGAAGTGTTGCTATGGAACATTACAGTGAAACTCTTAACAAGTTCTATGAAATGTTTGGGGTTAAAAAACAGGCAAAACTCACAGAACTTGCT</w:t>
      </w:r>
    </w:p>
    <w:p w14:paraId="78697172" w14:textId="77777777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</w:p>
    <w:p w14:paraId="0032185B" w14:textId="720409C3" w:rsidR="00F74785" w:rsidRPr="00E859ED" w:rsidRDefault="00F74785" w:rsidP="00F74785">
      <w:pPr>
        <w:pStyle w:val="Heading4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</w:pP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&gt;</w:t>
      </w:r>
      <w:r w:rsidR="000A1863"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76.</w:t>
      </w: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  <w:shd w:val="clear" w:color="auto" w:fill="FFFFFF"/>
        </w:rPr>
        <w:t>OR352851</w:t>
      </w:r>
    </w:p>
    <w:p w14:paraId="1CDD0AF1" w14:textId="77777777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CGCTTTGTTGACACAAGGCAAAGACCTTGAGTTTGAGGAAGATCAGAATCTGGTAGCATTCAACTTCAAGACTTTTTGTCTGGAAAACCTTGACCAGATCAAAAAGATGAGCATTATTTCATGTCTGACATTCCTGAAGAATCGTCAGAGCATAATGAAGGTTATCAAGCAAAGTGATTTTACTTTTGGTAAAATTACCATAAAGAAAACTTCAGACAGGATTGGAGCCACTGACATGACCTTCAGAAGGCTTGATAGCTTAATTAGGGTCAGGCTTGTTGAGGAAACTGGGAATTCTGAGAATCTCAATACTATCAAATCTAAGATTGCTTCCCACCCTTTGATTCAAGCCTATGGATTACCTCTTGATGATGCAAAGTCTGTGAGGCTTGCCATAATGCTAGGAGGTAGTTTACCTCTTATTGCTTCAGTTGATAGCTTTGAGATGATCAGTGTTGTCTTGGCTATATATCAGGATGCAAAATACAAGGACCTCGGGATTGACCCAAAGAAGTATGACACCAGGGAAGCCTTAGGGAAAGTTTGCACTGTGCTGAAAAGCAAAGCATTTGAAATGACTGAAGATCAGGTGAAGAAGGGAAGAGAGTATGCTGCTATACTCAGTTCCTGCAATCCTAATGCTAAGGGGAGTGTTGCTATGGAACATTACAGTGAAACTCTTAACAAGTTCTATGAAATGTTTGGGGTTAAAAAACAGGCAAAACACACAGGACTTGCT</w:t>
      </w:r>
    </w:p>
    <w:p w14:paraId="66F975A6" w14:textId="6092B7E9" w:rsidR="00F74785" w:rsidRPr="00E859ED" w:rsidRDefault="00F74785" w:rsidP="00F74785">
      <w:pPr>
        <w:pStyle w:val="Heading4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</w:pP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&gt;</w:t>
      </w:r>
      <w:r w:rsidR="000A1863"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77.</w:t>
      </w: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  <w:shd w:val="clear" w:color="auto" w:fill="FFFFFF"/>
        </w:rPr>
        <w:t>OR352852</w:t>
      </w:r>
    </w:p>
    <w:p w14:paraId="0B234F14" w14:textId="77777777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CGCTTTGTTGACACAAGGCAAAGACCTTGAGTTTGAGGAAGATCAGAATCTGGTAGCATTCAACTTCAAGACTTTTTGTCTGGAAAACCTTGACCAGATCAAAAAGATGAGCATTATTTCATGTCTGACATTCCTGAAGAATCGTCAGAGCATAATGAAGGTTATCAAGCAAAGTGATTTTACTTTTGGTAAAATTACCATAAAGAAAACTTCAGACAGGATTGGAGCCACTGACATGACCTTCAGAAGGCTTGATAGCTTAATTAGGGTCAGGCTTGTTGAGGAAACTGGGAATTCTGAGAATCTCAATACTATCAAATCTAAGATTGCTTCCCACCCTTTGATTCAAGCCTATGGATTACCTCTTGTTGATGCAAAGTCTGTGAGGCTTGCCATAATGCTAGGAGGTAGTTTACCTCTTATTGCTTCAGTTGATAGCTTTGAGATGATCAGTGTTGTCTTGGCTATATATCAGGATGCAAAATACAAGGACCTCGGGATAGACCCAAAGAAGTATGACACCAGGGAAGCCTTAGGGAAAGTTTGCACTGTGCTGAAAAGCAAAGCATTTGAAATGACTGAAGATCAGGTGAAGAAGGGAAGAGAGTATGCTGCTATACTCAGTTCCTGCAATCCTAATGCTAAGGGGAGTGTTGCTATGGAACATTACAGTGAAACTCTTAACAAGTTCTATGAAATGTTTGGGGTTAAAAAACAGGCAAAACTCACAGAACTTGCT</w:t>
      </w:r>
    </w:p>
    <w:p w14:paraId="649D69B6" w14:textId="3D8EE804" w:rsidR="00F74785" w:rsidRPr="00E859ED" w:rsidRDefault="00F74785" w:rsidP="00F74785">
      <w:pPr>
        <w:pStyle w:val="Heading4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</w:pP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&gt;</w:t>
      </w:r>
      <w:r w:rsidR="000A1863"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78.</w:t>
      </w: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  <w:shd w:val="clear" w:color="auto" w:fill="FFFFFF"/>
        </w:rPr>
        <w:t>OR352853</w:t>
      </w:r>
    </w:p>
    <w:p w14:paraId="05ED54D8" w14:textId="77777777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TGCTTTGTTGACACAAGGCAAAGACCTTGAGTTTGAGGAAGATCAGAATCTGGTAGCATTCAACTTCAAGACTTTTTGTCTGGAAAACCTTGACCAGATCAAAAAGATGAGCATTATTTCATGTCTGACATTCCTGAAGAATCGTCAGAGCATAATGAAGGTTATCAAGCAAAGTGATTTTACTTTTGGTAAAATTACCATAAAGAAAACTTCAGACAGGATTGGAGCCACTGACATGACCTTCAGAAGGCTTGATAGCTTGATTAGGGTCAGGCTTGTTGAGGAAACTGGGAATTCTGAGAATCTCAATACTATCAAATCTAAGATTGCTTCCCACCCCTTGATTCAAGCCTATGGATTACCTCTTGATGATGCAAAGTCTGTGAGGCTTGCCATAATGCTAGGAGGTAGTTTACCTCTTATTGCTTCAGTTGATAGCTTTGAGATGATCAGTGTTGTCTTGGCTATATATCAGGATGCAAAATACAAGGACCTCGGGATTGACCCAAAGAAGTATGACACCAGGGAAGCCTTAGGGAAAGTTTGCACTGTGCTGAAAAGCAAAGCATTTGAAATGACTGAAGATCAGGTGAAGAAAGGGAAAGAGTATGCTGCTATACTCAGTTCCTGCAATCCTAATGCTAAGGGAAGTGTTGCTATGGAACATTACAGTGAAACTCTTAACAAGTTCTATGAAATGTTTGGGGTTAAAAAACAGGCAAAACTCACAGAACTTGCT</w:t>
      </w:r>
    </w:p>
    <w:p w14:paraId="7CDCA141" w14:textId="7E710D7F" w:rsidR="00F74785" w:rsidRPr="00E859ED" w:rsidRDefault="00F74785" w:rsidP="00F74785">
      <w:pPr>
        <w:pStyle w:val="Heading4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</w:pP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&gt;</w:t>
      </w:r>
      <w:r w:rsidR="000A1863"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79.</w:t>
      </w: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  <w:shd w:val="clear" w:color="auto" w:fill="FFFFFF"/>
        </w:rPr>
        <w:t>OR352854</w:t>
      </w:r>
    </w:p>
    <w:p w14:paraId="3723430F" w14:textId="77777777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CGCTTCGTTGACACAAGGCAAAGACTTTGAGTATGAGGAAGATCAGAATCTGGTAGCATTCAACTTCAAGACTTTTTGTCTGGAAAACCTTGACCAGATCAAAAAGATGAGCATTATTTCATGTCTGACATTCCTGAAGAATCGTCAGAGCATAATGAAGGTTATCAAGCAAAGTGATTTTACTTTTGGTAAAATTACCATAAAGAAAACTTCAGACAGGATTGGAGCCACTGACATGACCTTCAGAAGGCTTGATAGCTTGATTAGGGTCAGGCTTGTTGAGGAAACTGGGAATTCTGAGAATCTCAATACTATCAAATCTAAGATTGCTTCCCACCCCTTGATTCAAGCCTATGGATTACCTCTTGATGATGCAAAGTCTGTGAGGCTTGCCATAATGCTAGGAGGTAGTTTACCTCTTATTGCTTCAGTTGATAGCTTTGAGATGATCAGTGTTGTCTTGGCTATATATCAGGATGCAAAATACAAGGACCTCGGGATTGACCCAAAGAAGTATGACACCAGGGAAGCCTTAGGGAAAGTTTGCACTGTGCTGAAAAGCAAAGCATTTGAAATGACTGAAGATCAGGTGAAGAAAGGGAAAGAGTATGCTGCTATACTCAGTTCCTGCAATCCTAATGCTAAGGGAAGTGTTGCTATGGAACATTACAGTGAAACTCTTAACAAGTTCTATGAAATGTTTGGGGTTAAAAAACAGGCAAAACTCACAGAACTTGCT</w:t>
      </w:r>
    </w:p>
    <w:p w14:paraId="5ED06772" w14:textId="13A1F2B0" w:rsidR="00F74785" w:rsidRPr="00E859ED" w:rsidRDefault="00F74785" w:rsidP="00F74785">
      <w:pPr>
        <w:pStyle w:val="Heading4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</w:pP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&gt;</w:t>
      </w:r>
      <w:r w:rsidR="000A1863"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80.</w:t>
      </w: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  <w:shd w:val="clear" w:color="auto" w:fill="FFFFFF"/>
        </w:rPr>
        <w:t>OR352855</w:t>
      </w:r>
    </w:p>
    <w:p w14:paraId="7C1D67D0" w14:textId="77777777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CGCTTTGTTGACACAAGGCAAAGACCTTGAGTTTGAGGAAGATCAGAATCTGGTAGCATTCAACTTCAAGACTTTTTGTCTGGAAAACCTTGACCAGATCAAAAAGATGAGCATTATTTCATGTCTGACATTCCTGAAGAATCGTCAGAGCATAATGAAGGTTATCAAGCAAAGTGATTTTACTTTTGGTAAAATTACCATAAAGAAAACTTCAGACAGGATTGGAGCCACTGACATGACCTTCAGAAGGCTTGATAGCTTGATTAGGGTCAGGCTTGTTGAGGAAACTGGGAATTCTGAGAATCTCAATACTATCAAATCTAAGATTGCTTCCCACCCTTTGATTCAAGCCTATGGATTACCTCTTGATGATGCAAAGTCTGTTAGGCTTGCCATAATGCTAGGAGGTAGCTTACCTCTTATTGCTTCAGTTGATAGCTTTGAGATGATCAGTGTTGTCTTAGCTATATATCAGGATGCAAAATACAAGGACCTCGGGATTGACCCAAAGAAGTATGACACCAGGGAAGCCTTAGGGAAAGTTTGCACTGTGCTGAAAAGCAAAGCATTTGAAATGACTGAAGATCAGGTGAAGAAGGGGAAAGAGTATGCTGCTATACTCAGTTCCTGCAATCCTAATGCTAAAGGAAGTGTTGCTATGGAACATTACAGTGAAACTCTTAACAAGTTCTATGAAATGTTTGGGGTTAAAAAACAGGCAAAACTCACAGAACTTGCT</w:t>
      </w:r>
    </w:p>
    <w:p w14:paraId="0F2489E1" w14:textId="409C9633" w:rsidR="00F74785" w:rsidRPr="00E859ED" w:rsidRDefault="00F74785" w:rsidP="00F74785">
      <w:pPr>
        <w:pStyle w:val="Heading4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</w:pP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&gt;</w:t>
      </w:r>
      <w:r w:rsidR="000A1863"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81.</w:t>
      </w: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  <w:shd w:val="clear" w:color="auto" w:fill="FFFFFF"/>
        </w:rPr>
        <w:t>OR352856</w:t>
      </w:r>
    </w:p>
    <w:p w14:paraId="07CA4533" w14:textId="77777777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CGCTTTGTTGACACAAGGCAAAGACCTTGAGTTTGAGGAAGATCAGAATCTGGTAGCATTCAACTTCAAGACTTTTTGTCTGGAAAACCTTGACCAGATCAAAAAGATGAGCATTATTTCATGTCTGACATTCCTGAAGAATCGTCAGAGCATAATGAAGGTTATCAAGCAAAGTGATTTTACTTTTGGTAAAATTACCATAAAGAAAACTTCAGACAGGATTGGAGCCACTGACATGACCTTCAGAAGGCTTGATAGCTTGATTAGGGTCAGGCTTGTTGAGGAAACTGGGAATTCTGAGAATCTCAATACTATCAAATCTAAGATTGCTTCCCACCCTTTGATTCAAGCCTATGGATTACCTCTTGATGATGCAAAGTCTGTTAGGCTTGCCATAATGCTAGGAGGTAGCTTACCTCTTATTGCTTCAGTTGATAGCTTTGAGATGATCAGTGTTGTCTTAGCTATATATCAGGATGCAAAATACAAGGACCTCGGGATTGACCCAAAGAAGTATGACACCAGGGAAGCCTTAGGGAAAGTTTGCACTGTGCTGAAAAGCAAAGCATTTGAAATGACTGAAGATCAGGTGAAGAAGGGGAAAGAGTATGCTGCTATACTCAGTTCCTGCAATCCTAATGCTAAAGGAAGTGTTGCTATGGAACATTACAGTGAAACTCTTAACAAGTTCTATGAAATGTTTGGGGTTAAAAAACAGGCAAAACTCACAGAACTTGCT</w:t>
      </w:r>
    </w:p>
    <w:p w14:paraId="75CD5B70" w14:textId="676A3F18" w:rsidR="00F74785" w:rsidRPr="00E859ED" w:rsidRDefault="00F74785" w:rsidP="00F74785">
      <w:pPr>
        <w:pStyle w:val="Heading4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</w:pP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&gt;</w:t>
      </w:r>
      <w:r w:rsidR="000A1863"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82.</w:t>
      </w: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  <w:shd w:val="clear" w:color="auto" w:fill="FFFFFF"/>
        </w:rPr>
        <w:t>OR352857</w:t>
      </w:r>
    </w:p>
    <w:p w14:paraId="6239D471" w14:textId="77777777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CGCTTTGTTGACACAAGGCAAAGACCTTGAGTTTGAGGAAGATCAGAATCTGGTAGCATTCAACTTCAAGACTTTTTGTCTGGAAAACCTTGACCAGATCAAAAAGATGAGCATTATTTCATGTCTGACATTCCTGAAGAATCGTCAGAGCATAATGAAGGTTATCAAGCAAAGTGATTTTACTTTTGGTAAAATTACCATAAAGAAAACTTCAGACAGGATTGGAGCCACTGACATGACCTTCAGAAGGCTTGATAGCTTAATTAGGGTCAGGCTTGTTGAGGAAACTGGGAATTCTGAGAATCTCAATACTATCAAATCTAAGATTGCTTCCCACCCTTTGATTCAAGCCTATGGATTACCTCTTGATGATGCAAAGTCTGTGAGGCTTGCCATAATGCTAGGAGGTAGTTTACCTCTTATTGCTTCAGTTGATAGCTTTGAGATGATCAGTGTTGTCTTGGCTATATATCAGGATGCAAAATACAAGGACCTCGGGATTGACCCAAAGAAGTATGACACCAGGGAAGCCTTAGGGAAAGTTTGCACTGTGCTGAAAAGCAAAGCATTTGAAATGACTGAAGATCAGGTGAAGAAGGGGAAAGAGTATGCTGCTATACTCAGTTCCTGCAATCCTAATGCTAAAGGAAGTGTTGCTATGGAACATTACAGTGAAACTCTTAACAAGTTCTATGAAATGTTTGGGGTTAAAAAACAGGCAAAACTCACAGAACTTGCT</w:t>
      </w:r>
    </w:p>
    <w:p w14:paraId="5F97DD86" w14:textId="6E6E8061" w:rsidR="00F74785" w:rsidRPr="00E859ED" w:rsidRDefault="00F74785" w:rsidP="00F74785">
      <w:pPr>
        <w:pStyle w:val="Heading4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</w:pP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&gt;</w:t>
      </w:r>
      <w:r w:rsidR="000A1863"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83.</w:t>
      </w: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  <w:shd w:val="clear" w:color="auto" w:fill="FFFFFF"/>
        </w:rPr>
        <w:t>OR352858</w:t>
      </w:r>
    </w:p>
    <w:p w14:paraId="601A3BCA" w14:textId="77777777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CGCTTTGTTGACACAAGGCAAAGACCTTGAGTTTGAGGAAGATCAGAATCTGGTAGCATTCAACTTCAAGACTTTTTGTCTGGAAAACCTTGACCAGATAAAAAAGATGAGCATTATTTCATGTCTGACATTCCTGAAGAATCGTCAGAGCATAATGAAGGTTATCAAGCAAAGTGATTTTACTTTTGGTAAAATTACCATAAAGAAAACTTCAGACAGGATTGGAGCCACTGACATGACCTTCAGAAGGCTTGATAGCTTGATTAGGGTCAGGCTTGTTGAGGAAACTGGGAATTCTGAGAATCTCAATACTATCAAATCTAAGATTGCTTCCCACCCTTTGATTCAAGCCTATGGATTACCTCTTGATGATGCAAAGTCTGTGAGGCTTGCCATAATGCTAGGAGGTAGCTTACCTCTTATTGCTTCAGTTGATAGCTTTGAGATGATCAGTGTTGTCTTGGCTATATATCAGGATGCAAAATACAAGGACCTCGGGATTGACCCAAAGAAGTATGACACCAGGGAAGCCTTAGGGAAAGTTTGCACTGTGCTGAAAAGCAAAGCATTTGAAATGACTGAAGATCAGGTGAAGAAGGGGAAAGAGTATGCTGCTATACTCAGTTCCTGCAATCCTAATGCTAAAGGAAGTGTTGCTATGGAACATTACAGTGAAACTCTTAACAAGTTCTATGAAATGTTTGGGGTTAAAAAACAGGCAAAACTCACAGAACTTGCT</w:t>
      </w:r>
    </w:p>
    <w:p w14:paraId="6974939D" w14:textId="3B6E0D42" w:rsidR="00F74785" w:rsidRPr="00E859ED" w:rsidRDefault="00F74785" w:rsidP="00F74785">
      <w:pPr>
        <w:pStyle w:val="Heading4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</w:pP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&gt;</w:t>
      </w:r>
      <w:r w:rsidR="000A1863"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84.</w:t>
      </w: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  <w:shd w:val="clear" w:color="auto" w:fill="FFFFFF"/>
        </w:rPr>
        <w:t>OR352859</w:t>
      </w:r>
    </w:p>
    <w:p w14:paraId="384FE911" w14:textId="77777777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CGCTTTGTTGACACAAGGCAAAGACCTTGAGTTTGAGGAAGATCAGAATCTGGTAGCATTCAACTTCAAGACTTTTTGTCTGGAAAACCTTGACCAGATAAAAAAGATGAGCATTATTTCATGTCTGACATTCCTGAAGAATCGTCAGAGCATAATGAAGGTTATCAAGCAAAGTGATTTTACTTTTGGTAAAATTACCATAAAGAAAACTTCAGACAGGATTGGAGCCACTGACATGACCTTCAGAAGGCTTGATAGCTTGATTAGGGTCAGGCTTGTTGAGGAAACTGGGAATTCTGAGAATCTCAATACTATCAAATCTAAGATTGCTTCCCACCCTTTGATTCAAGCCTATGGATTACCTCTTGATGATGCAAAGTCTGTGAGGCTTGCCATAATGCTAGGAGGTAGCTTACCTCTTATTGCTTCAGTTGATAGCTTTGAGATGATCAGTGTTGTCTTGGCTATATATCAGGATGCAAAATACAAGGACCTCGGGATTGACCCAAAGAAGTATGACACCAGGGAAGCCTTAGGGAAAGTTTGCACTGTGCTGAAAAGCAAAGCATTTGAAATGACTGAAGATCAGGTGAAGAAGGGGAAAGAGTATGCTGCTATACTCAGTTCCTGCAATCCTAATGCTAAAGGAAGTGTTGCTATGGAACATTACAGTGAAACTCTTAACAAGTTCTATGAAATGTTTGGGGTTAAAAAACAGGCAAAACTCACAGAACTTGCT </w:t>
      </w:r>
    </w:p>
    <w:p w14:paraId="6CAD14C1" w14:textId="1518E08F" w:rsidR="00F74785" w:rsidRPr="00E859ED" w:rsidRDefault="00F74785" w:rsidP="00F74785">
      <w:pPr>
        <w:pStyle w:val="Heading4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</w:pP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&gt;</w:t>
      </w:r>
      <w:r w:rsidR="000A1863"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85.</w:t>
      </w: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  <w:shd w:val="clear" w:color="auto" w:fill="FFFFFF"/>
        </w:rPr>
        <w:t>OR352860</w:t>
      </w:r>
    </w:p>
    <w:p w14:paraId="47021950" w14:textId="77777777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CGCTTTGTTGACACAAGGCAAAGACCTTGAGTTTGAGGAAGATCAGAATCTGGTAGCATTCAACTTCAAGACTTTTTGTCTGGAAAACCTTGACCAGATCAAAAAGATGAGCATTATTTCATGTCTGACATTCCTGAAGAATCGTCAGAGCATAATGAAGGTTATCAAGCAAAGTGATTTTACTTTTGGTAAAATTACCATAAAGAAAACTTCAGACAGGATTGGAGCCACTGACATGACCTTCAGAAGGCTTGATAGCTTGATTAGGGTCAGGCTTGTTGAGGAAACTGGGAATTCTGAGAATCTCAATACTATCAAATCTAAGATTGCTTCCCACCCTTTGATTCAAGCCTATGGATTACCTCTTGATGATGCAAAGTCTGTTAGGCTTGCCATAATGCTAGGAGGTAGCTTACCTCTTATTGCTTCAGTTGATAGCTTTGAGATGATTAGTGTTGTCTTGGCTATATATCAGGATGCAAAATACAAGGACCTCGGGATTGACCCAAAGAAGTATGACACCAGGGAAGCCTTAGGGAAAGTTTGCACTGTGCTGAAAAGCAAAGCATTTGAAATGACTGAAGATCAGGTGAAGAAGGGGAAAGAGTATGCTGCTATACTCAGTTCCTGCAATCCTAATGCTAAAGGAAGTGTTGCTATGGAACATTACAGTGAAACTCTTAACAAGTTCTATGAAATGTTTGGGGTTAAAAAACAGGCAAAACTCACAGAACTTGCT</w:t>
      </w:r>
    </w:p>
    <w:p w14:paraId="3691ECCD" w14:textId="5A68F86A" w:rsidR="00F74785" w:rsidRPr="00E859ED" w:rsidRDefault="00F74785" w:rsidP="00F74785">
      <w:pPr>
        <w:pStyle w:val="Heading4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</w:pP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&gt;</w:t>
      </w:r>
      <w:r w:rsidR="000A1863"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86.</w:t>
      </w: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  <w:shd w:val="clear" w:color="auto" w:fill="FFFFFF"/>
        </w:rPr>
        <w:t>OR352861</w:t>
      </w:r>
    </w:p>
    <w:p w14:paraId="17364D0A" w14:textId="77777777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TGCTTTGTTGACACAAGGCAAAGACCTTGAATTTGAGGAAGATCAGAATCTGGTAGCATTCAACTTCAAGACTTTTTGTCTAGAAAACCTTGACCAGATCAAAAAAATGAGCATTATTTCATGTCTGACATTCCTGAAGAATCGTCAGAGCATAATGAAGGTTATCAAGCAAAGTGATTTTACTTTTGGTAAAATTACCATAAAGAAAACTTCAGACAGGATTGGAGCCACTGACATGACCTTCAGAAGGCTTGATAGCTTAATCAGGGTCAGGCTTGTTGAGGAAACTGGGAATTCTGAGAATCTCAATACTATTAAATCTAAGATTGCTTCCCACCCTTTGATTCAAGCCTATGGATTACCTCTTGATGATGCAAAATCTGTGAGGCTTGCCATAATGCTAGGAGGTAGCTTACCTCTTATTGCTTCAGTTGATAGCTTTGAAATGATCAGTGTTGTCTTGGCTATATATCAGGATGCAAAATACAAGGACCTTGGGATTGACCCAAAGAAGTATGACACCAGGGAAGCTTTAGGGAAAGTTTGCACTGTGCTGAAAAGCAAAGCATTTGAAATGACTGAAGATCAGGTGAAGAAGGGGAAAGAGTATGCTGCTATACTTAGTTCCTGCAATCCTAATGCTAAAGGAAGTGTTGCTATGGAACATTACAGTGAAACTCTTAACAAGTTCTATGAAATGTTTGGGGTTAAAAAACAGGCAAAACTCACAGAACTTGCT</w:t>
      </w:r>
    </w:p>
    <w:p w14:paraId="193646F0" w14:textId="1279396E" w:rsidR="00F74785" w:rsidRPr="00E859ED" w:rsidRDefault="00F74785" w:rsidP="00F74785">
      <w:pPr>
        <w:pStyle w:val="Heading4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</w:pP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&gt;</w:t>
      </w:r>
      <w:r w:rsidR="000A1863"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87.</w:t>
      </w: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  <w:shd w:val="clear" w:color="auto" w:fill="FFFFFF"/>
        </w:rPr>
        <w:t>OR352862</w:t>
      </w:r>
    </w:p>
    <w:p w14:paraId="524C118B" w14:textId="77777777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CGCTTTGTTGACACAAGGCAAAGACCTTGAGTTTGAGGAAGATCAGAATCTGGTAGCATTCAACTTCAAGACTTTTTGTCTGGAAAACCTTGACCAGATCAAAAAGATGAGCATTATTTCATGTCTGACATTCCTGAAGAATCGTCAGAGCATAATGAAGGTTATCAAGCAAAGTGATTTTACTTTTGGTAAAATTACCATAAAGAAAACTTCAGACAGGATTGGAGCCACTGACATGACCTTCAGAAGGCTTGATAGCTTAATTAGGGTCAGGCTTGTTGAGGAAACTGGGAATTCTGAGAATCTCAATACTATCAAATCTAAGATTGCTTCCCACCCTTTGATCCAAGCCTATGGATTACCTCTTGATGATGCAAAGTCTGTGAGGCTTGCCATAATGCTAGGAGGTAGTTTACCTCTTATTGCTTCAGTTGATAGCTTTGAGATGATCAGTGTTGTCTTGGCTATATATCAGGATGCAAAATACAAGGACCTCGGGATTGACCCAAAGAAGTATGACACCAGGGAAGCCTTAGGGAAAGTCTGCACTGTGCTGAAAAGCAAAGCATTTGAAATGACTGAAGATCAGGTAAAGAAGGGGAAAGAATATGCTGCTATACTCAGTTCCTGCAATCCTAATGCTAAGGGAAGTGTTGCTATGGAACATTACAGTGAAACTCTTAACAAGTTCTATGAAATGTTTGGGGTTAAAAAACAGGCAAAACTCACAGAACTTGCT</w:t>
      </w:r>
    </w:p>
    <w:p w14:paraId="4B49EFB7" w14:textId="7DB8B01D" w:rsidR="00F74785" w:rsidRPr="00E859ED" w:rsidRDefault="00F74785" w:rsidP="00F74785">
      <w:pPr>
        <w:pStyle w:val="Heading4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</w:pP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&gt;</w:t>
      </w:r>
      <w:r w:rsidR="000A1863"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88.</w:t>
      </w: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  <w:shd w:val="clear" w:color="auto" w:fill="FFFFFF"/>
        </w:rPr>
        <w:t>OR352863</w:t>
      </w:r>
    </w:p>
    <w:p w14:paraId="6E7E20BC" w14:textId="77777777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CGCTTTGTTGACACAAGGCAAAGACCTTGAGTTTGAGGAAGATCAGAATCTGGTAGCATTCAACTTCAAGACTTTTTGTCTGGAAAACCTTGACCAGATCAAAAAGATGAGCATTATTTCATGTCTGACATTCCTGAAGAATCGTCAGAGCATAATGAAGGTTATCAAGCAAAGTGATTTTACTTTTGGTAAAATTACCATAAAGAAAACTTCAGACAGGATTGGAGCCACTGACATGACCTTCAGAAGGCTTGATAGCTTAATTAGGGTCAGGCTTGTTGAGGAAACTGGGAATTCTGAGAATCTCAATACTATCAAATCTAAGATTGCTTCCCACCCTTTGATCCAAGCCTATGGATTACCTCTTGATGATGCAAAGTCTGTGAGGCTTGCCATAATGCTAGGAGGTAGTTTACCTCTTATTGCTTCAGTTGATAGCTTTGAGATGATCAGTGTTGTCTTGGCTATATATCAGGATGCAAAATACAAGGACCTCGGGATTGACCCAAAGAAGTATGACACCAGGGAAGCCTTAGGGAAAGTCTGCACTGTGCTGAAAAGCAAAGCATTTGAAATGACTGAAGATCAGGTAAAGAAGGGGAAAGAATATGCTGCTATACTCAGTTCCTGCAATCCTAATGCTAAGGGAAGTGTTGCTATGGAACATTACAGTGAAACTCTTAACAAGTTCTATGAAATGTTTGGGGTTAAAAAACAGGCAAAACTCACAGAACTTGCT</w:t>
      </w:r>
    </w:p>
    <w:p w14:paraId="77BAC3A8" w14:textId="659119CA" w:rsidR="00F74785" w:rsidRPr="00E859ED" w:rsidRDefault="00F74785" w:rsidP="00F74785">
      <w:pPr>
        <w:pStyle w:val="Heading4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</w:pP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&gt;</w:t>
      </w:r>
      <w:r w:rsidR="000A1863"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89.</w:t>
      </w: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  <w:shd w:val="clear" w:color="auto" w:fill="FFFFFF"/>
        </w:rPr>
        <w:t>OR352864</w:t>
      </w:r>
    </w:p>
    <w:p w14:paraId="52F0EB82" w14:textId="77777777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CGCTTTGTTGACACAAGGCAAAGACCTTGAGTTTGAGGAAGATCAGAATCTGGTAGCATTCAACTTCAAGACTTTTTGTCTGGAGAACCTTGACCAGATCAAAAAGATGAGCATTATTTCATGTCTGACATTCCTGAAGAATCGTCAGAGCATAATGAAGGTTATCAAGCAAAGTGATTTCACTTTTGGTAAAATTACCATAAAGAAAACTTCAGACAGGATTGGAGCCACTGACATGACCTTCAGAAGGCTTGATAGCTTGATTAGGGTCAGGCTTGTTGAGGAAACTGGGAATTCTGAGAATCTCAATACTATCAAATCTAAGATTGCTTCCCACCCTTTGATTCAAGCCTATGGATTACCTCTTGATGATGCAAAGTCTGTGAGGCTTGCCATAATGCTAGGAGGTAGCTTACCTCTTATTGCTTCAGTTGATAGCTTTGAGATGATCAGTGTTGTCTTGGCTATATATCAGGATGCAAAATACAAGGACCTCGGGATTGACCCAAAGAAGTATGACACCAGGGAAGCCTTAGGGAAAGTTTGCACTGTGCTGAGAAGCAAAGCATTTGAAATGACTGAAGATCAGGTGAAGAAGGGGAAAGAGTATGCTGCTATACTCAGTTCCTGTAATCCTAATGCTAAAGGAAGTGTTGCTATGGAACATTACAGTGAAACTCTTAACAAGTTCTATGAAATGTTTGGGGTTAAAAAACAGGCAAAACTCACAGAACTTGCT</w:t>
      </w:r>
    </w:p>
    <w:p w14:paraId="7F87AE38" w14:textId="0897432B" w:rsidR="00F74785" w:rsidRPr="00E859ED" w:rsidRDefault="00F74785" w:rsidP="00F74785">
      <w:pPr>
        <w:pStyle w:val="Heading4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</w:pP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&gt;</w:t>
      </w:r>
      <w:r w:rsidR="000A1863"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90.</w:t>
      </w: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  <w:shd w:val="clear" w:color="auto" w:fill="FFFFFF"/>
        </w:rPr>
        <w:t>OR352865</w:t>
      </w:r>
    </w:p>
    <w:p w14:paraId="13338BF0" w14:textId="77777777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TCATTGTCGCTTTGTTGACACAAGGCAAAGACCTTGAGTTTGAGGAAGATCAGAATCTGGTAGCATTCAACTTCAAGACTTTTTGTCTGGAGAACCTTGACCAGATCAAAAAGATGAGCATTATTTCATGTCTGACATTCCTGAAGAATCGTCAGAGCATAATGAAGGTTATCAAGCAAAGTGATTTTACTTTTGGTAAAATTACCATAAAGAAAACTTCAGACAGGATTGGAGCCACTGACATGACTTTCAGAAGGCTTGATAGCTTGATTAGGGTCAGGCTTGTTGAGGAAACTGGGAATTCTGAGAATCTCAATACTATCAAATCTAAGATTGCTTCCCACCCTTTGATTCAGGCCTATGGATTACCTCTTGATGATGCAAAGTCTGTGAGGCTTGCCATAATGCTAGGGGGTGGTTTACCTCTTATTGCTTCAGTTGATAGCTTTGAGATGATCAGTGTTGTCTTGGCTATATATCAGGATGCAAAATACAAGGACCTTGGGATTGACCCAAAGAAGTATGACACCAGGGAAGCCTTAGGGAAAGTTTGCACTGTGCTGAAAAGCAAAGCATTTGAAATGACTGAAGATCAGGTGAAGAAGGGGAAAGAGTATGCTGCTATACTCAGTTCCTGCAATCCTAATGCTAAGGGAAGTGTTGCTATGGAACATTACAGTGAAACTCTTAACAAGTTCTATGAAATGTTTGGGGTTAAAAAACAGGCAAAACTCACAGAACTTGCT</w:t>
      </w:r>
    </w:p>
    <w:p w14:paraId="3B8C37C0" w14:textId="0489AF20" w:rsidR="00F74785" w:rsidRPr="00E859ED" w:rsidRDefault="00F74785" w:rsidP="00F74785">
      <w:pPr>
        <w:pStyle w:val="Heading4"/>
        <w:shd w:val="clear" w:color="auto" w:fill="FFFFFF"/>
        <w:spacing w:before="0" w:beforeAutospacing="0" w:after="0" w:afterAutospacing="0"/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</w:pP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&gt;</w:t>
      </w:r>
      <w:r w:rsidR="000A1863"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</w:rPr>
        <w:t>91.</w:t>
      </w:r>
      <w:r w:rsidRPr="00E859ED">
        <w:rPr>
          <w:rFonts w:ascii="Courier New" w:hAnsi="Courier New" w:cs="Courier New"/>
          <w:b w:val="0"/>
          <w:bCs w:val="0"/>
          <w:color w:val="000000" w:themeColor="text1"/>
          <w:sz w:val="22"/>
          <w:szCs w:val="22"/>
          <w:shd w:val="clear" w:color="auto" w:fill="FFFFFF"/>
        </w:rPr>
        <w:t>OR352866</w:t>
      </w:r>
    </w:p>
    <w:p w14:paraId="0D43981F" w14:textId="77777777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TGGATAAGCTCACTAAGGAAAGTATTGTCGCTTTGTTGACACAAGGCAAAGACCTTGAGTTCGAGGAAGATCAGAATCTGGTAGCATTCAATTTCAAGACTTTTTGTCTGGAAAACCTTGACCAGATCAAAAAGATGAGCATTATTTCATGTCTGACATTCCTGAAGAATCGTCAGAGCATAATGAAGGTTATCAAGCAAAGTGATTTTACTTTTGGTAAAATTACCATAAAGAAAACTTCAGACAGGATTGGAGCCACTGACATGACCTTCAGAAGGCTTGATAGCTTGATTAGGGTCAGGCTTGTTGAAGAAACTGGGAATTCTGAGAATCTCAATACTATCAAATCTAAGATTGCTTCCCACCCTCTGATTCAAGCCTATGGATTACCTCTTGATGATGCAAAGTCTGTGAGGCTTGCCATAATGCTAGGAGGTAGTTTACCTCTTATTGCTTCAGTTGATAGCTTTGAGATGATCAGTGTTGTCTTGGCTATATATCAGGATGCAAAATACAAGGACCTCGGGATTGACCCAAAGAAGTATGACACCAGGGAAGCCTTAGGGAAAGTTTGCACTGTGCTGAAAAGCAAAGCATTTGAAATGACTGAAGATCAGGTGAAGAAGGGGAAAGAGTATGCTGCTATACTCAGTTCCTGCAATCCCAATGCTAAGGGAAGTGTTGCTATGGAACATTACAGTGAAACTCTTAACAAGTTCTATGAAATGTTTGGGGTTAAAAAACAGGCAAAACTCACAGAACTTGCT</w:t>
      </w:r>
    </w:p>
    <w:p w14:paraId="3B9FC20B" w14:textId="5F6BE2E6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&gt;</w:t>
      </w:r>
      <w:r w:rsidR="000A1863"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92.</w:t>
      </w:r>
      <w:r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OR364914</w:t>
      </w:r>
      <w:r w:rsidRPr="00E859ED">
        <w:rPr>
          <w:rFonts w:ascii="Courier New" w:hAnsi="Courier New" w:cs="Courier New"/>
          <w:color w:val="000000" w:themeColor="text1"/>
        </w:rPr>
        <w:t xml:space="preserve"> </w:t>
      </w: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TGCTTTGTTGACACAAGGCAAAGACCTTGAGTTTGAGGAAGATCAGAATCTGGTAGCATTCAACTTCAAGACTTTTTGTCTGGAAAACCTTGACCAGATCAAAAAGATGAGCATTATTTCATGTCTGACATTCCTGAAGAATCGTCAGAGCATAATGAAGGTTATCAAGCAAAGTGATTTTACTTTTGGTAAAATTACCATAAAGAAAACTTCAGACAGGATTGGAGCCACTGATATGACCTTCAGAAGGCTTGATAGCTTGATTAGGGTCAGGCTTGTTGAGGAAACTGGGAATTCTGAGAATCTCAATACTATCAAATCTAAGATTGCTTCCCACCCTTTGATTCAAGCCTATGGATTACCTCTTGATGATGCAAAGTCTGTGAGGCTTGCCATAATGCTAGGAGGTAGTTTACCTCTTATTGCTTCAGTTGATAGCTTTGAGATGATCAGTGTTGTCTTGGCTATATATCAGGATGCAAAATACAAGGACCTCGGGATTGACCCAAAGAAGTATGACACCAGGGAAGCCTTAGGGAAAGTTTGCACCGTGCTAAAAAGCAAAGCATTTGAAATGACTGAAGATCAGGTGAAGAAGGGAAAAGAGTATGCTGCTATACTCAGTTCCTGCAATCCTAATGCTAAGGGAAGTGTTGCTATGGAACATTACAGTGAAACTCTTAACAAGTTCTATGAAATGTTCGGGGTTAAAAAACAGGCAAAACTCACAGAACTTGCT</w:t>
      </w:r>
    </w:p>
    <w:p w14:paraId="7AE3E1DB" w14:textId="5B617CF2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&gt;</w:t>
      </w:r>
      <w:r w:rsidR="000A1863"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93.</w:t>
      </w:r>
      <w:r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OR364915</w:t>
      </w:r>
      <w:r w:rsidRPr="00E859ED">
        <w:rPr>
          <w:rFonts w:ascii="Courier New" w:hAnsi="Courier New" w:cs="Courier New"/>
          <w:color w:val="000000" w:themeColor="text1"/>
        </w:rPr>
        <w:t xml:space="preserve"> </w:t>
      </w: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TGCTTTGTTGACACAAGGCAAAGACCTTGAGTTTGAGGAAGATCAGAATCTGGTAGCATTCAACTTCAAGACTTTTTGTCTGGAAAACCTTGACCAGATCAAAAAGATGAGCATTATTTCATGTCTGACATTCCTGAAGAATCGTCAGAGCATAATGAAGGTTATCAAGCAAAGTGATTTTACTTTTGGTAAAATTACCATAAAGAAAACTTCAGACAGGATTGGAGCCACTGACATGACCTTCAGAAGGCTTGATAGCTTGATTAGGGTCAGGCTTGTTGAGGAAACTGGGAATTCTGAGAATCTCAATACTATCAAATCTAAGATTGCTTCCCACCCTTTGATTCAAGCCTATGGATTGCCTCTTGATGATGCAAAGTCTGTGAGGCTTGCCATAATGCTAGGAGGTAGTTTACCTCTTATTGCTTCAGTTGATAGCTTTGAGATGATCAGCGTTGTCTTGGCCATATATCAGGATGCAAAATACAAGGACCTCGGGATTGACCCAAAGAAGTATGACACCAGGGAAGCCTTAGGGAAAGTTTGCACTGTGCTGAAAAGCAAAGCATTTGAAATGACTGAAGATCAGGTGAAGAAGGGGAAAGAGTATGCTGCTATACTCAGTTCCTGCAATCCTAATGCTAAGGGAAGTGTTGCTATGGAACATTACAGTGAAACTCTTAACAAGTTCTATGAAATGTTTGGGGTTAAAAAACAGGCAAAACTCACAGAACTTGCT</w:t>
      </w:r>
    </w:p>
    <w:p w14:paraId="135C81CD" w14:textId="5B152D30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&gt;</w:t>
      </w:r>
      <w:r w:rsidR="000A1863"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94.</w:t>
      </w:r>
      <w:r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OR364916</w:t>
      </w:r>
      <w:r w:rsidRPr="00E859ED">
        <w:rPr>
          <w:rFonts w:ascii="Courier New" w:hAnsi="Courier New" w:cs="Courier New"/>
          <w:color w:val="000000" w:themeColor="text1"/>
        </w:rPr>
        <w:t xml:space="preserve"> </w:t>
      </w: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CGCTTTGTTGACACAAGGCAAAGACCTTGAGTTTGAGGAAGATCAGAATCTGGTAGCATTCAACTTCAAGACTTTTTGTCTGGAAAACCTTGACCAGATCAAAAAGATGAGCATTATTTCATGTCTGACATTCCTGAAGAATCGTCAGAGCATAATGAAGGTTATCAAGCAAAGTGATTTTACTTTTGGTAAAATTACCATAAAGAAAACTTCAGACAGGATTGGAGCCACTGACATGACCTTTAGAAGGCTTGATAGCTTAATTAGGGTCAGGCTTGTTGAGGAAACTGGAAATTCTGAGAATCTCAATACTATCAAATCTAAGATTGCTTCCCACCCTTTGATTCAAGCCTATGGATTACCTCTTGATGACGCAAAGTCTGTGAGGCTTGCCATAATGCTAGGAGGTAGTTTACCTCTTATTGCTTCAGTTGATAGCTTTGAGATGATCAGTGTTGTCTTGGCTATATATCAGGATGCAAAATACAAGGACCTCGGGATTGACCCAAAGAAGTATGACACCAGGGAAGCCTTAGGGAAAGTTTGCACTGTGCTGAAAAGCAAAGCATTTGAAATGACTGAAGATCAGGTGAAGAAGGGGAAAGAGTATGCTGCTATACTCAGTTCCTGCAATCCTAATGCTAAGGGAAGTGTTGCTATGGAACATTACAGTGAAACTCTTAACAAGTTCTATGAAATGTTTGGGGTTAAAAAACAGGCAAAACTCACAGAACTTGCT</w:t>
      </w:r>
    </w:p>
    <w:p w14:paraId="5EEC5709" w14:textId="5DCF9CC7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&gt;</w:t>
      </w:r>
      <w:r w:rsidR="000A1863"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95.</w:t>
      </w:r>
      <w:r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OR364917</w:t>
      </w:r>
      <w:r w:rsidRPr="00E859ED">
        <w:rPr>
          <w:rFonts w:ascii="Courier New" w:hAnsi="Courier New" w:cs="Courier New"/>
          <w:color w:val="000000" w:themeColor="text1"/>
        </w:rPr>
        <w:t xml:space="preserve"> </w:t>
      </w: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CGCTCTGTTGACACAAGGCAAAGACCTTGAGTTTGAGGAAGATCAGAATCTGGTAGCATTCAACTTCAAGACTTTTTGTCTGGAAAACCTTGACCAGATCAAAAAGATGAGCATTATTTCATGTCTGACATTCCTGAAGAATCGTCAGAGCATAATGAAGGTTATCAAGCAAAGTGATTTTACTTTTGGTAAAATTACCATAAAGAAAACTTCAGACAGGATTGGAGCCACTGACATGACCTTCAGAAGGCTTGATAGCTTGATTAGGGTCAGGCTTGTTGAGGAAACTGGGAATTCTGAGAATCTCAATACTATCAAATCTAAGATTGCTTCCCACCCTTTGATTCAAGCCTATGGATTACCTCTTGATGATGCAAAGTCTGTGAGGCTTGCCATAATGCTAGGAGGTAGTTTACCTCTTATTGCTTCAGTTGATAGCTTTGAGATGATCAGTGTTGTCTTGGCTATATATCAGGATGCAAAATACAAGGACCTCGGGATTGACCCAAAGAAGTATGACACCAGGGAAGCCTTAGGGAAAGTTTGCACTGTGCTGAAAAGCAAAGCATTTGAAATGACTGAAGATCAGGTGAAGAAGGGGAAAGAGTATGCTGCTATACTCAGTTCCTGCAATCCTAATGCTAAAGGAAGTGTTGCTATGGAACATTACAGTGAAACTCTTAACAAGTTCTACGAAATGTTTGGGGTTAAAAAACAGGCAAAACTCACAGAACTTGCT</w:t>
      </w:r>
    </w:p>
    <w:p w14:paraId="2BD3CBA3" w14:textId="10BE7DA0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&gt;</w:t>
      </w:r>
      <w:r w:rsidR="000A1863"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96.</w:t>
      </w:r>
      <w:r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OR364918</w:t>
      </w:r>
      <w:r w:rsidRPr="00E859ED">
        <w:rPr>
          <w:rFonts w:ascii="Courier New" w:hAnsi="Courier New" w:cs="Courier New"/>
          <w:color w:val="000000" w:themeColor="text1"/>
        </w:rPr>
        <w:t xml:space="preserve"> </w:t>
      </w: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CGCTTTGTTGACACAAGGCAAAGACCTTGAGTTTGAGGAAGATCAGAATCTGGTAGCATTCAACTTCAAGACTTTTTGTCTGGAAAACCTTGACCAGATCAAAAAGATGAGCATTATTTCATGTCTGACATTCCTGAAGAATCGTCAGAGCATAATGAAGGTTATCAAGCAAAGTGATTTTACTTTTGGTAAAATTACCATAAAGAAAACTTCAGACAGGATTGGAGCCACTGACATGACCTTCAGAAGGCTTGATAGCTTGATTAGGGTCAGGCTTGTTGAGGAAACTGGGAATTCTGAGAATCTCAATACTATCAAATCTAAGATTGCTTCCCACCCTTTGATTCAAGCCTATGGATTACCTCTTGATGATGCAAAGTCTGTGAGGCTTGCCATAATGCTAGGAGGTAGCTTACCTCTTATTGCTTCAGTTGATAGCTTTGAGATGATCAGTGTTGTCTTGGCTATATATCAGGATGCAAAATACAAGGACCTCGGGATTGACCCAAAGAAGTATGACACCAGGGAAGCCTTAGGGAAAGTTTGCACTGTGCTGAAAAGCAAAGCATTTGAAATGACTGAAGATCAGGTGAAGAAGGGGAAAGAGTATGCTGCTATACTCAGTTCCTGCAATCCTAATGCTAAAGGAAGTGTTGCTATGGAACATTACAGTGAAACTCTTAACAAGTTCTATGAAATGTTTGGGGTTAAAAAACAGGCAAAACTCACAGAACTTGCT</w:t>
      </w:r>
    </w:p>
    <w:p w14:paraId="7737FE1C" w14:textId="3AFACB39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&gt;</w:t>
      </w:r>
      <w:r w:rsidR="000A1863"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97.</w:t>
      </w:r>
      <w:r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OR364919</w:t>
      </w:r>
      <w:r w:rsidRPr="00E859ED">
        <w:rPr>
          <w:rFonts w:ascii="Courier New" w:hAnsi="Courier New" w:cs="Courier New"/>
          <w:color w:val="000000" w:themeColor="text1"/>
        </w:rPr>
        <w:t xml:space="preserve"> </w:t>
      </w: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CGCTTTGTTGACACAAGGCAAAGACCTTGAGTTTGAGGAAGATCAGAATCTGGTAGCATTCAACTTCAAGACTTTTTGTCTGGAAAACCTTGACCAGATCAAAAAGATGAGCATTATTTCATGTCTGACATTCCTGAAGAATCGTCAGAGCATAATGAAGGTTATCAAGCAAAGTGATTTTACTTTTGGTAAAATTACCATAAAGAAAACTTCAGACAGGATTGGAGCCACTGACATGACCTTCAGAAGGCTTGATAGCTTGATTAGGGTCAGGCTTGTTGAGGAAACTGGGAATTCTGAGAATCTCAATACTATCAAATCTAAGATTGCTTCCCACCCTTTGATTCAAGCCTATGGATTACCTCTTGATGATGCAAAGTCTGTGAGGCTTGCCATAATGCTAGGAGGTAGCTTACCTCTTATTGCTTCAGTTGATAGCTTTGAGATGATCAGTGTTGTCTTGGCTATATATCAGGATGCAAAATACAAGGACCTCGGGATTGACCCAAAGAAGTATGACACCAGGGAAGCCTTAGGGAAAGTTTGCACTGTGCTGAAAAGCAAAGCATTTGAAATGACTGAAGATCAGGTGAAGAAGGGGAAAGAGTATGCTGCTATACTCAGTTCCTGCAATCCTAATGCTAAAGGAAGTGTTGCTATGGAACATTACAGTGAAACTCTTAACAAGTTCTATGAAATGTTTGGGGTTAAAAAACAGGCAAAACTCACAGAACTTGCT</w:t>
      </w:r>
    </w:p>
    <w:p w14:paraId="3A1C6678" w14:textId="0432418B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&gt;</w:t>
      </w:r>
      <w:r w:rsidR="000A1863"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98.</w:t>
      </w:r>
      <w:r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OR364920</w:t>
      </w:r>
      <w:r w:rsidRPr="00E859ED">
        <w:rPr>
          <w:rFonts w:ascii="Courier New" w:hAnsi="Courier New" w:cs="Courier New"/>
          <w:color w:val="000000" w:themeColor="text1"/>
        </w:rPr>
        <w:t xml:space="preserve"> </w:t>
      </w: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CGCTTTGTTGACACAAGGCAAAGACCTTGAGTTTGAGGAAGATCAGAATCTGGTAGCATTCAACTTCAAGACTTTTTGTCTGGAAAACCTTGACCAGATCAAAAAGATGAGCATTATTTCATGTCTGACATTCCTGAAGAATCGTCAGAGCATAATGAAGGTTATCAAGCAAAGTGATTTTACTTTTGGTAAAATTACCATAAAGAAAACTTCAGACAGGATTGGAGCCACTGACATGACCTTCAGAAGGCTTGATAGCTTGATTAGGGTCAGGCTTGTTGAGGAAACTGGGAATTCTGAGAATCTCAATACTATCAAATCTAAGATTGCTTCCCACCCTTTGATTCAAGCCTATGGATTACCTCTTGATGATGCAAAGTCTGTGAGGCTTGCCATAATGCTAGGAGGTAGTTTACCTCTTATTGCTTCAGTTGACAGCTTTGAGATGATCAGTGTTGTCTTGGCTATATATCAGGATGCAAAATACAAGGACCTCGGGATTGACCCAAAGAAGTATGACACCAGGGAAGCCTTAGGGAAAGTTTGCACTGTGCTGAAAAGCAAAGCATTTGAAATGACTGAAGATCAGGTGAAGAAGGGGAAAGAGTATGCTGCTATACTCAGTTCCTGCAATCCTAATGCTAAGGGAAGTGTTGCTATGGAACATTACAGTGAAACTCTTAACAAGTTCTATGAAATGTTTGGGGTTAAAAAACAGGCAAAACTCACAGAACTTGCT</w:t>
      </w:r>
    </w:p>
    <w:p w14:paraId="6E93CB74" w14:textId="4E110B16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&gt;</w:t>
      </w:r>
      <w:r w:rsidR="000A1863"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99.</w:t>
      </w:r>
      <w:r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OR364921</w:t>
      </w:r>
      <w:r w:rsidRPr="00E859ED">
        <w:rPr>
          <w:rFonts w:ascii="Courier New" w:hAnsi="Courier New" w:cs="Courier New"/>
          <w:color w:val="000000" w:themeColor="text1"/>
        </w:rPr>
        <w:t xml:space="preserve"> </w:t>
      </w: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CGCTTTGTTGACACAAGGCAAAGACCTTGAGTTTGAGGAAGATCAGAATCTGGTAGCATTCAACTTCAAGACTTTTTGTCTGGAAAACCTTGACCAGATCAAAAAGATGAGCATTATTTCATGTCTGACATTCCTGAAGAATCGTCAGAGCATAATGAAGGTTATCAAGCAAAGTGATTTTACTTTTGGTAAAATTACCATAAAGAAAACTTCAGACAGGATTGGAGCCACTGACATGACCTTCAGAAGGCTTGATAGCTTGATTAGGGTCAGGCTTGTTGAGGAAACTGGGAATTCTGAGAATCTCAATACTATCAAATCTAAGATTGCTTCCCACCCTTTGATTCAAGCCTATGGATTACCTCTTGATGATGCAAAGTCTGTGAGGCTTGCCATAATGCTAGGAGGTAGTTTACCTCTTATTGCTTCAGTTGACAGCTTTGAGATGATCAGTGTTGTCTTGGCTATATATCAGGATGCAAAATACAAGGACCTCGGGATTGACCCAAAGAAGTATGACACCAGGGAAGCCTTACGGAAAGTTTGCACTGTGCTGAAAAGCAAAGCATTTGAAATGACTGAAGATCAGGTGAAGAAGGGGAAAGAGTATGCTGCTATACTCAGTTCCTGCAATCCTAATGCTAAGGGAAGTGTTGCTATGGAACATTACCGTGAAACTCTTAACAAATTCTATGAAATGTTTGGGGTTAAAAAACAGGCAAAACTCACAGAACTTGCT</w:t>
      </w:r>
    </w:p>
    <w:p w14:paraId="36F11462" w14:textId="1E32CBA7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&gt;</w:t>
      </w:r>
      <w:r w:rsidR="000A1863"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100.</w:t>
      </w:r>
      <w:r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OR364922</w:t>
      </w:r>
      <w:r w:rsidRPr="00E859ED">
        <w:rPr>
          <w:rFonts w:ascii="Courier New" w:hAnsi="Courier New" w:cs="Courier New"/>
          <w:color w:val="000000" w:themeColor="text1"/>
        </w:rPr>
        <w:t xml:space="preserve"> </w:t>
      </w: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CGCTTTGTTGACACAAGGCAAAGACCTTGAGTTTGAGGAAGATCAGAATCTGGTAGCATTCAACTTCAAGACTTTTTGTCTGGAAAACCTTGACCAGATCAAAAAGATGAGCATTATTTCATGTCTGACATTCCTGAAGAATCGTCAGAGCATAATGAAGGTTATCAAGCAAAGTGATTTTACCTTTGGTAAAATTACCATAAAGAAAACTTCAGACAGGATTGGAGCCACTGACATGACCTTCAGAAGGCTTGATAGCTTGATTAGGGTCAGGCTTGTTGAGGAAACTGGGAATTCTGAGAATCTCAATACTATCAAATCTAAGATTGCTTCCCACCCTTTGATTCAAGCCTATGGATTACCTCTTGATGATGCAAAGTCTGTGAGGCTTGCCATAATGCTAGGAGGTAGCTTACCTCTTATTGCTTCAGTTGATAGCTTTGAGATGATCAGTGTTGTCCTGGCTATATATCAGGATGCAAAATGCAAGGACCTTGGGATTGACCCAAAGAAGTATGACACCAGGGAAGCCTTAGGGAAAGTTTGCACTGTGCTGAAAAGCAAAGCATTTGAAATGACTGAAGATCAGGTGAAGAAGGGGAAAGAGTATGCTGCTATACTCAGTTCCTGCAATCCTAATGCTAAAGGAAGTGTTGCTATGGAACATTACAGTGAAACTCTTAACAAGTTCTATGAAATGTTTGGGGTTAAAAAACAGGCAAAACTCACAGAACTTGCT</w:t>
      </w:r>
    </w:p>
    <w:p w14:paraId="59A7B52A" w14:textId="12863CB1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&gt;</w:t>
      </w:r>
      <w:r w:rsidR="000A1863"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101.</w:t>
      </w:r>
      <w:r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OR364923</w:t>
      </w:r>
      <w:r w:rsidRPr="00E859ED">
        <w:rPr>
          <w:rFonts w:ascii="Courier New" w:hAnsi="Courier New" w:cs="Courier New"/>
          <w:color w:val="000000" w:themeColor="text1"/>
        </w:rPr>
        <w:t xml:space="preserve"> </w:t>
      </w: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CGCTTTGTTGACACAAGGCAAAGACCTTGAGTTTGAGGAAGATCAGAATCTGGTAGCATTCAACTTCAAGACTTTTTGTCTGGAAAACCTTGACCAGATCAAAAAGATGAGCATTATTTCATGTCTGACATTCCTGAAGAATCGTCAGAGCATAATGAAGGTTATCAAGCAAAGTGATTTTACCTTTGGTAAAATTACCATAAAGAAAACTTCAGACAGGATTGGAGCCACTGACATGACCTTCAGAAGGCTTGATAGCTTGATTAGGGTCAGGCTTGTTGAGGAAACTGGGAATTCTGAGAATCTCAATACTATCAAATCTAAGATTGCTTCCCACCCTTTGATTCAAGCCTATGGATTACCTCTTGATGATGCAAAGTCTGTGAGGCTTGCCATAATGCTAGGAGGTAGCTTACCTCTTATTGCTTCAGTTGATAGCTTTGAGATGATCAGTGTTGTCCTGGCTATATATCAGGATGCAAAATACAAGGACCTTGGGATTGACCCAAAGAAGTATGACACCAGGGAAGCCTTAGGGAAAGTTTGCACTGTGCTGAAAAGCAAAGCATTTGAAATGACTGAAGATCAGGTGAAGAAGGGGAAAGAGTATGCTGCTATACTCAGTTCCTGCAATCCTAATGCTAAAGGAAGTGTTGCTATGGAACATTACAGTGAAACTCTTAACAAGTTCTATGAAATGTTTGGGGTTAAAAAACAGGCAAAACTCACAGAACTTGCT</w:t>
      </w:r>
    </w:p>
    <w:p w14:paraId="11DDE3A1" w14:textId="4D3A0BA3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&gt;</w:t>
      </w:r>
      <w:r w:rsidR="000A1863"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102.</w:t>
      </w:r>
      <w:r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OR364924</w:t>
      </w:r>
      <w:r w:rsidRPr="00E859ED">
        <w:rPr>
          <w:rFonts w:ascii="Courier New" w:hAnsi="Courier New" w:cs="Courier New"/>
          <w:color w:val="000000" w:themeColor="text1"/>
        </w:rPr>
        <w:t xml:space="preserve"> </w:t>
      </w: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CGCTTTGTTGACACAAGGCAAAGACCTTGAGTTTGAGGAAGATCAGAATCTGGTAGCATTCAACTTCAAGACTTTTTGTCTGGAAAACCTTGACCAGATCAAAAAGATGAGCATTATTTCATGTCTGACATTCCTGAAGAATCGTCAGAGCATAATGAAGGTTATCAAGCAAAGTGATTTTACTTTTGGTAAAATTACCATAAAGAAAACTTCAGACAGGATTGGAGCCACTGACATGACCTTCAGAAGGCTTGATAGCTTGATTAGGGTCAGGCTTGTTGAAGAAACTGGGAATTCTGAGAATCTCAATACTATCAAATCTAAGATTGCTTCCCACCCTTTGATTCAAGCCTATGGATTACCTCTTGATGATGCAAAGTCTGTGAGGCTTGCCATAATGCTAGGAGGTAGTTTACCTCTTATTGCTTCAGTTGATAGCTTTGAGATGATCAGTGTTGTCTTGGCTATATATCAGGATGCAAAATACAAGGACCTCGGGATTGACCCAAAGAAGTATGACACCAGGGAAGCCTTAGGGAAAGTTTGCACTGTGCTGAAAAGCAAAGCATTTGAAATGACTGAAGATCAGGTGAAGAAGGGGAAAGAGTATGCTGCTATACTCAGCTCCTGCAATCCTAATGCTAAGGGAAGTGTTGCTATGGAACATTACAGTGAAACTCTTAACAAGTTCTATGAAATGTTTGGGGTTAAAAAACAGGCAAAACTCACAGAACTTGCT</w:t>
      </w:r>
    </w:p>
    <w:p w14:paraId="08724306" w14:textId="5A3286B4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&gt;</w:t>
      </w:r>
      <w:r w:rsidR="000A1863"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103.</w:t>
      </w:r>
      <w:r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OR364925</w:t>
      </w:r>
      <w:r w:rsidRPr="00E859ED">
        <w:rPr>
          <w:rFonts w:ascii="Courier New" w:hAnsi="Courier New" w:cs="Courier New"/>
          <w:color w:val="000000" w:themeColor="text1"/>
        </w:rPr>
        <w:t xml:space="preserve"> </w:t>
      </w: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CGCTTTGTTGACACAAGGCAAAGACCTTGAGTTTGAGGAAGATCAGAATCTGGTAGCATTCAACTTCAAGACTTTTTGTCTGGAAAACCTTGACCAGATCAAAAAGATGAGCATTATTTCATGTCTGACATTCCTGAAGAATCGTCAGAGCATAATGAAGGTTATCAAGCAAAGTGATTTTACTTTTGGTAAAATTACCATAAAGAAAACTTCAGACAGGATTGGAGCCACTGACATGACCTTCAGAAGGCTTGATAGCTTGATTAGGGTCAGGCTTGTTGAAGAAACTGGGAATTCTGAGAATCTCAATACTATCAAATCTAAGATTGCTTCCCACCCTTTGATTCAAGCCTATGGATTACCTCTTGATGATGCAAAGTCTGTGAGGCTTGCCATAATGCTAGGAGGTAGTTTACCTCTTATTGCTTCAGTTGATAGCTTTGAGATGATCAGTGTTGTCTTGGCTATATATCAGGATGCAAAATACAAGGACCTCGGGATTGACCCAAAGAAGTATGACACCAGGGAAGCCTTAGGGAAAGTTTGCACTGTGCTGAAAAGCAAAGCATTTGAAATGACTGAAGATCAGGTGAAGAAGGGGAAAGAGTATGCTGCTATACTCAGCTCCTGCAATCCTAATGCTAAGGGAAGTGTTGCTATGGAACATTACAGTGAAACTCTTAACAAGTTCTATGAAATGTTTGGGGTTAAAAAACAGGCAAAACTCACAGAACTTGCT</w:t>
      </w:r>
    </w:p>
    <w:p w14:paraId="2282051D" w14:textId="48B5E206" w:rsidR="00F74785" w:rsidRPr="00E859ED" w:rsidRDefault="000A1863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&gt;104.</w:t>
      </w:r>
      <w:r w:rsidR="00F74785"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OR364926</w:t>
      </w:r>
      <w:r w:rsidR="00F74785" w:rsidRPr="00E859ED">
        <w:rPr>
          <w:rFonts w:ascii="Courier New" w:hAnsi="Courier New" w:cs="Courier New"/>
          <w:color w:val="000000" w:themeColor="text1"/>
        </w:rPr>
        <w:t xml:space="preserve"> </w:t>
      </w:r>
      <w:r w:rsidR="00F74785"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CGCTTTGTTGACACAAGGCAAAGACCTTGAGTTTGAGGAAGATCAGAATCTGGTAGCATTCAACTTCAAGACTTTTTGTCTGGAAAACCTTGACCAGATCAAAAAGATGAGCATTATTTCATGTCTGACATTCCTGAAGAATCGTCAGAGCATAATGAAGGTTATCAAGCAAAGTGATTTTACTTTTGGTAAAATTACCATAAAGAAAACTTCAGACAGGATTGGAGCCACTGACATGACCTTCAGAAGGCTTGATAGCTTGATTAGGGTCAGGCTTGTTGAGGAAACTGGGAATTCTGAGAATCTCAATACTATCAAATCTAAGATTGCTTCCCACCCTTTGATTCAAGCCTATGGATTACCTCTTGATGATGCAAAGTCTGTGAGGCTTGCCATAATGCTAGGAGGTAGTTTACCTCTTATTGCTTCAGTTGATAGCTTTGAGATGATCAGTGTTGTCTTGGCTATATATCAGGATGCAAAATACAAGGACCTCGGGATTGACCCAAAGAAGTATGACACCAGGGAAGCCTTAGGGAAAGTTTGCACTGTGCTGAAAAGCAAAGCATTTGAAATGACTGAAGATCAGGTGAAGAAGGGGAAAGAGTATGCTGCTATACTCAGTTCTTGCAATCCTAATGCTAAGGGAAGCGTTGCTATGGAACATTACAGTGAAACTCTTAACAAGTTCTATGAAATGTTTGGGGTTAAAAAACAGGCAAAACTCACAGAACTTGCT</w:t>
      </w:r>
    </w:p>
    <w:p w14:paraId="710AEB65" w14:textId="5BBD570E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&gt;</w:t>
      </w:r>
      <w:r w:rsidR="000A1863"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105.</w:t>
      </w:r>
      <w:r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OR364927</w:t>
      </w:r>
      <w:r w:rsidRPr="00E859ED">
        <w:rPr>
          <w:rFonts w:ascii="Courier New" w:hAnsi="Courier New" w:cs="Courier New"/>
          <w:color w:val="000000" w:themeColor="text1"/>
        </w:rPr>
        <w:t xml:space="preserve"> </w:t>
      </w: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CGCTTTGTTGACACAAGGCAAAGACCTTGAGTTTGAGGAAGATCAGAATCTGGTAGCATTTAACTTCAAGACTTTTTGTCTGGAAAACCTTGACCAGATCAAGAAGATGAGCATTATTTCATGTCTGACATTCCTGAAGAATCGTCAGAGCATAATGAAGGTTATCAAGCAAAGCGATTTTACTTTTGGTAAAATTACCATAAAGAAAACTTCAGACAGGATTGGAGCCACTGACATGACCTTCAGAAGGCTTGATAGCTTGATTAGGGTCAGGCTTGTTGAGGAAACTGGGAATTCTGAGAATCTCAATACTATCAAATCTAAGATTGCTTCCCACCCTTTGATTCAAGCCTATGGATTACCTCTTGATGATGCAAAGTCTGTGAGGCTTGCCATAATGCTAGGAGGTAGCTTACCTCTTATTGCTTCAGTTGATAGCTTTGAGATGATCAGCGTTGTCTTGGCTATATATCAGGATGCAAAATACAAGGACCTCGGGATTGACCCAAAGAAGTATGACACCAGGGAAGCCTTAGGGAAAGTTTGCACTGTGCTGAAAAGCAAAGCATTTGAAATGACTGAAGATCAGGTGAAGAAGGGGAAAGAGTATGCTGCTATACTCAGTTCCTGCAATCCTAATGCTAAAGGAAGTGTTGCTATGGAACATTACAGTGAAACTCTTAACAAGTTCTATGAAATGTTTGGGGTTAAAAAACAGGCAAAACTCACAGAACTTGCT</w:t>
      </w:r>
    </w:p>
    <w:p w14:paraId="4AF574EE" w14:textId="294D1698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&gt;</w:t>
      </w:r>
      <w:r w:rsidR="000A1863"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106.</w:t>
      </w:r>
      <w:r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OR364928</w:t>
      </w:r>
      <w:r w:rsidRPr="00E859ED">
        <w:rPr>
          <w:rFonts w:ascii="Courier New" w:hAnsi="Courier New" w:cs="Courier New"/>
          <w:color w:val="000000" w:themeColor="text1"/>
        </w:rPr>
        <w:t xml:space="preserve"> </w:t>
      </w: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CGCTTTGTTGACACAAGGCAAAGACCTTGAGTTTGAGGAAGATCAGAATCTGGTAGCATTCAACTTCAAGACTTTTTGTCTGGAAAACCTTGACCAGATCAAAAAGATGAGCATTATTTCATGTCTGACATTCCTGAAGAATCGTCAGAGCATAATGAAGGTTATCAAGCAAAGTGATTTTACTTTTGGTAAAATTACCATAAAGAAAACTTCAGACAGGATTGGAGCCACTGACATGACCTTCAGGAGGCTTGATAGCTTGATTAGGGTCAGGCTTGTTGAGGAAACTGGGAATTCTGAGAATCTCAATACTATCAAATCTAAGATTGCTTCCCACCCTTTGATTCAAGCCTATGGATTACCTCTTGATGATGCAAAGTCTGTGAGGCTTGCCATAATGCTAGGAGGTAGTTTACCTCTTATTGCTTCAGTTGATAGCTTTGAGATGATCAGTGTTGTCTTGGCTATATATCAGGATGCAAAATACAAGGACCTCGGGATTGACCCAAAGAAGTATGACACCAGGGAAGCCTTAGGGAAAGTTTGCACTGTGCTGAAAAGCAAAGCATTTGAAATGACTGAAGATCAGGTGAAGAAGGGGAAAGAGTATGCTGCTATACTCAGTTCCTGCAATCCTAATGCTAAGGGAAGTGTTGCTATGGAACATTACAGTGAAACTCTTAACAAGTTCTATGAAATGTTTGGGGTTAAAAAACAGGCAAAACTCACAGAACTTGCT</w:t>
      </w:r>
    </w:p>
    <w:p w14:paraId="4593B663" w14:textId="7D512CD8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&gt;</w:t>
      </w:r>
      <w:r w:rsidR="000A1863"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107.</w:t>
      </w:r>
      <w:r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OR364929</w:t>
      </w:r>
      <w:r w:rsidRPr="00E859ED">
        <w:rPr>
          <w:rFonts w:ascii="Courier New" w:hAnsi="Courier New" w:cs="Courier New"/>
          <w:color w:val="000000" w:themeColor="text1"/>
        </w:rPr>
        <w:t xml:space="preserve"> </w:t>
      </w: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CGCTTTGTTGACACAAGGCAAAGACCTTGAGTTTGAGGAAGATCAGAATCTGGTAGCATTCAACTTCAAGACTTTTTGTCTGGAAAACCTTGACCAGATCAAAAAGATGAGCATTATTTCATGTCTGACATTCCTGAAGAATCGTCAGAGCATAATGAAGGTTATCAAGCAAAGTGATTTTACTTTTGGTAAAATTACCATAAAGAAAACTTCAGACAGGATTGGAGCCACTGACATGACCTTCAGGAGGCTTGATAGCTTGATTAGGGTCAGGCTTGTTGAGGAAACTGGGAATTCTGAGAATCTCAATACTATCAAATCTAAGATTGCTTCCCACCCTTTGATTCAAGCCTATGGATTACCTCTTGATGATGCAAAGTCTGTGAGGCTTGCCATAATGCTAGGAGGTAGTTTACCTCTTATTGCTTCAGTTGATAGCTTTGAGATGATCAGTGTTGTCTTGGCTATATATCAGGATGCAAAATACAAGGACCTCGGGATTGACCCAAAGAAGTATGACACCAGGGAAGCCTTAGGGAAAGTTTGCACTGTGCTGAAAAGCAAAGCATTTGAAATGACTGAAGATCAGGTGAAGAAGGGGAAAGAGTATGCTGCTATACTCAGTTCCTGCAATCCTAATGCTAAGGGAAGTGTTGCTATGGAACATTACAGTGAAACTCTTAACAAGTTCTATGAAATGTTTGGGGTTAAAAAACAGGCAAAACTCACAGAACTTGCT</w:t>
      </w:r>
    </w:p>
    <w:p w14:paraId="4EC8CB55" w14:textId="798A1564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&gt;</w:t>
      </w:r>
      <w:r w:rsidR="000A1863"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108.</w:t>
      </w:r>
      <w:r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OR364930</w:t>
      </w:r>
      <w:r w:rsidRPr="00E859ED">
        <w:rPr>
          <w:rFonts w:ascii="Courier New" w:hAnsi="Courier New" w:cs="Courier New"/>
          <w:color w:val="000000" w:themeColor="text1"/>
        </w:rPr>
        <w:t xml:space="preserve"> </w:t>
      </w: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TGCTTTGTTGACACAAGGCAAAGACCTTGAGTTTGAGGAAGATCAGAATCTGGTAGCATTCAACTTCAAGACTTTTTGTCTGGAAAACCTTGACCAGATCAAAAAGATGAGCATTATTTCATGTTTGACATTCTTGAAGAATCGTCAGAGCATAATGAAGGTTATCAAGCAAAGTGATTTTACTTTTGGTAAAATTACCATAAAGAAAACTTCAGACAGGATTGGAGCCACTGACATGACCTTCAGAAGGCTTGATAGCTTGATTAGGGTCAGGCTTGTTGAGGAAACTGGGAATTCTGAGAATCTCAATACTATCAAATCTAAAATTGCTTCCCACCCTTTGATTCAAGCCTATGGATTACCTCTTGATGATGCAAAGTCTGTGAGGCTTGCCATAATGCTAGGAGGTAGCTTACCTCTTATTGCTTCTGTTGATAGCTTTGAGATGATCAGTGTTGTCTTGGCTATATATCAGGATGCAAAATACAAGGACCTCGGGATTGACCCAAAGAAGTATGACACCAGGGAAGCCTTAGGGAAAGTTTGCACTGTGCTGAAAAGCAAAGCATTTGAAATGACTGAAGATCAGGTGAAGAAGGGGAAAGAGTATGCTGCTATACTCAGTTCCTGCAATCCTAATGCTAAAGGAAGTGTTGCTATGGAACATTACAGTGAAACTCTTAACAAGTTCTATGAAATGTTTGGGGTTAAAAAACAGGCAAAACTCACAGAACTTGCT</w:t>
      </w:r>
    </w:p>
    <w:p w14:paraId="082D4DC7" w14:textId="4A5091AC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&gt;</w:t>
      </w:r>
      <w:r w:rsidR="000A1863"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109.</w:t>
      </w:r>
      <w:r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OR364931</w:t>
      </w:r>
      <w:r w:rsidRPr="00E859ED">
        <w:rPr>
          <w:rFonts w:ascii="Courier New" w:hAnsi="Courier New" w:cs="Courier New"/>
          <w:color w:val="000000" w:themeColor="text1"/>
        </w:rPr>
        <w:t xml:space="preserve"> </w:t>
      </w: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GTAAGGAAAGCATTGTTGCTTTGTTGACACAAGGCAAAGACCTTGAGTTTGAGGAAGATCAGAATCTGGTAGCATTCAACTTCAAGACTTTTTGTCTGGAAAACCTTGACCAGATCAAAAAGATGAGCATTATTTCATGTTTGACATTCTTGAAGAATCGTCAGAGCATAATGAAGGTTATCAAGCAAAGTGATTTTACTTTTGGTAAAATTACCATAAAGAAAACTTCAGACAGGATTGGAGCCACTGACATGACCTTCAGAAGGCTTGATAGCTTGATTAGGGTCAGGCTTGTTGAGGAAACTGGGAATTCTGAGAATCTCAATACTATCAAATCTAAAATTGCTTCCCACCCTTTGATTCAAGCCTATGGATTACCTCTTGATGATGCAAAGTCTGTGAGGCTTGCCATAATGCTAGGAGGTAGCTTACCTCTTATTGCTTCTGTTGATAGCTTTGAGATGATCAGTGTTGTCTTGGCTATATATCAGGATGCAAAATACAAGGACCTCGGGATTGACCCAAAGAAGTATGACACCAGGGAAGCCTTAGGGAAAGTTTGCACTGTGCTGAAAAGCAAAGCATTTGAAATGACTGAAGATCAGGTGAAGAAGGGGAAAGAGTATGCTGCTATACTCAGTTCCTGCAATCCTAATGCTAAAGGAAGTGTTGCTATGGAACATTACAGTGAAACTCTTAACAAGTTCTATGAAATGTTTGGGGTTAAAAAACAGGCAAAACTCACAGAACTTGCT</w:t>
      </w:r>
    </w:p>
    <w:p w14:paraId="4D0D9339" w14:textId="5B9ECFB6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&gt;</w:t>
      </w:r>
      <w:r w:rsidR="000A1863"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110.</w:t>
      </w:r>
      <w:r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OR364932</w:t>
      </w:r>
      <w:r w:rsidRPr="00E859ED">
        <w:rPr>
          <w:rFonts w:ascii="Courier New" w:hAnsi="Courier New" w:cs="Courier New"/>
          <w:color w:val="000000" w:themeColor="text1"/>
        </w:rPr>
        <w:t xml:space="preserve"> </w:t>
      </w: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CGCTTTGTTGACACAAGGCAAAGACCTTGAGTTTGAGGAAGATCAGAATCTGGTAGCATTCAACTTCAAGACTTTTTGTCTGGAAAACCTTGACCAGATCAAAAAGATGAGCATTATTTCATGTCTGACATTCCTGAAGAATCGTCAGAGCATAATGAAGGTTATCAAGCAAAGTGATTTTACTTTTGGTAAAATTACCATAAAGAAAACTTCAGACAGGATTGGAGCCACTGACATGACCTTCAGAAGGCTTGATAGCTTGATTAGGGTCAGGCTTGTTGAGGAAACTGGGAATTCTGAGAATCTCAATACTATCAAATCTAAGATTGCTTCCCACCCTTTGATTCAAGCCTATGGATTACCTCTTGATGATGCAAAGTCTGTGAGGCTTGCCATAATGCTAGGAGGTAGCTTACCTCTTATTGCTTCAGTTGATAGCTTTGAGATGATCAGTGTTGTCTTGGCCATATATCAGGATGCAAAATACAAGGACCTCGGGATTGACCCAAAGAAGTATGACACCAGGGAAGCCTTAGGGAAAGTTTGCACTGTGCTGAAAAGCAAAGCATTTGAAATGACTGAAGATCAGGTGAAGAAGGGGAAAGAGTATGCTGCTATACTCAGTTCCTGCAATCCTAATGCTAAAGGAAGTGTTGCTATGGAACATTACAGTGAAACTCTTAACAAGTTCTATGAAATGTTTGGGGTTAAAAAACAGGCAAAACTCACAGAACTTGCT</w:t>
      </w:r>
    </w:p>
    <w:p w14:paraId="1CD5D9EF" w14:textId="7ED0BFA8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&gt;</w:t>
      </w:r>
      <w:r w:rsidR="000A1863"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1</w:t>
      </w:r>
      <w:r w:rsidR="00E859ED"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1</w:t>
      </w:r>
      <w:r w:rsidR="000A1863"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1.</w:t>
      </w:r>
      <w:r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OR364933</w:t>
      </w:r>
      <w:r w:rsidRPr="00E859ED">
        <w:rPr>
          <w:rFonts w:ascii="Courier New" w:hAnsi="Courier New" w:cs="Courier New"/>
          <w:color w:val="000000" w:themeColor="text1"/>
        </w:rPr>
        <w:t xml:space="preserve"> </w:t>
      </w: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TGCTTTGTTGACACAAGGCAAAGACCTTGAATTTGAGGAAGATCAGAATCTGGTAGCATTCAACTTCAAGACTTTTTGTCTAGAAAACCTTGACCAGATCAAAAAAATGAGCATTATTTCATGTATGACATTCCTGAAGAATCGTCAGAGCATAATGAAGGTTATCAAGCAAAGTGATTTTACTTTTGGTAAAATTACCATAAAGAAAACTTCAGACAGGATTGGAGCCACTGACATGACCTTCAGAAGGCTTGATAGCTTAATCAGGGTCAGGCTTGTTGAGGAAACTGGGAATTCTGAGAATCTCAATACTATTAAATCTAAGATTGCTTCCCACCCTTTGATTCAAGCCTATGGATTACCTCTTGATGATGCAAAATCTGTGAGGCTTGCCATAATGCTAGGAGGTAGCTTACCTCTTATTGCTTCAGTTGATAGCTTTGAAATGATCAGTGTTGTCTTGGCTATATATCAGGATGCAAAATACAAGGACCTTGGGATTGACCCAAAGAAGTATGACACCAGGGAAGCTTTAGGGAAAGTTTGCACTGTGCTGAAAAGCAAAGCATTTGAAATGACTGAAGATCAGGTGAAGAAGGGGAAAGAGTATGCTGCTATACTTAGTTCCTGCAATCCTAATGCTAAAGGAAGTGTTGCTATGGAACATTACAGTGAAACTCTTAACAAGTTCTATGAAATGTTTGGGGTTAAAAAACAGGCAAAACTCACAGAACTTGCT</w:t>
      </w:r>
    </w:p>
    <w:p w14:paraId="531672B3" w14:textId="36392FCE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&gt;</w:t>
      </w:r>
      <w:r w:rsidR="00E859ED"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112.</w:t>
      </w:r>
      <w:r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OR364934</w:t>
      </w:r>
      <w:r w:rsidRPr="00E859ED">
        <w:rPr>
          <w:rFonts w:ascii="Courier New" w:hAnsi="Courier New" w:cs="Courier New"/>
          <w:color w:val="000000" w:themeColor="text1"/>
        </w:rPr>
        <w:t xml:space="preserve"> </w:t>
      </w: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CGCTTTGTTGACACAAGGCAAAGACCTTGAGTTTGAGGAAGATCAGAATCTGGTAGCATTCAACTTCAAGACTTTTTGTCTGGAAAACCTCGACCAGATCAAAAAGATGAGCATTATTTCATGCCTGACATTCCTGAAGAATCGTCAGAGCATAATGAAGGTTATCAAACAAAGTGATTTTACTTTTGGTAAAATTACCATAAAGAAAACTTCAGACAGGACTGGAGCCACTGACATGACCTTCAGAAGGCTTGATAGCTTGATTAGGGTCAGGCTTGTTGAGGAAACTGGGAATTCTGAGAATCTCAATACTATCAAATCTAAGATTGCTTCCCACCCTTTGATTCAAGCCTATGGATTACCTCTTGATGATGCAAAGTCTGTGAGGCTTGCCATAATGCTAGGAGGTAGTTTACCTCTTATTGCTTCAGTTGATAGCTTTGAGATGATCAGTGTTGTCTTGGCTATATATCAGGATGCAAAATACAAGGACCTCGGGATTGACCCAAAGAAGTATGACACCAGGGAAGCCTTAGGGAAAGTTTGCACTGTGCTGAAAAGCAAAGCATTTGAAATGACTGAAGATCAGGTGAAGAAGGGGAAAGAGTATGCTGCTATACTCAGTTCCTGCAATCCTAATGCTAAGGGAAGTGTTGCTATGGAACATTACAGTGAAACTCTTAACAAGTTCTATGAAATGTTTGGGGTTAAAAAACAGGCAAAACTCACAGAACTTGCT</w:t>
      </w:r>
    </w:p>
    <w:p w14:paraId="1F3B24CE" w14:textId="4DC71C5F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&gt;</w:t>
      </w:r>
      <w:r w:rsidR="00E859ED"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113.</w:t>
      </w:r>
      <w:r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OR364935</w:t>
      </w:r>
      <w:r w:rsidRPr="00E859ED">
        <w:rPr>
          <w:rFonts w:ascii="Courier New" w:hAnsi="Courier New" w:cs="Courier New"/>
          <w:color w:val="000000" w:themeColor="text1"/>
        </w:rPr>
        <w:t xml:space="preserve"> </w:t>
      </w: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CGCTTTGTTGACACAAGGCAAAGACCTTGAGTTTGAGGAAGATCAGAATCTGGTAGCATTCAACTTCAAGACTTTTTGTCTGGAAAACCTTGACCAGATCAAAAAGATGAGCATTATTTCATGTCTGACATTCCTGAAGAATCGTCAGAGCATAATGAAGGTTATCAAGCAAAGTGATTTTACTTTTGGTAAAATTACCATAAAGAAAACTTCAGACAGGATTGGAGCCACTGACATGACCTTCAGAAGGCTTGATAGCTTGATTAGGGTCAGGCTTGTTGAAGAAACTGGGAATTCTGAGAATCTCAATACTATCAAATCTAAGATTGCTTCTCACCCTTTGATTCAAGCCTATGGATTACCTCTTGATGATGCAAAGTCTGTGAGGCTTGCCATAATGCTAGGAGGTAGTTTACCTCTTATTGCTTCAGTTGATAGCTTTGAGATGATCAGTGTTGTCTTGGCTATATATCAGGATGCAAAATACAAGGACCTCGGGATTGACCCAAAGAAGTATGACACCAGAGAAGCCTTAGGGAAAGTTTGCACTGTGCTGAAAAGCAAAGCATTTGAAATGACTGAAGATCAGGTGAAGAAGGGGAAAGAGTATGCTGCTATACTCAGTTCCTGCAATCCTAATGCTAAGGGAAGTGTTGCTATGGAACATTACAGTGAAACTCTTAACAAGTTCTATGAAATGTTTGGGGTTAAAAAACAGGCAAAACTCACAGAACTTGCT</w:t>
      </w:r>
    </w:p>
    <w:p w14:paraId="3AFFBC44" w14:textId="6258C9B3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&gt;</w:t>
      </w:r>
      <w:r w:rsidR="00E859ED"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114.</w:t>
      </w:r>
      <w:r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OR364936</w:t>
      </w:r>
      <w:r w:rsidRPr="00E859ED">
        <w:rPr>
          <w:rFonts w:ascii="Courier New" w:hAnsi="Courier New" w:cs="Courier New"/>
          <w:color w:val="000000" w:themeColor="text1"/>
        </w:rPr>
        <w:t xml:space="preserve"> </w:t>
      </w: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CGCTTTGTTGACACAAGGCAAAGACCTTGAGTTTGAGGAAGATCAGAATCTGGTAGCATTCAACTTCAAGACTTTTTGTCTGGAAAACCTTGACCAGATCAAAAAGATGAGCATTATTTCATGTCTGACATTCCTGAAGAATCGTCAGAGCATAATGAAGGTTATCAAGCAAAGTGATTTTACTTTTGGTAAAATTACCATAAAGAAAACTTCAGACAGGATTGGAGCCACTGACATGACCTTCAGAAGGCTTGATAGCTTGATTAGGGTCAGGCTTGTTGAAGAAACTGGGAATTCTGAGAATCTCAATACTATCAAATCTAAGATTGCTTCTCACCCTTTGATTCAAGCCTATGGATTACCTCTTGATGATGCAAGGTCTGTGAGGCTTGCCATAATGCTAGGAGGTAGTTTACCTCTTATTGCTTCAGTTGATAGCTTTGAGATGATCAGTGTTGTCTTGGCTATATATCAGGATGCAAAATACAAGGACCTCGGGATTGACCCAAAGAAGTATGACACCAGAGAAGCCTTAGGGAAAGTTTGCACTGTGCTGAAAAGCAAAGCATTTGAAATGACTGAAGATCAGGTGAAGAAGGGGAAAGAGTATGCTGCTATACTCAGTTCCTGCAATCCTAATGCTAAGGGAAGTGTTGCTATGGAACATTACAGTGAAACTCTTAACAAGTTCTATGAAATGTTTGGGGTTAAAAAACAGGCAAAACTCACAGAACTTGCT</w:t>
      </w:r>
    </w:p>
    <w:p w14:paraId="7FE656D7" w14:textId="1F28DED6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&gt;</w:t>
      </w:r>
      <w:r w:rsidR="00E859ED"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115.</w:t>
      </w:r>
      <w:r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OR364937</w:t>
      </w:r>
      <w:r w:rsidRPr="00E859ED">
        <w:rPr>
          <w:rFonts w:ascii="Courier New" w:hAnsi="Courier New" w:cs="Courier New"/>
          <w:color w:val="000000" w:themeColor="text1"/>
        </w:rPr>
        <w:t xml:space="preserve"> </w:t>
      </w: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CGCTTTGTTGACACAAGGCAAAGACCTTGAGTTTGAGGAAGATCAGAATCTGGTAGCATTCAACTTCAAGACTTTTTGTCTGGAAAACCTTGACCAGATCAAAAAGATGAGCATTATTTCATGTCTGACATTCCTGAAGAATCGTCAGAGCATAATGAAGGTTATCAAGCAAAGTGATTTTACTTTTGGTAAAATTACCATAAAGAAAACTTCAGACAGGATTGGAGCCACTGACATGACCTTCAGAAGGCTTGATAGCTTGATTAGGGTCAGGCTTGTTGAAGAAACTGGGAATTCTGAGAATCTCAATACTATCAAATCTAAGATTGCTTCTCACCCTTTGATTCAAGCCTATGGATTACCTCTTGATGATGCAAAGTCTGTGAGGCTTGCCATAATGCTAGGAGGTAGTTTACCTCTTATTGCTTCAGTTGATAGCTTTGAGATGATCAGTGTTGTCTTGGCTATATATCAGGATGCAAAATACAAGGACCTCGGGATTGACCCAAAGAAGTATGACACCAGAGAAGCCTTAGGGAAAGTTTGCACTGTGCTGAAAAGCAAAGCATTTGAAATGACTGAAGATCAGGTGAAGAAGGGGAAAGAGTATGCTGCTATACTCAGTTCCTGCAATCCTAATGCTAAGGGAAGTGTTGCTATGGAACATTACAGTGAAACTCTTAACAAGTTCTATGAAATGTTTGGGGTTAAAAAACAGGCAAAACTCACAGAACTTGCT</w:t>
      </w:r>
    </w:p>
    <w:p w14:paraId="429E63A7" w14:textId="7F391898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&gt;</w:t>
      </w:r>
      <w:r w:rsidR="00E859ED"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116.</w:t>
      </w:r>
      <w:r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OR364938</w:t>
      </w:r>
      <w:r w:rsidRPr="00E859ED">
        <w:rPr>
          <w:rFonts w:ascii="Courier New" w:hAnsi="Courier New" w:cs="Courier New"/>
          <w:color w:val="000000" w:themeColor="text1"/>
        </w:rPr>
        <w:t xml:space="preserve"> </w:t>
      </w: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CGCTTTGTTGACACAAGGCAAAGACCTTGAGTTTGAGGAAGATCAGAATCTGGTAGCATTCAACTTCAAGACTTTTTGTCTGGAAAACCTTGACCAGATCAAAAAGATGAGCATTATTTCATGTCTGACATTCTTGAAGAATCGTCAGAGCATAATGAAGGTTATCAAGCAAAGTGATTTTACTTTTGGTAAAATTACCATAAAGAAAACTTCAGACAGGATTGGAGCCACTGACATGACCTTCAGAAGGCTTGATAGCTTGATTAGGGTCAAGCTTGTTGAGGAAACTGGGAATTCTGAGAATCTCAATACTATCAAATCTAAGATTGCTTCCCACCCTTTGATTCAAGCCTATGGATTACCTCTTGATGATGCAAAGTCTGTGAGGCTTGCCATAATGCTAGGAGGTAGTTTACCTCTTATTGCTTCAGTTGATAGCTTTGAGATGATCAGTGTTGTCTTGGCTATATATCAGGATGCAAAATACAAGGACCTTGGGATTGACCCAAAGAAGTATGACACCAGGGAAGCCTTAGGGAAAGTTTGCACTGTGCTGAAAAGCAAAGCATTTGAAATGACTGAAGATCAGGTGAAGAAGGGGAAAGAGTATGCTGCTATACTCAGTTCCTGCAATCCTAATGCTAAGGGAAGTGTTGCTATGGAACATTACAGTGATACTCTCAACAAGTTCTATGAAATGTTTGGGGTTAAAAAACAGGCAAAACTCACAGAACTTGCT</w:t>
      </w:r>
    </w:p>
    <w:p w14:paraId="5161C6B9" w14:textId="06E79AE6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&gt;</w:t>
      </w:r>
      <w:r w:rsidR="00E859ED"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117.</w:t>
      </w:r>
      <w:r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OR364939</w:t>
      </w:r>
      <w:r w:rsidRPr="00E859ED">
        <w:rPr>
          <w:rFonts w:ascii="Courier New" w:hAnsi="Courier New" w:cs="Courier New"/>
          <w:color w:val="000000" w:themeColor="text1"/>
        </w:rPr>
        <w:t xml:space="preserve"> </w:t>
      </w: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CGCTTTGTTGACACAAGGCAAAGACCTTGAGTTTGAGGAAGATCAGAATCTGGTAGCATTCAACTTCAAGACTTTTTGTCTGGAAAACCTTGACCAGATCAAAAAGATGAGCATTATTTCATGTCTGACATTCCTGAAGAATCGTCAGAGCATAATGAAGGTTATCAAGCAAAGTGATTTTACTTTTGGTAAAATTACCATAAAGAAAACTTCAGACAGGATTGGAGCCACTGACATGACCTTCAGAAGGCTTGATAGCTTGATTAGGGTCAGGCTTGTTGAAGAAACTGGGAATTCTGAGAATCTCAATACTATCAAATCTAAGATTGCTTCTCACCCTTTGATTCAAGCCTATGGATTACCTCTTGATGATGCAAAGTCTGTGAGGCTTGCCATAATGCTAGGAGGTAGTTTACCTCTTATTGCTTCAGTTGATAGCTTTGAGATGATCAGTGTTGTCTTGGCTATATATCAGGATGCAAAATACAAGGACCTCGGGATTGACCCAAAGAAGTATGACACCAGAGAAGCCTTAGGGAAAGTTTGCACTGTGCTGAAAAGCAAAGCATTTGAAATGACTGAAGATCAGGTGAAGAAGGGGAAAGAGTATGCTGCTATACTCAGTTCCTGCAATCCTAATGCTAAGGGAAGTGTTGCTATGGAACATTACAGTGAAACTCTTAACAAGTTCTATGAAATGTTTGGGGTTAAAAAACAGGCAAAACTCACAGAACTTGCT</w:t>
      </w:r>
    </w:p>
    <w:p w14:paraId="2F1184DE" w14:textId="01A51A4A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&gt;</w:t>
      </w:r>
      <w:r w:rsidR="00E859ED"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118.</w:t>
      </w:r>
      <w:r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OR364940</w:t>
      </w:r>
      <w:r w:rsidRPr="00E859ED">
        <w:rPr>
          <w:rFonts w:ascii="Courier New" w:hAnsi="Courier New" w:cs="Courier New"/>
          <w:color w:val="000000" w:themeColor="text1"/>
        </w:rPr>
        <w:t xml:space="preserve"> </w:t>
      </w: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CGCTTTGTTGACACAAGGCAAAGACCTTGAGTTTGAGGAAGATCAGAATCTGGTAGCATTCAACTTCAAGACTTTTTGTCTGGAAAACCTCGACCAGATCAAAAAGATGAGCATTATTTCATGCCTGACATTCCTGAAGAATCGTCAGAGCATAATGAAGGTTATCAAACAAAGTGATTTTACTTTTGGTAAAATTACCATAAAGAAAACTTCAGACAGGACTGGAGCCACTGACATGACCTTCAGAAGGCTTGATAGCTTGATTAGGGTCAGGCTTGTTGAGGAAACTGGGAATTCTGAGAATCTCAATACTATCAAATCTAAGATTGCTTCCCACCCTTTGATTCAAGCCTATGGATTACCTCTTGATGATGCAAAGTCTGTGAGGCTTGCCATAATGCTAGGAGGTAGTTTACCTCTTATTGCTTCAGTTGATAGCTTTGAGATGATCAGTGTTGTCTTGGCTATATATCAGGATGCAAAATACAAGGACCTCGGGATTGACCCAAAGAAGTATGACACCAGGGAAGCCTTAGGGAAAGTTTGCACTGTGCTGAAAAGCAAAGCATTTGAAATGACTGAAGATCAGGTGAAGAAGGGGAAAGAGTATGCTGCTATACTCAGTTCCTGCAATCCTAATGCTAAGGGAAGTGTTGCTATGGAACATTACAGTGAAACTCTTAACAAGTTCTATGAAATGTTTGGGGTTAAAAAACAGGCAAAACTCACAGAACTTGCT</w:t>
      </w:r>
    </w:p>
    <w:p w14:paraId="4E23146F" w14:textId="3D5C47DC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&gt;</w:t>
      </w:r>
      <w:r w:rsidR="00E859ED"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119.</w:t>
      </w:r>
      <w:r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OR364941</w:t>
      </w:r>
      <w:r w:rsidRPr="00E859ED">
        <w:rPr>
          <w:rFonts w:ascii="Courier New" w:hAnsi="Courier New" w:cs="Courier New"/>
          <w:color w:val="000000" w:themeColor="text1"/>
        </w:rPr>
        <w:t xml:space="preserve"> </w:t>
      </w: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CGCTTTGTTGACACAAGGCAAAGACCTTGAGTTTGAGGAAGATCAGAATCTGGTAGCATTCAACTTCAAGACTTTTTGTCTGGAAAACCTTGACCAGATCAAAAAGATGAGCATTATTTCATGTCTGACATTCCTGAAGAATCGTCAGAGCATAATGAAGGTTATCAAGCAAAGTGATTTTACTTTTGGTAAAATTACCATAAAGAAAACTTCAGACAGGATTGGAGCCACTGACATGACCTTCAGAAGGCTTGATAGCTTGATTAGGGTCAGGCTTGTTGAGGAAACTGGGAATTCTGAGAATCTCAATACTATCAAATCTAAGATTGCTTCCCACCCTTTGATTCAAGCCTATGGATTACCTCTCGATGATGCAAAGTCTGTGAGGCTTGCCATAATGCTAGGAGGTAGTTTACCTCTTATTGCTTCAGTTGATAGCTTTGAGATGATCAGTGTTGTCTTGGCTATATATCAGGATGCAAAATACAAGGACCTCGGGATTGATCCAAAGAAGTATGACACCAGGGAAGCCTTAGGGAAAGTTTGCACTGTGCTGAAAAGCAAAGCATTTGAGATGACTGAAGATCAGGTGAAGAAGGGGAAAGAGTATGCTGCTATACTCAGTTCCTGCAATCCTAATGCTAAAGGAAGTGTTGCTATGGAACATTACAGTGAAACTCTTAACAAGTTCTACGAAATGTTTGGGGTTAAAAAACAGGCAAAACTCACAGAACTTGCT</w:t>
      </w:r>
    </w:p>
    <w:p w14:paraId="32D3D3B8" w14:textId="49D8EBF0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&gt;</w:t>
      </w:r>
      <w:r w:rsidR="00E859ED"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120.</w:t>
      </w:r>
      <w:r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OR364942</w:t>
      </w:r>
      <w:r w:rsidRPr="00E859ED">
        <w:rPr>
          <w:rFonts w:ascii="Courier New" w:hAnsi="Courier New" w:cs="Courier New"/>
          <w:color w:val="000000" w:themeColor="text1"/>
        </w:rPr>
        <w:t xml:space="preserve"> </w:t>
      </w: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CGCTTTGTTGACACAAGGCAAAGACCTTGAGTTTGAGGAAGATCAGAATCTGGTAGCATTCAACTTCAAGACTTTTTGTCTGGAAAACCTTGACCAGATCAAAAAGATGAGCATTATTTCATGTCTGACATTCCTGAAGAATCGTCAGAGCATAATGAAGGTTATCAAGCAAAGTGATTTTACTTTTGGTAAAATTACCATAAAGAAAACTTCAGACAGGATTGGAGCCACTGACATGACCTTCAGAAGGCTTGATAGCTTGATTAGGGTCAGGCTTGTTGAGGAAACTGGGAATTCTGAGAATCTCAATACTATCAAATCTAAGATTGCTTCCCACCCTTTGATTCAAGCCTATGGATTACCTCTCGATGATGCAAAGTCTGTGAGGCTTGCCATAATGCTAGGAGGTAGTTTACCTCTTATTGCTTCAGTTGATAGCTTTGAGATGATCAGTGTTGTCTTGGCTATATATCAGGATGCAAAATACAAGGACCTCGGGATTGATCCAAAGAAGTATGACACCATGGAAGCCTTAGGGAAAGTTTGCACTGTGCTGAAAAGCAAAGCATTTGAGATGACTGAAGATCAGGTGAAGAATGGGAAAGAGTATGCTGCTATACTCAGTTCCTGCAATCCTAATGCTAAAGGAAGTGTTGCTATGGAACATTACAGTGATACTCTTAACCAGTTCTACGACATGTTTGGGGTTAAAAAACTTGCACATCTCCCAGATCTTGCT</w:t>
      </w:r>
    </w:p>
    <w:p w14:paraId="036E1B2E" w14:textId="723F0910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&gt;</w:t>
      </w:r>
      <w:r w:rsidR="00E859ED"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121.</w:t>
      </w:r>
      <w:r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OR364943</w:t>
      </w:r>
      <w:r w:rsidRPr="00E859ED">
        <w:rPr>
          <w:rFonts w:ascii="Courier New" w:hAnsi="Courier New" w:cs="Courier New"/>
          <w:color w:val="000000" w:themeColor="text1"/>
        </w:rPr>
        <w:t xml:space="preserve"> </w:t>
      </w: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CGCTTTGTTGACACAAGGCAAAGACCTTGAGTTTGAGGAAGATCAGAATCTGGTAGCATTCAACTTCAAGACTTTTTGTCTGGAAAACCTTGACCAGATCAAAAAGATGAGCATTATTTCATGTCTGACATTCCTGAAGAATCGTCAGAGCATAATGAAGGTTATCAAGCAAAGTGATTTTACTTTTGGTAAAATTACCATAAAGAAAACTTCAGACAGGATTGGAGCCACTGACATGACCTTCAGAAGGCTTGATAGCTTGATTAGGGTCAGGCTTGTTGAGGAAACTGGGAATTCTGAGAATCTCAATACTATCAAATCTAAGATTGCTTCCCACCCTTTGATTCAAGCCTATGGATTACCTCTTGATGATGCAAAGTCTGTGAGGCTTGCCATAATGCTAGGAGGTAGCTTACCTCTTATTGCTTCAGTTGATAGCTTTGAGATGATCAGTGTTGTCTTGGCCATATATCAGGATGCAAAATACAAGGACCTCGGGATTGACCCAAAGAAGTATGACACCAGGGAAGCCTTAGGGAAAGTTTGCACTGTGCTGAAAAGCAAAGCATTTGAAATGACTGAAGATCAGGTGAAGAAGGGGAAAGAGTATGCTGCTATACTCAGTTCCTGCAATCCTAATGCTAAAGGAAGTGTTGCTATGGAACATTACAGTGAAACTCTTAACAAGTTCTATGAAATGTTTGGGGTTAAAAAACAGGCAAAACTCACAGAACTTGCT</w:t>
      </w:r>
    </w:p>
    <w:p w14:paraId="32156551" w14:textId="6C50A168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&gt;</w:t>
      </w:r>
      <w:r w:rsidR="00E859ED"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122.</w:t>
      </w:r>
      <w:r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OR364944</w:t>
      </w:r>
      <w:r w:rsidRPr="00E859ED">
        <w:rPr>
          <w:rFonts w:ascii="Courier New" w:hAnsi="Courier New" w:cs="Courier New"/>
          <w:color w:val="000000" w:themeColor="text1"/>
        </w:rPr>
        <w:t xml:space="preserve"> </w:t>
      </w: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CGCTTTGTTGACACAAGGCAAAGACCTTGAGTTTGAGGAAGATCAGAATCTGGTAGCATTCAACTTCAAGACTTTTTGTCTGGAAAACCTTGACCAGATCAAAAAGATGAGCATTATTTCATGTCTGACATTCCTGAAGAATCGTCAGAGCATAATGAAGGTTATCAAGCAAAGTGATTTTACTTTTGGTAAAATTACCATAAAGAAAACTTCAGACAGGATTGGAGCCACTGACATGACCTTCAGAAGGCTTGATAGCTTGATTAGGGTCAGGCTTGTTGAGGAAACTGGGAATTCTGAGAATCTCAATACTATCAAATCTAAGATTGCTTCCCACCCTTTGATTCAAGCCTATGGATTACCTCTTGATGATGCAAAGTCTGTGAGGCTTGCCATAATGCTAGGAGGTAGCTTACCTCTTATTGCTTCAGTTGATAGCTTTGAGATGATCAGTGTTGTCTTGGCCATATATCAGGATGCAAAATACAAGGACCTCGGGATTGACCCAAAGAAGTATGACACCAGGGAAGCCTTAGGGAAAGTTTGCACTGTGCTGAAAAGCAAAGCATTTGAAATGACTGAAGATCAGGTGAAGAAGGGGAAAGAGTATGCTGCTATACTCAGTTCCTGCAATCCTAATGCTAAAGGAAGTGTTGCTATGGAACATTACAGTGAAACTCTTAACAAGTTCTATGAAATGTTTGGGGTTAAAAAACAGGCAAAACTCACAGAACTTGCT</w:t>
      </w:r>
    </w:p>
    <w:p w14:paraId="79DC9157" w14:textId="48C930C8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&gt;</w:t>
      </w:r>
      <w:r w:rsidR="00E859ED"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123.</w:t>
      </w:r>
      <w:r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OR364945</w:t>
      </w:r>
      <w:r w:rsidRPr="00E859ED">
        <w:rPr>
          <w:rFonts w:ascii="Courier New" w:hAnsi="Courier New" w:cs="Courier New"/>
          <w:color w:val="000000" w:themeColor="text1"/>
        </w:rPr>
        <w:t xml:space="preserve"> </w:t>
      </w: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CGCTTTGTTGACACAAGGCAAAGACCTTGAGTTTGAGGAAGATCAGAATCTGGTAGCATTCAACTTCAAGACTTTTTGTCTGGAAAACCTTGACCAGATCAAAAAGATGAGCATTATTTCATGTCTGACATTCCTGAAGAATCGTCAGAGCATAATGAAGGTTATCAAGCAAAGTGATTTTACTTTTGGTAAAATTACCATAAAGAAAACTTCAGACAGGATTGGAGCCACTGACATGACCTTCAGAAGGCTTGATAGCTTAATTAGGGTCAGGCTTGTTGAGGAAACTGGGAATTCTGAGAATCTCAATACTATCAAATCTAAGATTGCTTCCCACCCTTTGATTCAAGCCTATGGATTACCTCTTGATGATGCAAAGTCTGTGAGGCTTGCCATAATGCTAGGAGGTAGTTTACCTCTTATTGCTTCAGTTGATAGCTTTGAGATGATCAGTGTTGTTTTGGCTATATATCAGGATGCAAAATACAAGGACCTCGGGATTGACCCAAAGAAGTATGACACCAGGGAAGCCTTAGGGAAAGTTTGCACTGTGCTGAAAAGCAAAGCATTTGAAATGACTGAAGATCAGGTGAAGAAGGGGAAAGAGTATGCTGCTATACTCAGTTCCTGCAATCCTAATGCTAAGGGAAGTGTTGCTATGGAACATTACAGTGAAACTCTTAACAAGTTCTATGAAATGTTTGGGGTTAAAAAACAGGCAAAACTCACAGAACTTGCT</w:t>
      </w:r>
    </w:p>
    <w:p w14:paraId="1DC0AA4C" w14:textId="290BF0AC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&gt;</w:t>
      </w:r>
      <w:r w:rsidR="00E859ED"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124.</w:t>
      </w:r>
      <w:r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OR364946</w:t>
      </w:r>
      <w:r w:rsidRPr="00E859ED">
        <w:rPr>
          <w:rFonts w:ascii="Courier New" w:hAnsi="Courier New" w:cs="Courier New"/>
          <w:color w:val="000000" w:themeColor="text1"/>
        </w:rPr>
        <w:t xml:space="preserve"> </w:t>
      </w: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CGCTTTGTTGACACAAGGCAAAGACCTTGAGTTTGAGGAAGATCAGAATCTGGTAGCATTCAACTTCAAGACTTTTTGTCTGGAAAACCTTGACCAGATCAAAAAGATGAGCATTATTTCATGTCTGACATTCCTGAAGAATCGTCAGAGCATAATGAAGGTTATCAAGCAAAGTGATTTTACTTTTGGTAAAATTACCATAAAGAAAACTTCAGACAGGATTGGAGCCACTGACATGACCTTCAGAAGGCTTGATAGCTTAATTAGGGTCAGGCTTGTTGAGGAAACTGGGAATTCTGAGAATCTCAATACTATCAAATCTAAGATTGCTTCCCACCCTTTGATTCAAGCCTATGGATTACCTCTTGATGATGCAAAGTCTGTGAGGCTTGCCATAATGCTAGGAGGTAGTTTACCTCTTATTGCTTCAGTTGATAGCTTTGAGATGATCAGTGTTGTTTTGGCTATATATCAGGATGCAAAATACAAGGACCTCGGGATTGACCCAAAGAAGTATGACACCAGGGAAGCCTTAGGGAAAGTTTGCACTGTGCTGAAAAGCAAAGCATTTGAAATGACTGAAGATCAGGTGAAGAAGGGGAAAGAGTATGCTGCTATACTCAGTTCCTGCAATCCTAATGCTAAGGGAAGTGTTGCTATGGAACATTACAGTGAAACTCTTAACAAGTTCTATGAAATGTTTGGGGTTAAAAAACAGGCAAAACTCACAGAACTTGCT</w:t>
      </w:r>
    </w:p>
    <w:p w14:paraId="789CD4A8" w14:textId="07E385AA" w:rsidR="00F74785" w:rsidRPr="00E859ED" w:rsidRDefault="00F74785" w:rsidP="00E859ED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&gt;</w:t>
      </w:r>
      <w:r w:rsidR="00E859ED"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125.</w:t>
      </w:r>
      <w:r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OR364947</w:t>
      </w:r>
      <w:r w:rsidRPr="00E859ED">
        <w:rPr>
          <w:rFonts w:ascii="Courier New" w:hAnsi="Courier New" w:cs="Courier New"/>
          <w:color w:val="000000" w:themeColor="text1"/>
        </w:rPr>
        <w:t xml:space="preserve"> </w:t>
      </w: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CGCTTTGTTGACACAAGGCAAAGACCTTGAGTTTGAGGAAGATCAGAATCTGGTAGCATTCAACTTCAAGACTTTTTGTCTGGAAAACCTAGACCAGATCAAAAAGATGAGCATTATTTCATGTCTGACATTCCTGAAGAATCGTCAGAGCATAATGAAGGTTATCAAGCAAAGTGATTTTACTTTTGGTAAAATTACCATAAAGAAAACTTCAGACAGGATTGGAGCCACTGACATGACCTTCAGAAGGCTTGATAGCTTAATTAGGGTCAGGCTTGTTGAGGAAACTGGGAATTCTGAGAATCTCAATACTATCAAATCTAAGATTGCTTCCCACCCTTTGATTCAAGCCTATGGATTACCTCTTGATGATGCAAAGTCTGTGAGGCTTGCCATAATGCTAGGAGGTAGTTTACCTCTTATTGCTTCAGTTGATAGCTTTGAGATGATCAGTGTTGTCTTGGCTATATATCAGGATGCAAAATACAAGGACCTCGGGATTGACCCAAAGAAGTATGACACCAGGGAAGCCTTAGGGAAAGTTTGCACTGTGCTGAAAAGCAAAGCATTTGAAATGACTGAAGATCAGGTGAAGAAGGGGAAAGAGTATGCTGCTATACTCAGTTCCTGCAATCCTAATGCTAAGGGAAGTGTTGCTATGGAACATTACAGTGAAACTCTTAACAAGTTCTATGAAATGTTTGGGGTTAAAAAACAGGCAAAACTCACAGAACTTGCT</w:t>
      </w:r>
    </w:p>
    <w:p w14:paraId="339733C9" w14:textId="4B37490F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&gt;</w:t>
      </w:r>
      <w:r w:rsidR="00E859ED"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126.</w:t>
      </w:r>
      <w:r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OR364948</w:t>
      </w:r>
      <w:r w:rsidRPr="00E859ED">
        <w:rPr>
          <w:rFonts w:ascii="Courier New" w:hAnsi="Courier New" w:cs="Courier New"/>
          <w:color w:val="000000" w:themeColor="text1"/>
        </w:rPr>
        <w:t xml:space="preserve"> </w:t>
      </w: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CGCTTTGTTGACACAAGGCAAAGACCTTGAGTTTGAGGAAGATCAGAATCTGGTAGCATTCAACTTCAAGACTTTTTGTCTGGAAAACCTAGACCAGATCAAAAAGATGAGCATTATTTCATGTCTGACATTCCTGAAGAATCGTCAGAGCATAATGAAGGTTATCAAGCAAAGTGATTTTACTTTTGGTAAAATTACCATAAAGAAAACTTCAGACAGGATTGGAGCCACTGACATGACCTTCAGAAGGCTTGATAGCTTAATTAGGGTCAGGCTTGTTGAGGAAACTGGGAATTCTGAGAATCTCAATACTATCAAATCTAAGATTGCTTCCCACCCTTTGATTCAAGCCTATGGATTACCTCTTGATGATGCAAAGTCTGTGAGGCTTGCCATAATGCTAGGAGGTAGTTTACCTCTTATTGCTTCAGTTGATAGCTTTGAGATGATCAGTGTTGTCTTGGCTATATATCAGGATGCAAAATACAAGGACCTCGGGATTGACCCAAAGAAGTATGACACCAGGGAAGCCTTAGGGAAAGTTTGCACTGTGCTGAAAAGCAAAGCATTTGAAATGACTGAAGATCAGGTGAAGAAGGGGAAAGAGTATGCTGCTATACTCAGTTCCTGCAATCCTAATGCTAAGGGAAGTGTTGCTATGGAACATTACAGTGAAACTCTTAACAAGTTCTATGAAATGTTTGGGGTTAAAAAACAGGCAAAACTCACAGAACTTGCT</w:t>
      </w:r>
    </w:p>
    <w:p w14:paraId="4AAA6F13" w14:textId="583BFCF2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&gt;</w:t>
      </w:r>
      <w:r w:rsidR="00E859ED"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127.</w:t>
      </w:r>
      <w:r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OR364949</w:t>
      </w:r>
      <w:r w:rsidRPr="00E859ED">
        <w:rPr>
          <w:rFonts w:ascii="Courier New" w:hAnsi="Courier New" w:cs="Courier New"/>
          <w:color w:val="000000" w:themeColor="text1"/>
        </w:rPr>
        <w:t xml:space="preserve"> </w:t>
      </w: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TGCTTTGTTGACACAAGGCAAAGACCTTGAATTTGAGGAAGATCAGAATCTGGTAGCATTCAACTTCAAGACTTTTTGTCTAGAAAACCTTGACCAGATCAAAAAAATGAGCATTATTTCATGTCTGACATTCCTGAAGAATCGTCAGAGCATAATGAAGGTTATCAAGCAAAGTGATTTTACTTTTGGTAAAATTACCATAAAGAAAACTTCAGACAGGATTGGAGCCACTGACATGACCTTCAGAAGGCTTGATAGCTTAATCAGGGTCAGGCTTGTTGAGGAAACTGGGAATTCTGAGAATCTCAATACTATTAAATCTAAGATTGCTTCCCACCCTTTGATTCAAGCCTATGGATTACCTCTTGATGATGCAAAATCTGTGAGGCTTGCCATAATGCTAGGAGGTAGCTTACCTCTTATTGCTTCAGTTGATAGCTTTGAAATGATCAGTGTTGTCTTGGCTATATATCAGGATGCAAAATACAAGGACCTTGGGATTGACCCAAAGAAGTATGACACCAGGGAAGCTTTAGGGAAAGTTTGCACTGTGCTGAAAAGCAAAGCATTTGAAATGACTGAAGATCAGGTGAAGAAGGGGAAAGAGTATGCTGCTATACTTAGTTCCTGCAATCCTAATGCTAAAGGAAGTGTTGCTATGGAACATTACAGTGAAACTCTTAACAAGTTCTATGAAATGTTTGGGGTTAAAAAACAGGCAAAACTCACAGAACTTGCT</w:t>
      </w:r>
    </w:p>
    <w:p w14:paraId="07740991" w14:textId="0D2F8D1C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&gt;</w:t>
      </w:r>
      <w:r w:rsidR="00E859ED"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128.</w:t>
      </w:r>
      <w:r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OR364950</w:t>
      </w:r>
      <w:r w:rsidRPr="00E859ED">
        <w:rPr>
          <w:rFonts w:ascii="Courier New" w:hAnsi="Courier New" w:cs="Courier New"/>
          <w:color w:val="000000" w:themeColor="text1"/>
        </w:rPr>
        <w:t xml:space="preserve"> </w:t>
      </w: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TGCTTTGTTGACACAAGGCAAAGACCTTGAATTTGAGGAAGATCAGAATCTGGTAGCATTCAACTTCAAGACTTTTTGTCTAGAAAACCTTGACCAGATCAAAAAAATGAGCATTATTTCATGTCTGACATTCCTGAAGAATCGTCAGAGCATAATGAAGGTTATCAAGCAAAGTGATTTTACTTTTGGTAAAATTACCATAAAGAAAACTTCAGACAGGATTGGAGCCACTGACATGACCTTCAGAAGGCTTGATAGCTTAATCAGGGTCAGGCTTGTTGAGGAAACTGGGAATTCTGAGAATCTCAATACTATTAAATCTAAGATTGCTTCCCACCCTTTGATTCAAGCCTATGGATTACCTCTTGATGATGCAAAATCTGTGAGGCTTGCCATAATGCTAGGAGGTAGCTTACCTCTTATTGCTTCAGTTGATAGCTTTGAAATGATCAGTGTTGTCTTGGCTATATATCAGGATGCAAAATACAAGGACCTTGGGATTGACCCAAAGAAGTATGACACCAGGGAAGCTTTAGGGAAAGTTTGCACTGTGCTGAAAAGCAAAGCATTTGAAATGACTGAAGATCAGGTGAAGAAGGGGAAAGAGTATGCTGCTATACTTAGTTCCTGCAATCCTAATGCTAAAGGAAGTGTTGCTATGGAACATTACAGTGAAACTCTTAACAAGTTCTATGAAATGTTTGGGGTTAAAAAACAGGCAAAACTCACAGAACTTGCT</w:t>
      </w:r>
    </w:p>
    <w:p w14:paraId="099FB51A" w14:textId="027811DC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&gt;</w:t>
      </w:r>
      <w:r w:rsidR="00E859ED"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129.</w:t>
      </w:r>
      <w:r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OR364951</w:t>
      </w:r>
      <w:r w:rsidRPr="00E859ED">
        <w:rPr>
          <w:rFonts w:ascii="Courier New" w:hAnsi="Courier New" w:cs="Courier New"/>
          <w:color w:val="000000" w:themeColor="text1"/>
        </w:rPr>
        <w:t xml:space="preserve"> </w:t>
      </w: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TGCTTTGTTGACACAAGGCAAAGACCTTGAGTTTGAGGAAGATCAGAATCTGGTAGCATTCAACTTCAAGACTTTTTGTCTGGAAAACCTTGACCAGATCAAAAAGATGAGCATTATTTCATGTCTCACATTCCTGAAGAATCGTCAGAGCATAATGAAGGTTATCAAGCAAAGTGATTTTACTTTTGGTAAAATTACCATAAAGAAAACTTCAGACAGGATTGGAGCCACTGACATGACCTTCAGAAGGCTTGATAGCTTGATTAGGGTCAGGCTTGTTGAGGAAACTGGGAATTCTGAGAATCTCAATACTATCAAATCTAAGATTGCTTCCCACCCTTTGATTCAAGCCTATGGATTACCTCTTGATGATGCAAAGTCTGTGAGGCTTGCCATAATGCTAGGAGGTAGCTTACCTCTTATTGCTTCAGTTGATAGCTTTGAGATGATCAGTGTTGTCTTGGCTATATATCAGGATGCAAAATACAAGGACCTCGGGATTGACCCAAAGAAGTATGACACCAGGGAAGCCTTAGGGAAAGTTTGCACTGTGCTGAAAAGCAAAGCATTTGAAATGACTGAAGATCAGGTGAAGAAAGGGAAAGAGTATGCTGCTATACTCAGTTCCTGCAATCCTAATGCTAAAGGAAGTGTTGCTATGGAACATTACAGTGAAACTCTTAACAAATTTTATGAAATGTTTGGGGTTAAAAAACAGGCAAAACTCACAGAACTTGCT</w:t>
      </w:r>
    </w:p>
    <w:p w14:paraId="4EF36D7A" w14:textId="3C1B5840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&gt;</w:t>
      </w:r>
      <w:r w:rsidR="00E859ED"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130.</w:t>
      </w:r>
      <w:r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OR364952</w:t>
      </w:r>
      <w:r w:rsidRPr="00E859ED">
        <w:rPr>
          <w:rFonts w:ascii="Courier New" w:hAnsi="Courier New" w:cs="Courier New"/>
          <w:color w:val="000000" w:themeColor="text1"/>
        </w:rPr>
        <w:t xml:space="preserve"> </w:t>
      </w: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TGCTTTGTTGACACAAGGCAAAGACCTTGAGTTTGAGGAAGATCAGAATCTGGTAGCATTCAACTTCAAGACTTTTTGTCTGGAAAACCTTGACCAGATCAAAAAGATGAGCATTATTTCATGTCTCACATTCCTGAAGAATCGTCAGAGCATAATGAAGGTTATCAAGCAAAGTGATTTTACTTTTGGTAAAATTACCATAAAGAAAACTTCAGACAGGATTGGAGCCACTGACATGACCTTCAGAAGGCTTGATAGCTTGATTAGGGTCAGGCTTGTTGAGGAAACTGGGAATTCTGAGAATCTCAATACTATCAAATCTAAGATTGCTTCCCACCCTTTGATTCAAGCCTATGGATTACCTCTTGATGATGCAAAGTCTGTGAGGCTTGCCATAATGCTAGGAGGTAGCTTACCTCTTATTGCTTCAGTTGATAGCTTTGAGATGATCAGTGTTGTCTTGGCTATATATCAGGATGCAAAATACAAGGACCTCGGGATTGACCCAAAGAAGTATGACACCAGGGAAGCCTTAGGGAAAGTTTGCACTGTGCTGAAAAGCAAAGCATTTGAAATGACTGAAGATCAGGTGAAGAAAGGGAAAGAGTATGCTGCTATACTCAGTTCCTGCAATCCTAATGCTAAAGGAAGTGTTGCTATGGAACATTACAGTGAAACTCTTAACAAATTTTATGAAATGTTTGGGGTTAAAAAACAGGCAAAACTCACAGAACTTGCT</w:t>
      </w:r>
    </w:p>
    <w:p w14:paraId="6BBBC2A6" w14:textId="6B0681B0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&gt;</w:t>
      </w:r>
      <w:r w:rsidR="00E859ED"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131.</w:t>
      </w:r>
      <w:r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OR364953</w:t>
      </w:r>
      <w:r w:rsidRPr="00E859ED">
        <w:rPr>
          <w:rFonts w:ascii="Courier New" w:hAnsi="Courier New" w:cs="Courier New"/>
          <w:color w:val="000000" w:themeColor="text1"/>
        </w:rPr>
        <w:t xml:space="preserve"> </w:t>
      </w: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CGCTTTGTTGACACAAGGCAAAGACCTTGAGTTTGAGGAAGATCAGAATCTGGTAGCATTCAACTTCAAGACTTTTTGTCTGGAAAACCTTGACCAGATCAAAAAGATGAGCATTATTTCATGTCTGACATTCCTGAAGAATCGTCAGAGCATAATGAAGGTTATCAAGCAAAGTGATTTTACTTTTGGTAAAATTACCATAAAGAAAACTTCAGACAGGATTGGAGCCACTGACATGACCTTCAGAAGGCTTGATAGCTTGATTAGGGTCAGGCTTGTTGAGGAAACTGGGAATTCTGAGAATCTCAATACTATCAAATCTAAGATTGCTTCCCACCCTTTGGTTCAAGCCTATGGATTACCTCTTGATGATGCAAAGTCTGTGAGGCTTGCCATAATGCTAGGAGGTAGTTTACCTCTTATTGCTTCAGTTGATAGCTTTGAGATGATCAGTGTTGTCTTGGCTATATATCAGGATGCAAAATACAAGGACCTCGGGATTGACCCAAAGAAGTATGACACCAGGGAAGCCTTAGGGAAAGTTTGCACTGTGCTGAAAAGCAAAGCATTTGAAATGACTGAAGATCAGGTGAAGAAGGGGAAAGAGTATGCTGCTATACTCAGTTCCTGCAATCCTAATGCTAAGGGAAGTGTTGCTATGGAACATTACAGTGAAACTCTTAACAAGTTCTATGAAATGTTCGGGGTTAAAAAACAGGCAAAACTCACAGAACTTGCT</w:t>
      </w:r>
    </w:p>
    <w:p w14:paraId="1D2758A3" w14:textId="6BCD0468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&gt;</w:t>
      </w:r>
      <w:r w:rsidR="00E859ED"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132.</w:t>
      </w:r>
      <w:r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OR364954</w:t>
      </w:r>
      <w:r w:rsidRPr="00E859ED">
        <w:rPr>
          <w:rFonts w:ascii="Courier New" w:hAnsi="Courier New" w:cs="Courier New"/>
          <w:color w:val="000000" w:themeColor="text1"/>
        </w:rPr>
        <w:t xml:space="preserve"> </w:t>
      </w: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CGCTTTGTTGACACAAGGCAAAGACCTTGAGTTTGAGGAAGATCAGAATCTGGTAGCATTCAACTTCAAGACTTTTTGTCTGGAAAACCTTGACCAGATCAAAAAGATGAGCATTATTTCATGTCTGACATTCCTGAAGAATCGTCAGAGCATAATGAAGGTTATCAAGCAAAGTGATTTTACTTTTGGTAAAATTACCATAAAGAAAACTTCAGACAGGATTGGAGCCACTGACATGACCTTCAGAAGGCTTGATAGCTTGATTAGGGTCAGGCTTGTTGAGGAAACTGGGAATTCTGAGAATCTCAATACTATCAAATCTAAGATTGCTTCCCACCCTTTGGTTCAAGCCTATGGATTACCTCTTGATGATGCAAAGTCTGTGAGGCTTGCCATAATGCTAGGAGGTAGTTTACCTCTTATTGCTTCAGTTGATAGCTTTGAGATGATCAGTGTTGTCTTGGCTATATATCAGGATGCAAAATACAAGGACCTCGGGATTGACCCAAAGAAGTATGACACCAGGGAAGCCTTAGGGAAAGTTTGCACTGTGCTGAAAAGCAAAGCATTTGAAATGACTGAAGATCAGGTGAAGAAGGGGAAAGAGTATGCTGCTATACTCAGTTCCTGCAATCCTAATGCTAAGGGAAGTGTTGCTATGGAACATTACAGTGAAACTCTTAACAAGTTCTATGAAATGTTCGGGGTTAAAAAACAGGCAAAACTCACAGAACTTGCT</w:t>
      </w:r>
    </w:p>
    <w:p w14:paraId="09802249" w14:textId="6DE49562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&gt;</w:t>
      </w:r>
      <w:r w:rsidR="00E859ED"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133.</w:t>
      </w:r>
      <w:r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OR364955</w:t>
      </w:r>
      <w:r w:rsidRPr="00E859ED">
        <w:rPr>
          <w:rFonts w:ascii="Courier New" w:hAnsi="Courier New" w:cs="Courier New"/>
          <w:color w:val="000000" w:themeColor="text1"/>
        </w:rPr>
        <w:t xml:space="preserve"> </w:t>
      </w: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CGCTTTGTTGACACAAGGCAAAGACCTTGAGTTTGAGGAAGATCAGAATCTGGTAGCATTCAACTTCAAGACTTTTTGTCTGGAAAACCTTGACCAGATCAAAAAGATGAGCATTATTTCATGTCTGACATTCCTGAAGAATCGTCAGAGCATAATGAAGGTTATCAAGCAAAGTGATTTTACTTTTGGTAAAATTACCATAAAGAAAACTTCAGACAGGATTGGAGCCACTGACATGACCTTCAGAAGGCTTGATAGCTTGATTAGGGTCAGGCTTGTTGAGGAAACTGGGAATTCTGAGAATCTCAATACTATCAAATCTAAGATTGCTTCCCACCCTTTGGTTCAAGCCTATGGATTACCTCTTGATGATGCAAAGTCTGTGAGGCTTGCCATAATGCTAGGAGGTAGTTTACCTCTTATTGCTTCAGTTGATAGCTTTGAGATGATCAGTGTTGTCTTGGCTATATATCAGGATGCAAAATACAAGGACCTCGGGATTGACCCAAAGAAGTATGACACCAGGGAAGCCTTAGGGAAAGTTTGCACTGTGCTGAAAAGCAAAGCATTTGAAATGACTGAAGATCAGGTGAAGAAGGGGAAAGAGTATGCTGCTATACTCAGTTCCTGCAATCCTAATGCTAAGGGAAGTGTTGCTATGGAACATTACAGTGAAACTCTTAACAAGTTCTATGAAATGTTCGGGGTTAAAAAACAGGCAAAACTCACAGAACTTGCT</w:t>
      </w:r>
    </w:p>
    <w:p w14:paraId="13AFFF6C" w14:textId="53E875A7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&gt;</w:t>
      </w:r>
      <w:r w:rsidR="00E859ED"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134.</w:t>
      </w:r>
      <w:r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OR364956</w:t>
      </w:r>
      <w:r w:rsidRPr="00E859ED">
        <w:rPr>
          <w:rFonts w:ascii="Courier New" w:hAnsi="Courier New" w:cs="Courier New"/>
          <w:color w:val="000000" w:themeColor="text1"/>
        </w:rPr>
        <w:t xml:space="preserve"> </w:t>
      </w: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CGCTTTGTTGACACAAGGCAAAGACCTTGAGTTTGAGGAAGATCAGAATCTGGTAGCATTCAACTTCAAGACTTTTTGTCTGGAAAACCTTGACCAGATCAAAAAGATGAGCATTATTTCATGTCTGACATTCCTGAAGAATCGTCAGAGCATAATGAAGGTTATCAAGCAAAGTGATTTTACTTTTGGTAAAATTACCATAAAGAAAACTTCAGACAGGATTGGAGCCACTGACATGACCTTCAGAAGGCTTGATAGCTTGATTAGGGTCAGGCTTGTTGAGGAAACTGGGAATTCTGAGAATCTCAATACTATCAAATCTAAGATTGCTTCCCACCCTTTGGTTCAAGCCTATGGATTACCTCTTGATGATGCAAAGTCTGTGAGGCTTGCCATAATGCTAGGAGGTAGTTTACCTCTTATTGCTTCAGTTGATAGCTTTGAGATGATCAGTGTTGTCTTGGCTATATATCAGGATGCAAAATACAAGGACCTCGGGATTGACCCAAAGGAGTATGACACCAGGGAAGCCTTAGGGAAAGTTTGCACTGTGCTGAAAAGCAAAGCATTTGAAATGACTGAAGATCAGGTGAAGAAGGGGAAAGAGTATGCTGCTATACTCAGTTCCTGCAATCCTAATGCTAAGGGAAGTGTTGCTATGGAACATTACAGTGAAACTCTTAACAAGTTCTATGAAATGTTCGGGGTTAAAAAACAGGCAAAACTCACAGAACTTGCT</w:t>
      </w:r>
    </w:p>
    <w:p w14:paraId="61E68EDA" w14:textId="10B8A7D3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&gt;</w:t>
      </w:r>
      <w:r w:rsidR="00E859ED"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135.</w:t>
      </w:r>
      <w:r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OR364957</w:t>
      </w:r>
      <w:r w:rsidRPr="00E859ED">
        <w:rPr>
          <w:rFonts w:ascii="Courier New" w:hAnsi="Courier New" w:cs="Courier New"/>
          <w:color w:val="000000" w:themeColor="text1"/>
        </w:rPr>
        <w:t xml:space="preserve"> </w:t>
      </w: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CGCTTTGTTGACACAAGGCAAAGACCTTGAGTTTGAGGAAGATCAGAATCTGGTAGCATTCAACTTCAAGACTTTTTGTCTGGAAAACCTTGACCAGATCAAAAAGATGAGCATTATTTCATGTCTGACATTCCTGAAGAATCGTCAGAGCATAATGAAGGTTATCAAGCAAAGTGATTTTACTTTTGGTAAAATTACCATAAAGAAAACTTCAGACAGGATTGGAGCCACTGACATGACCTTCAGAAGGCTTGATAGCTTAATTAGGGTCAGGCTTGTTGAGGAAACTGGGAATTCTGAGAATCTCAATACTATTAAATCTAAGATTGCTTCCCACCCTTTGATTCAAGCCTATGGATTACCTCTTGATGATGCAAAGTCTGTGAGGCTTGCCATAATGCTAGGAGGTAGTTTACCTCTTATTGCTTCAGTTGATAGCTTTGAGATGATCAGTGTTGTCTTGGCTATATATCAGGATGCAAAATACAAGGACCTCGGAATTGACCCAAAGAAGTATGACACCAGGGAAGCCTTAGGGAAAGTTTGCACTGTGCTGAAAAGCAAAGCATTTGAAATGACTGAAGATCAGGTGAAGAAGGGGAAAGAGTATGCTGCTATACTCAGTTCCTGCAATCCTAATGCTAAGGGAAGTGTTGCTATGGAACATTACAGTGAAACTCTTAACAAGTTCTATGAAATGTTTGGGGTTAAAAAACAGGCAAAACTCACAGAACTTGCT</w:t>
      </w:r>
    </w:p>
    <w:p w14:paraId="65031902" w14:textId="547C313A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&gt;</w:t>
      </w:r>
      <w:r w:rsidR="00E859ED"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136.</w:t>
      </w:r>
      <w:r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OR364958</w:t>
      </w:r>
      <w:r w:rsidRPr="00E859ED">
        <w:rPr>
          <w:rFonts w:ascii="Courier New" w:hAnsi="Courier New" w:cs="Courier New"/>
          <w:color w:val="000000" w:themeColor="text1"/>
        </w:rPr>
        <w:t xml:space="preserve"> </w:t>
      </w: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CGCTTTGTTGACACAAGGCAAAGACCTTGAGTTTGAGGAAGATCAGAATCTGGTAGCATTCAACTTCAAGACTTTTTGTCTGGAAAACCTTGACCAGATCAAAAAGATGAGCATTATTTCATGTCTGACATTCCTGAAGAATCGTCAGAGCATAATGAAGGTTATCAAGCAAAGTGATTTTACTTTTGGTAAAATTACCATAAAGAAAACTTCAGACAGGATTGGAGCCACTGACATGACCTTCAGAAGGCTTGATAGCTTAATTAGGGTCAGGCTTGTTGAGGAAACTGGGAATTCTCAGAATCTCAATACTATTAAATCTAAGATTGCTTCCCACCCTTTGATTCAAGCCTATGGATTACCTCTTGATGATGCAAAGTCTGTGAGGCTTGCCATAATGCTAGGAGGTAGTTTACCTCTTATTGCTTCAGTTGATAGCTTTGAGATGATCAGTGTTGTCTTGGCTATATATCAGGATGCAAAATACAAGGACCTCGGAATTGACCCAAAGAAGTATGACACCAGGGAAGCCTTAGGGAAAGTTTGCACTGTGCTGAAAAGCAAAGCATTTGAAATGACTGAAGATCAGGTGAAGAAGGGGAAAGAGTATGCTGCTATACTCAGTTCCTGCAATCCTAATGCTAAGGGAAGTGTTGCTATGGAACATTACAGTGAAACTCTTAACAAGTTCTATGAAATGTTTGGGGTTAAAAAACAGGCAAAACTCACAGAACTTGCT</w:t>
      </w:r>
    </w:p>
    <w:p w14:paraId="42E35D6F" w14:textId="787FF7E7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&gt;</w:t>
      </w:r>
      <w:r w:rsidR="00E859ED"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137.</w:t>
      </w:r>
      <w:r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OR364959</w:t>
      </w:r>
      <w:r w:rsidRPr="00E859ED">
        <w:rPr>
          <w:rFonts w:ascii="Courier New" w:hAnsi="Courier New" w:cs="Courier New"/>
          <w:color w:val="000000" w:themeColor="text1"/>
        </w:rPr>
        <w:t xml:space="preserve"> </w:t>
      </w: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TGCTTTGTTGACACAAGGCAAAGACCTTGAATTTGAGGAAGATCAGAATCTGGTAGCATTCAACTTCAAGACTTTTTGTCTGGAAAACCTTGACCAGATCAAAAAAATGAGCATTATTTCATGTCTGACATTCCTGAAGAATCGTCAGAGCATAATGAAGGTTATCAAGCAAAGTGATTTTACTTTTGGTAAAATTACCATAAAGAAAACTTCAGACAGGATTGGAGCCACTGACATGACCTTCAGGAGGCTTGATAGCTTGATCAGGGTCAGGCTTGTTGAGGAAACTGGGAATTCTGAGAATCTCAATACTATTAAATCTAAGATTGCTTCCCACCCTTTGATTCAAGCCTATGGATTACCTCTTGATGATGCAAAATCTGTGAGGCTTGCCATAATGCTAGGAGGTAGCTTACCTCTTATTGCTTCAGTTGATAGCTTTGAAATGATCAGTGTTGTCTTGGCTATATATCAGGATGCAAAATACAAGGACCTCGGGATTGACCCAAAGAAGTATGACACCAGGGAAGCCTTAGGAAAAGTTTGCACTGTGCTGAAAAGCAAAGCATTTGAAATGACTGAAGATCAGGTGAAGAAAGGGAAAGAGTATGCTGCTATACTTAGTTCCTGCAATCCTAATGCTAAAGGAAGTGTTGCTATGGAACATTACAGTGAAACTCTTAACAAGTTCTATGAAATGTTTGGGGTTAAAAAACAGGCAAAACTCACAGAACTTGCT</w:t>
      </w:r>
    </w:p>
    <w:p w14:paraId="278440E5" w14:textId="2FD0E5CB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&gt;</w:t>
      </w:r>
      <w:r w:rsidR="00E859ED"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138.</w:t>
      </w:r>
      <w:r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OR364960</w:t>
      </w:r>
      <w:r w:rsidRPr="00E859ED">
        <w:rPr>
          <w:rFonts w:ascii="Courier New" w:hAnsi="Courier New" w:cs="Courier New"/>
          <w:color w:val="000000" w:themeColor="text1"/>
        </w:rPr>
        <w:t xml:space="preserve"> </w:t>
      </w: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TGCTTTGTTGACACAAGGCAAAGACCTTGAATTTGAGGAAGATCAGAATCTGGTAGCATTCAACTTCAAGACTTTTTGTCTGGAAAACCTTGACCAGATCAAAAAAATGAGCATTATTTCATGTCTGACATTCCTGAAGAATCGTCAGAGCATAATGAAGGTTATCAAGCAAAGTGATTTTACTTTTGGTAAAATTACCATAAAGAAAACTTCAGACAGGATTGGAGCCACTGACATGACCTTCAGGAGGCTTGATAGCTTGATCAGGGTCAGGCTTGTTGAGGAAACTGGGAATTCTGAGAATCTCAATACTATTAAATCTAAGATTGCTTCCCACCCTTTGATTCAAGCCTATGGATTACCTCTTGATGATGCAAAATCTGTGAGGCTTGCCATAATGCTAGGAGGTAGCTTACCTCTTATTGCTTCAGTTGATAGCTTTGAAATGATCAGTGTTGTCTTGGCTATATATCAGGATGCAAAATACAAGGACCTCGGGATTGACCCAAAGAAGTATGACACCAGGGAAGCCTTAGGAAAAGTTTGCACTGTGCTGAAAAGCAAAGCATTTGAAATGACTGAAGATCAGGTGAAGAAAGGGAAAGAGTATGCTGCTATACTTAGTTCCTGCAATCCTAATGCTAAAGGAAGTGTTGCTATGGAACATTACAGTGAAACTCTTAACAAGTTCTATGAAATGTTTGGGGTTAAAAAACAGGCAAAACTCACAGAACTTGCT</w:t>
      </w:r>
    </w:p>
    <w:p w14:paraId="17BA554E" w14:textId="6BF8BBFD" w:rsidR="00F74785" w:rsidRPr="00E859ED" w:rsidRDefault="00F74785" w:rsidP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&gt;</w:t>
      </w:r>
      <w:r w:rsidR="00E859ED"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139.</w:t>
      </w:r>
      <w:r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OR364961</w:t>
      </w:r>
      <w:r w:rsidRPr="00E859ED">
        <w:rPr>
          <w:rFonts w:ascii="Courier New" w:hAnsi="Courier New" w:cs="Courier New"/>
          <w:color w:val="000000" w:themeColor="text1"/>
        </w:rPr>
        <w:t xml:space="preserve"> </w:t>
      </w: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CGCTTTGTTGACACAAGGCAAAGACCTTGAGTTTGAGGAAGATCAGAATCTGGTAGCATTCAACTTCAAGACTTTTTGTCTGGAAAACCTTGACCAGATCAAAAAGATGAGCATTATTTCATGTCTGACATTCCTGAAGAATCGTCAGAGCATAATGAAGGTTATCAAGCAAAGTGATTTTACTTTTGGTAAAATTACCATAAAGAAAACTTCAGACAGGATTGGAGCCACTGACATGACCTTCAGAAGGCTTGATAGCTTGATTAGGGTCAGGCTTGTTGAGGAAACTGGGAATTCTGAGAATCTCAATACTATCAAATCTAAGATTGCTTCCCACCCTTTGATTCAAGCCTATGGATTACCTCTTGATGATGCAAAGTCTGTGAGGCTTGCCATAATGCTAGGAGGTAGTTTACCTCTTATTGCTTCAGTTGATAGCTTTGAGATGATCAGTGTTGTCTTGGCTATATATCAGGATGCAAAATACAAGGACCTCGGGATTGACCCAAAGAAGTATGACACCAGGGAAGCCTTGGGGAAAGTTTGCACTGTGCTGAAAAGCAAAGCATTTGAAATGACTGAAGATCAGGTGAAGAAGGGGAAAGAGTATGCTGCTATACTCAGTTCCTGCAATCCTAATGCTAAGGGAAGTGTTGCTATGGAACATTACAGTGAAACTCTTAACAAGTTCTATGAAATGTTTGGGGTTAAAAAACAGGCAAAACTCACAGAACTTGCT</w:t>
      </w:r>
    </w:p>
    <w:p w14:paraId="412FC999" w14:textId="7028BEEA" w:rsidR="00F74785" w:rsidRPr="00E859ED" w:rsidRDefault="00F74785">
      <w:pPr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&gt;</w:t>
      </w:r>
      <w:r w:rsidR="00E859ED"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140.</w:t>
      </w:r>
      <w:r w:rsidRPr="00E859ED">
        <w:rPr>
          <w:rFonts w:ascii="Courier New" w:eastAsia="Times New Roman" w:hAnsi="Courier New" w:cs="Courier New"/>
          <w:color w:val="000000" w:themeColor="text1"/>
          <w:kern w:val="0"/>
          <w:shd w:val="clear" w:color="auto" w:fill="FFFFFF"/>
          <w14:ligatures w14:val="none"/>
        </w:rPr>
        <w:t>OR364962</w:t>
      </w:r>
      <w:r w:rsidRPr="00E859ED">
        <w:rPr>
          <w:rFonts w:ascii="Courier New" w:hAnsi="Courier New" w:cs="Courier New"/>
          <w:color w:val="000000" w:themeColor="text1"/>
        </w:rPr>
        <w:t xml:space="preserve"> </w:t>
      </w: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CGCTTTGTTGACACAAGGCAAAGACCTTGAGTTTGAGGAAGATCAGAATCTGGTAGCATTCAACTTCAAGACTTTTTGTCTGGAAAACCTTGACCAGATCAAAAAGATGAGCATTATTTCATGTCTGACATTCCTGAAGAATCGTCAGAGCATAATGAAGGTTATCAAGCAAAGTGATTTTACTTTTGGTAAAATTACCATAAAGAAAACTTCAGACAGGATTGGAGCCACTGACATGACCTTCAGAAGGCTTGATAGCTTGATTAGGGTCAGGCTTGTTGAGGAAACTGGGAATTCTGAGAATCTCAATACTATCAAATCTAAGATTGCTTCCCACCCTTTGATTCAAGCCTATGGATTACCTCTTGATGATGCAAAGTCTGTGAGGCTTGCCATAATGCTAGGAGGTAGCCTACCTCTTATTGCTTCAGTTGATAGCTTTGAGATGATCAGTGTTGTCTTGGCTATATATCAGGATGCAAAATACAAGGACCTCGGGATTGACCCAAAGAAGTATGACACCAGGGAAGCCTTAGGGAAAGTTTGCACTGTGCTGAAAAGCAAAGCTTTTGAAATGACTGAAGATCAGGTGAAGAAGGGAAAAGAGTATGCTGCTATACTCAGTTCCTGCAATCCTAATGCTGAAGGAAGTGTTGCTATGGAACATTACAGTGAAACTCTTAACAAGTTCTATGAAATGTTTGGGGTTAAAAAACAGGCAAAACTCACAGAACTTGCT</w:t>
      </w:r>
    </w:p>
    <w:p w14:paraId="00F02B6D" w14:textId="68A11A8B" w:rsidR="00E859ED" w:rsidRPr="00E859ED" w:rsidRDefault="00E859ED">
      <w:pPr>
        <w:rPr>
          <w:rFonts w:ascii="Courier New" w:eastAsia="Times New Roman" w:hAnsi="Courier New" w:cs="Courier New"/>
          <w:b/>
          <w:bCs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b/>
          <w:bCs/>
          <w:color w:val="000000" w:themeColor="text1"/>
          <w:kern w:val="0"/>
          <w14:ligatures w14:val="none"/>
        </w:rPr>
        <w:t>NCBI References:</w:t>
      </w:r>
    </w:p>
    <w:p w14:paraId="53570392" w14:textId="77777777" w:rsidR="003B2AF2" w:rsidRPr="00E859ED" w:rsidRDefault="003B2AF2" w:rsidP="003B2AF2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&gt;X61799.1_MT2</w:t>
      </w:r>
    </w:p>
    <w:p w14:paraId="63232EFB" w14:textId="77777777" w:rsidR="003B2AF2" w:rsidRPr="00E859ED" w:rsidRDefault="003B2AF2" w:rsidP="003B2AF2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TGCTTTGTTGACACAAGGCAAAGACCTTGAGTTTGAGGAAGATCAGAATCTGGTAGCATTCAACTTCAAGACTTTTTGTCTGGAAAACCTTGACCAGATCAAAAAGATGAGCATTATTTCATGTCTGACATTCCTGAAGAATCGTCAGAGCATAATGAAGGTTATTAAGCAAAGTGATTTTACTTTTGGTAAAATTACCATAAAGAAAACTTCAGACAGGATTGGAGCCACTGACATGACCTTCAGAAGGCTTGATAGCTTGATCAGGGTCAGGCTTGTTGAGGAAACTGGGAATTCTGAGAATCTCAATACTATCAAATCTAAGATTGCTTCCCACCCTTTGATTCAAGCCTATGGATTACCTCTTGATGATGCAAAGTCTGTGAGGCTTGCCATAATGCTGGGAGGTAGCTTACCTCTTATTGCTTCAGTTGATAGCTTTGAGATGATCAGTGTTGTCTTGGCTATATATCAGGATGCAAAATACAAGGACCTCGGGATCGACCCAAAGAAGTATGACACCAGGGAAGCCTTAGGAAAAGTTTGCACTGTGCTGAAAAGCAAAGCATTTGAAATGAATGAAGATCAGGTGAAGAAGGGGAAGGAGTATGCTGCTATACTTAGCTCCAGCAATCCTAATGCTAAAGGAAGTATTGCTATGGAACATTACAGTGAAACCCTTAACAAGTTCTATGAAATGTTTGGGGTTAAAAAACAGGCAAAACTCACAGAACTTGCT</w:t>
      </w:r>
      <w:r w:rsidRPr="00E859ED">
        <w:rPr>
          <w:rFonts w:ascii="Courier New" w:hAnsi="Courier New" w:cs="Courier New"/>
          <w:color w:val="000000" w:themeColor="text1"/>
          <w:kern w:val="0"/>
        </w:rPr>
        <w:t xml:space="preserve"> </w:t>
      </w:r>
    </w:p>
    <w:p w14:paraId="6E78655E" w14:textId="6B4C248D" w:rsidR="00F74785" w:rsidRPr="00E859ED" w:rsidRDefault="00F74785" w:rsidP="003B2AF2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&gt;DQ777177.1</w:t>
      </w:r>
    </w:p>
    <w:p w14:paraId="63BA0F96" w14:textId="77777777" w:rsidR="008527C9" w:rsidRPr="00E859ED" w:rsidRDefault="008527C9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ATGTCTAAGGTTAAGCTCACTAAGGAAAGCATTGTTGCTTTGTTGACACAAGGCAAAGACCTTGAGTTTGAGGAAGATCAGAATCTGGTAGCATTCAACTTCAAGACTTTTTGTCTGGGAAACCTTGACCAGATCAAAAAGATGAGCATTATTTCATGTCTGACATTCCTGAAGAATCGTCAGAGCATAATGAAGGTTATTAAGCAAAGTGATTTTACTTTTGGTAAAATTACCATAAAGAAAACTTCAGACAGGATTGGAGCCACTGACATGACCTTCAGAAGGCTTGATAGCTTGATCAGGGTCAGGCTTGTTGAGGAAACTGGGAATTCTGAGAATCTCAATACTATCAAATCTAAGATTGCTTCCCACCCTTTGATTCAAGCCTATGGATTACCCCTTGATGATGCAAAGTCTGTGAGGCTTGCCATAATGCTGGGAGGTAGCTTACCTCTTATTGCTTCAGTTGATAGCTTTGAGATGATCAGTGTTGTCTTGGCTATATATCAAGATGCAAAATACAAGGACCTTGGGATCGACCCAAAGAAGTATGACACCAGGGAAGCCTTAGGGAAAGTTTGCACTGTGCTGAAAAGCAAAGCATTTGAAATGACTGAAGATCAGGTGAAGAAGGGGAAAGAGCATGCTGCTATACTTAGTTCCAGCAATCCTAATGCTAAAGGAAGTGTTGCTATGGAACATTACAGTGAAACTCTTAACAAGTTCTATGAAATGTTTGGGGTTAAAAAACAGGCAAAACTCGCAGAACTTGCT</w:t>
      </w:r>
    </w:p>
    <w:p w14:paraId="71EEE938" w14:textId="596DC8B8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&gt;DQ777176.1</w:t>
      </w:r>
    </w:p>
    <w:p w14:paraId="24B6DBA7" w14:textId="77777777" w:rsidR="0081698E" w:rsidRPr="00E859ED" w:rsidRDefault="0081698E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ATGTCTAAGGTTAAGCTCACTAAGGAAAGCATTGTTGCTTTGTTGACACAAGGCAAAGACCTTGAGTTTGAGGAAGATCAGAATCTGGTAGCATTCAACTTCAAGACTTTTTGTCTGGGAAACCTTGACCAGATCAAAAAGATGAGCATTATTTCATGTCTGACATTCCTGAAGAATCGTCAGAGCATAATGAAGGTTATTAAGCAAAGTGATTTTACTTTTGGTAAAATTACCATAAAGAAAACTTCAGACAGGATTGGAGCCACTGACGTGACCTTCAGAAGGCTTGATAGCTTGATCAGGGTCAGGCTTGTTGAGGAAACTGGGAATTCTGAGAATCTCAATACTATCAAATCTAAGATTGCTTCCCACCCTTTGATTCAAGCCTATGGATTACCCCTTGATGATGCAAAGTCTGTGAGGCTTGCCATAATGCTGGGAGGTAGCTTACCTCTTATTGCTTCAGTTGATAGCTTTGAGATGATCAGTGTTGTCTTGGTTATATATCAAGATGCAAAATACAAGGACCTTGGGATCGACCCAAAGAAGTATGACACCAGGGAAGCCTTAGGGAAAGTTTGCACTGTGCTGAAAAGCAAAGCATTTGAAATGGCTGAAGATCAGGTGAAGAAGGGGAAAGAGTATGCTGCTATACTTAGTTCCAGCAATCCTAATGCTAAAGGAAGTGTTGCTATGGAACATTACAGTGAAACTCTTAACAAGTTCTATGAAATGTTTGGGGTTAAAAAACAGGCAAAACTCGCAGAACTTGCT</w:t>
      </w:r>
    </w:p>
    <w:p w14:paraId="482EA183" w14:textId="10AF009A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&gt;DQ777175.1</w:t>
      </w:r>
    </w:p>
    <w:p w14:paraId="5F3159A9" w14:textId="77777777" w:rsidR="0081698E" w:rsidRPr="00E859ED" w:rsidRDefault="0081698E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ATGTCTAAGGTTAAGCTCACTAAGGAAAGCATTGTTGCTTTGTTGACACAAGGCAAAGACCTTGAGTTTGAGGAAGATCAGAATCTGGTAGCATTCAACTTCAAGACTTTTTGTCTGGGAAACCTTGACCAGATCAAAAAGATGAGCATTATTTCATGTCTGACATTCCTGAAGAATCGTCAGAGCATAATGAAGGTTATTAAGCAAAGTGATTTTACTTTTGGTAAAATTACCATAAAGAAAACTTCAGACAGGATTGGAGCCACTGACATGACCTTCAGAAGGCTTGATAGCTTGATCAGGGTCAGGCTTGTTGAGGAAACTGGGAATTCTGAGAATCTCAATACTATCAAATCTAAGATTGCTTCCCACCCTTTGATTCAAGCCTATGGATTACCCCTTGATGATGCAAAGTCTGTGAGGCTTGCCATAATGCTGGGAGGTAGCTTACCTCTTATTGCTTCAGTTGTTAGCTTTGAGATGATCAGTGTTGTCTTGGCTATATATCAAGATGCAAAATACAAGGACCTTGGGATCGACCCAAAGAAGTATGACACCAGGGAAGCCTTAGGGAAAGTTTGCACTGTGCTGAAAAGCAAAGCATTTGAAATGACTGAAGATCAGGTGAAGAAGGGGAAAGAGTATGCTGCTATACTTAGTTCCAGCAATCCTAATGCTAAAGGAAGTGTTGCTATGGAACATTACAGTGAAACTCTTAACAAGTTCTATGAAATGTTTGGGGTTAAAAAACAGGCAAAACTCGCAGAACTTGCT</w:t>
      </w:r>
    </w:p>
    <w:p w14:paraId="7FBF6FFA" w14:textId="223B7CD9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&gt;DQ777174.1</w:t>
      </w:r>
    </w:p>
    <w:p w14:paraId="71A3D268" w14:textId="77777777" w:rsidR="0081698E" w:rsidRPr="00E859ED" w:rsidRDefault="0081698E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ATGTCTAAGGTTAAGCTCACTAAGGAAAGCATTGTTGCTTTGTTGACACAAGGCAAAGACCTTGAGTTTGAGGAAGATCAGAATCTGGTAGCATTCAACTTCAAGACTTTTTGTCTGGGAAACCTTGACCAGATCAAAAAGATGAGCATTATTTCATGTCTGACATTCCTGAAGAATCGTCAGAGCATAATGAAGGTTATTAAGCAAAGTGATTTTACTTTTGGTAAAATTACCATAAAGAAAACTTCAGACAGGATTGGAGCCACAGACATGACCTTCAGAAGGCTTGATAGCTTGATCAGGGTCAGGCTTGTTGAGGAAACTGGGAATTCTGAGAATCTCAATACTATCAAATCTAAGATTGCTTCCCACCCTTTGATTCAAGCTTATGGATTACCCCTTGATGATGCAAAGTCTGTGAGGCTTGCCATAATGCTGGGAGGTAGCTTACCTCTTATTGCTTCAGTTGATAGCTTTGAGATGATCAGTGTTGTCTTGGCTATATATCAAGATGCAAAATACAAGGACCTTGGGATCGACCCAAAGAAGTATGACACCAGGGAAGCCTTAGGGAAAGTTTGCACTGTGCTGAAAAGCAAAGCATTTGAAATGACTGAAGATCAGGTGAAGAAGGGGAAAGAGTATGCTGCTATACTTAGTTCCAGCAATCCTAATGCTAAAGGAAGTGTTGCTATGGAACATTACAGTGAAACTCTTAACAAGTTCTATGAAATGTTTGGGGTTAAAAAACAGGCAAAACTCGCAGAACTTGCT</w:t>
      </w:r>
    </w:p>
    <w:p w14:paraId="6AE6F59A" w14:textId="69B57704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&gt;DQ777173.1</w:t>
      </w:r>
    </w:p>
    <w:p w14:paraId="3F6C8D8F" w14:textId="77777777" w:rsidR="0081698E" w:rsidRPr="00E859ED" w:rsidRDefault="0081698E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ATGTCTAAGGTTAAGCTCACTAAGGAAAGCATTGTTGCTTTGTTGACACAAGGCAAAGACCTTGAGTTTGAGGAAGATCAGAATCTGGTAGCATTCAACTTCAAGACTTTTTGTCTGGGAAACCTTGACCAGATCAAAAAGATGAGCATTATTTCATGTCTGACATTCCTGAAGAATCGTCAGAGCATAATGAAGGTTATTAAGCAAAGTGATTTTACTTTTGGTAAAATTACCATAAAGAAAACTTCAGACAGGATTGGAGCCACTGACATGACCTTCAGAAGGCTTGATAGCTTGATCAGGGTCAGGCTTGTTGAGGAAACTGGGAATTCTGAGAATCTCAATACTATCAAATCTAAGATTGCTTCCCACCCTTTGATTCAAGCCTATGGATTACCCCTTGATGATGCAAAGTCTGTGAGGCTTGCCATAATGCTGGGAGGTAGCTTACCTCTTATTGCTTCAGTTGATAGCTTTGAGATGATCAGTGTTGTCTTGGCTATACATCAAGATGCAAAATACAAGGACCTTGGGATCGACCCAAAGAAGTATGACACCAGGGAAGCCTTAGGGAAAGTTTGCACTGTGCTGAAAAGCAAAGCATTTGAAATGACTGAAGATCAGGTGAAGAAGGGGAAAGAGTATGCTGCTATACTTAGTTCCAGCAATCCTAATGCTAAAGGAAGTGTTGCTATGGAACATTACAGTGAAACTCTTAACAAGTTCTATGAAATGTTTGGGGTTAAAAAACAGGCAAAACTCGCAGAACTTGCT</w:t>
      </w:r>
    </w:p>
    <w:p w14:paraId="0A891C2A" w14:textId="46D6F472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&gt;DQ777172.1</w:t>
      </w:r>
    </w:p>
    <w:p w14:paraId="324BF708" w14:textId="77777777" w:rsidR="0081698E" w:rsidRPr="00E859ED" w:rsidRDefault="0081698E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ATGTCTAAGGTTAAGCTCACTAAGGAAAGCATTGTTGCTTTGTTGACACAAGGCAAAGACCTTGAGTTTGAGGAAGATCAGAATCTGGTAGCATTCAACTTCAAGACTTTTTGTCTGGGAAACCTTGACCAGATCAAAAAGATGAGCATTATTTCATGTCTGACATTCCTGAAGAATCGTCAGAGCATAATGAAGGTTATTAAGCAAAGTGATTTTACTTTTGGTAAAATTACCATAAAGAAAACTTCAGACAGGATTGGAGCCACTGACATGACCTTCAGAAGGCTTGATAGCTTGATCAGGGTCAGGCTTGTTGAGGAAACTGGGAATTCTGAGAATCTCAATACTATCAAATCTAAGATTGCTTCCCACCCTTTGATTCAAGCCTATGGATTACCCCTTGATGATGCAAAGTCTGTGAGGCTTGCCATAATGCTGGGAGGTAGCTTACCTCTTATTGCTTCAGTTGATAGCTTTGAGATGATCAGTGTTGTCTTGGCTATATATCAAGATGCAAAATACAAGGACCTTGGGATCGACCCAAAGAAGTATGACACCAGGGAAGCCTTAGGGAAAGTTTGCACTGTGCTGAAAAGCAAAGCATTTGAAATGACTGAAGATCAGGTGAAGAAGGGGAAAGAGTATGCTGCTATACTTAGTTCCAGCAATCCTAATGCTAAAGGAAGTGTTGCTATGGAACATTACAGTGAAACTCTTAACAAGTTCTATGAAATGTTTGGGGTTAAAAAACAGGCAAAACTCGCAGAACTTGCT</w:t>
      </w:r>
    </w:p>
    <w:p w14:paraId="4CD606F0" w14:textId="7EEFBB4E" w:rsidR="00692B4C" w:rsidRPr="00E859ED" w:rsidRDefault="00692B4C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&gt;DQ77717</w:t>
      </w:r>
      <w:r w:rsidRPr="00E859ED">
        <w:rPr>
          <w:rFonts w:ascii="Courier New" w:hAnsi="Courier New" w:cs="Courier New"/>
          <w:color w:val="000000" w:themeColor="text1"/>
          <w:kern w:val="0"/>
        </w:rPr>
        <w:t>1</w:t>
      </w:r>
      <w:r w:rsidRPr="00E859ED">
        <w:rPr>
          <w:rFonts w:ascii="Courier New" w:hAnsi="Courier New" w:cs="Courier New"/>
          <w:color w:val="000000" w:themeColor="text1"/>
          <w:kern w:val="0"/>
        </w:rPr>
        <w:t>.1</w:t>
      </w:r>
    </w:p>
    <w:p w14:paraId="0D4DE9F1" w14:textId="656710EF" w:rsidR="00692B4C" w:rsidRPr="00E859ED" w:rsidRDefault="00692B4C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ATGTCTAAGGTTAAGCTCACTAAGGAAAGCATTGTTGCTTTGTTGACACAAGGCAAAGACCTTGAGTTTGAGGAAGATCAGAATCTGGTAGCATTCAACTTCAAGACTTTTTGTCTGGGAAACCTTGACCAGATCAAAAAGATGAGCATTATTTCATGTCTGACATTCCTGAAGAATCGTCAGAGCATAATGAAGGTTATTAAGCAAAGTGATTTTACTTTTGGTAAAATTACCATAAAGAAAACTTCAGACAGGATTGGAGCCACTGACATGACCTTCAGAAGGCTTGATAGCTTGATCAGGGTCAGGCTTGTTGAGGAAACTGGGAATTCTGAGAATCTCAATACTATCAAATCTAAGATTGCTTCCCACCCTTTGATTCAAGCCTATGGATTACCCCTTGATGATGCAAAGTCTGTGAGGCTTGCCATAATGCTGGGAGGTAGCTTACCTCTTATTGCTTCAGTTGATAGCTTTGAGATGATCAGTGTTGTCTTGGCTATATATCAAGATGCAAAATACAAGGACCTTGGGATCGACCCAAAGAAGTATGACACCAGGGAAGCCTTAGGGAAAGTTTGCACTGTGCTGAAAAGCAAAGCATTTGAAATGACTGAAGATCAGGTGAAGAAGGGGAAAGAGTATGCTGCTATACTTAGTTCCAGCAATCCTAATGCTAAAGGAAGTGTTGCTATGGAACATTACAGTGAAACTCTTAACAAGTTCTATGAAATGTTTGGGGTTAAAAAACAGGCAAAACTCGCAGAACTTGCT</w:t>
      </w:r>
    </w:p>
    <w:p w14:paraId="282A080C" w14:textId="35DB1F49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&gt;DQ777170.1</w:t>
      </w:r>
    </w:p>
    <w:p w14:paraId="42AF8DAF" w14:textId="77777777" w:rsidR="0081698E" w:rsidRPr="00E859ED" w:rsidRDefault="0081698E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ATGTCTAAGGTTAAGCTCACTAAGGAAAGCATTGTTGCTTTGTTGACACAAGGCAAAGACCTTGAGTTTGAGGAAGATCAGAATCTGGTAGCATTCAACTTCAAGACTTTTTGTCTGGGAAACCTTGACCAGATCAAAAAGATGAGCATTATTTCATGTCTGACATTCCTGAAGAATCGTCAGAGCATAATGAAGGTTATTAAGCAAAGTGATTTTACTTTTGGTAAAATTACCATAAAGAAAACTTCAGACAGGATTGGAGCCACTGACATGACCTTCAGAAGGCTTGATAGCTTGATCAGGGTCAGGCTTGTTGAGGAAACTGGGAATTCTGAGAATCTCAATACTATCAAATCTAAGATTGCTTCCCACCCTTTGATTCAAGCCTATGGATTACCCCTTGATGATGCAAAGTCTGTGAGGCTTGCCATAATGCTGGGAGGTAGCTTACCTCTTATTGCTTCAGTTGATAGCTTTGAGATGATCAGTGTTGTCTTGGCTATATATCAAGATGCAAAATACAAGGACCTTGGGATCGACCCAAAGAAGTATGACACCAGGGAAGCCTTAGGGAAAGTTTGCACTGTGCTGAAAAGCAAAGCATTTGAAATGACTGAAGATCAGGTGAAGAAGGGGAAAGAGTATGCTGCTATACTTAGTTCCAGCAATCCTAATGCTAAAGGAAGTGTTGCTATGGAACATTACAGTGAAACTCTTAACAAGTTCTATGAAATGTTTGGGGTTAAAAAACAGGCAAAACTCGCAGAACTTGCT</w:t>
      </w:r>
    </w:p>
    <w:p w14:paraId="1FDCE6C9" w14:textId="298DDEF8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&gt;DQ777169.1</w:t>
      </w:r>
    </w:p>
    <w:p w14:paraId="745C87B3" w14:textId="77777777" w:rsidR="0081698E" w:rsidRPr="00E859ED" w:rsidRDefault="0081698E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ATGTCTAAGGTTAAGCTCACTAAGGAAAGCATTGTTGCTTTGTTGACACAAGGCAAAGACCTTGAGTTTGAGGAAGATCAGAATCTGGTAGCATTCAACTTCAAGACTTTTTGTCTGGGAAACCTTGACCAGATCAAAAAGATGAGCATTATTTCATGTCTGACATTCCTGAAGAATCGTCAGAGCATAATGAAGGTTATTAAGCAAAGTGATTTTACTTTTGGTAAAATTACCATAAAGAAAACTTCAGACAGGATTGGAGCCACTGACATGACCTTCAGAAGGCTTGATAGCTTGATCAGGGTCAGGCTTGTTGAGGAAACTGGGAATTCTGAGAATCTCAATACTATCAAATCTAAGATTGCTTCCCACCCTTTGATTCAAGCCTATGGATTACCCCTTGATGATGCAAAGTCTGTGAGGCTTGCCATAATGCTGGGAGGTAGCTTACCTCTTATTGCTTCAGTTGATAGCTTTGAGATGATCAGTGTTGTCTTGGCTATATATCAAGATGCAAAATACAAGGACCTTGGGATCGACCCAAAGAAGTATGACACCAGGGAAGCCTTAGGGAAAGTTTGCACTGTGCTGAAAAGCAAAGCATTTGAAATGACTGAAGATCAGGTGAAGAAGGGGAAAGAGTATGCTGCTATACTTAGTTCCAGCAATCCTAATGCTAAAGGAAGTGTTGCTATGGAACATTACAGTGAAACTCTTAACAAGTTCTATGAAATGTTTGGGGTTAAAAAACAGGCAAAACTCGCAGAACTTGCT</w:t>
      </w:r>
    </w:p>
    <w:p w14:paraId="0CD8CE9E" w14:textId="07F4549A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&gt;DQ77716</w:t>
      </w:r>
      <w:r w:rsidR="00692B4C" w:rsidRPr="00E859ED">
        <w:rPr>
          <w:rFonts w:ascii="Courier New" w:hAnsi="Courier New" w:cs="Courier New"/>
          <w:color w:val="000000" w:themeColor="text1"/>
          <w:kern w:val="0"/>
        </w:rPr>
        <w:t>8</w:t>
      </w:r>
      <w:r w:rsidRPr="00E859ED">
        <w:rPr>
          <w:rFonts w:ascii="Courier New" w:hAnsi="Courier New" w:cs="Courier New"/>
          <w:color w:val="000000" w:themeColor="text1"/>
          <w:kern w:val="0"/>
        </w:rPr>
        <w:t>.1</w:t>
      </w:r>
    </w:p>
    <w:p w14:paraId="290F6E0F" w14:textId="77777777" w:rsidR="00692B4C" w:rsidRPr="00E859ED" w:rsidRDefault="00692B4C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ATGTCTAAGGTTAAGCTCACTAAGGAAAGCATTGTTGCTTTGTTGACACAAGGCAAAGACCTTGAGTTTGAGGAAGATCAGAATCTGGTAGCATTCAACTTCAAGACTTTTTGTCTGGGAAACCTTGACCAGATCAAAAAGATGAGCATTATTTCATGTCTGACATTCCTGAAGAATCGTCAGAGCATAATGAAGGTTATTAAGCAAAGTGATTTTACTTTTGGTAAAATTACCATAAAGAAAACTTCAGACAGGATTGGAGCCACTGACATGACCTTCAGAAGGCTTGATAGCTTGATCAGGGTCAGGCTTGTTGAGGAAACTGGGAATTCTGAGAATCTCAATACTATCAAATCTAAGATTGCTTCCCACCCTTTGATTCAAGCCTATGGATTACCCCTTGATGATGCAAAGTCTGTGAGGCTTGCCATAATGCTGGGAGGTAGCTTACCTCTTATTGCTTCAGTTGATAGCTTTGAGATGATCAGTGTTGTCTTGGCTATATATCAAGATGCAAAATACAAGGACCTTGGGATCGACCCAAAGAAGTATGACACCAGGGAAGCCTTAGGGAAAGTTTGCACTGTGCTGAAAAGCAAAGCATTTGAAATGACTGAAGATCAGGTGAAGAAGGGGAAAGAGTATGCTGCTATACTTAGTTCCAGCAATCCTAATGCTAAAGGAAGTGTTGCTATGGAACATTACAGTGAAACTCTTAACAAGTTCTATGAAATGTTTGGGGTTAAAAAACAGGCAAAACTCGCAGAACTTGCT</w:t>
      </w:r>
    </w:p>
    <w:p w14:paraId="3695F9CE" w14:textId="16F751F2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 xml:space="preserve">&gt;DQ777167.1 </w:t>
      </w:r>
    </w:p>
    <w:p w14:paraId="24892513" w14:textId="77777777" w:rsidR="00692B4C" w:rsidRPr="00E859ED" w:rsidRDefault="00692B4C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ATGTCTAAGGTTAAGCTCACTAAGGAAAGCATTGTTGCTTTGTTGACACAAGGCAAAGACCTTGAGTTTGAGGAAGATCAGAATCTGGTAGCATTCAACTTCAAGACTTTTTGTCTGGGAAACCTTGACCAGATCAAAAAGATGAGCATTATTTCATGTCTGACATTCCTGAAGAATCGTCAGAGCATAATGAAGGTTATTAAGCAAAGTGATTTTACTTTTGGTAAAATTACCATAAAGAAAACTTCAGACAGGATTGGAGCCACTGACATGACCTTCAGAAGGCTTGATAGCTTGATCAGGGTCAGGCTTGTTGAGGAAACTGGGAATTCTGAGAATCTCAATACTATCAAATCTAAGATTGCTTCCCACCCTTTGATTCAAGCCTATGGATTACCCCTTGATGATGCAAAGTCTGTGAGGCTTGCCATAATGCTGGGAGGTAGCTTACCTCTTATTGCTTCAGTTGATAGCTTTGAGATGATCAGTGTTGTCTTGGCTATATATCAAGATGCAAAATACAAGGACCTTGGGATCGACCCAAAGAAGTATGACACCAGGGAAGCCTTAGGGAAAGTTTGCACTGTGCTGAAAAGCAAAGCATTTGAAATGACTGAAGATCAGGTGAAGAAGGGGAAAGAGTATGCTGCTATACTTAGTTCCAGCAATCCTAATGCTAAAGGAAGTGTTGCTATGGAACATTACAGTGAAACTCTTAACAAGTTCTATGAAATGTTTGGGGTTAAAAAACAGGCAAAACTCGCAGAACTTGCT</w:t>
      </w:r>
    </w:p>
    <w:p w14:paraId="52CB9912" w14:textId="74E8DD92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&gt;DQ777166.1</w:t>
      </w:r>
    </w:p>
    <w:p w14:paraId="17F85D8F" w14:textId="77777777" w:rsidR="00692B4C" w:rsidRPr="00E859ED" w:rsidRDefault="00692B4C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ATGTCTAAGGTTAAGCTCACTAAGGAAAGCATTGTTGCTTTGTTGACACAAGGCAAAGACCTTGAGTTTGAGGAAGATCAGAATCTGGTAGCATTCAACTTCAAGACTTTTTGTCTGGGAAACCTTGACCAGATCAAAAAGATGAGCATTATTTCATGTCTGACATTCCTGAAGAATCGTCAGAGCATAATGAAGGTTATTAAGCAAAGTGATTTTACTTTTGGTAAAATTACCATAAAGAAAACTTCAGACAGGATTGGAGCCACTGACATGACCTTCAGAAGGCTTGATAGCTTGATCAGGGTCAGGCTTGTTGAGGAAACTGGGAATTCTGAGAATCTCAATACTATCAAATCTAAGATTGCTTCCCACCCTTTGATTCAAGCCTATGGATTACCCCTTGATGATGCAAAGTCTGTGAGGCTTGCCATAATGCTGGGAGGTAGCTTACCTCTTATTGCTTCAGTTGATAGCTTTGAGATGATCAGTGTTGTCTTGGCTATATATCAAGATGCAAAATACAAGGACCTTGGGATCGACCCAAAGAAGTATGACACCAGGGAAGCCTTAGGGAAAGTTTGCACTGTGCTGAAAAGCAAAGCATTTGAAATGACTGAAGATCAGGTGAAGAAGGGGAAAGAGTATGCTGCTATACTTAGTTCCAGCAATCCTAATGCTAAAGGAAGTGTTGCTATGGAACATTACAGTGAAACTCTTAACAAGTTCTATGAAATGTTTGGGGTTAAAAAACAGGCAAAACTCGCAGAACTTGCT</w:t>
      </w:r>
    </w:p>
    <w:p w14:paraId="38F1858C" w14:textId="49D553B0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&gt;DQ777165.1</w:t>
      </w:r>
    </w:p>
    <w:p w14:paraId="18A12A62" w14:textId="77777777" w:rsidR="00692B4C" w:rsidRPr="00E859ED" w:rsidRDefault="00692B4C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ATGTCTAAGGTTAAGCTCACTAAGGAAAGCATTGTTGCTTTGTTGACACAAGGCAAAGACCTTGAGTTTGAGGAAGATCAGAATCTGGTAGCATTCAACTTCAAGACTTTTTGTCTGGGAAACCTTGACCAGATCAAAAAGATGAGCATTATTTCATGTCTGACATTCCTGAAGAATCGTCAGAGCATAATGAAGGTTATTAAGCAAAGTGATTTTACTTTTGGTAAAATTACCATAAAGAAAACTTCAGACAGGATTGGAGCCACTGACATGACCTTCAGAAGGCTTGATAGCTTGATCAGGGTCAGGCTTGTTGAGGAAACTGGGAATTCTGAGAATCTCAATACTATCAAATCTAAGATTGCTTCCCACCCTTTGATTCAAGCCTATGGATTACCCCTTGATGATGCAAAGTCTGTGAGGCTTGCCATAATGCTGGGAGGTAGCTTACCTCTTATTGCTTCAGTTGATAGCTTTGAGATGATCAGTGTTGTCTTGGCTATATATCAAGATGCAAAATACAAGGACCTTGGGATCGACCCAAAGAAGTATGACACCAGGGAAGCCTTAGGGAAAGTTTGCACTGTGCTGAAAAGCAAAGCATTTGAAATGACTGAAGATCAGGTGAAGAAGGGGAAAGAGTATGCTGCTATACTTAGTTCCAGCAATCCTAATGCTAAAGGAAGTGTTGCTATGGAACATTACAGTGAAACTCTTAACAAGTTCTATGAAATGTTTGGGGTTAAAAAACAGGCAAAACTCGCAGAACTTGCT</w:t>
      </w:r>
    </w:p>
    <w:p w14:paraId="3A35274A" w14:textId="62BD70E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&gt;DQ777164.1</w:t>
      </w:r>
    </w:p>
    <w:p w14:paraId="707B5C7F" w14:textId="77777777" w:rsidR="0015044C" w:rsidRPr="00E859ED" w:rsidRDefault="0015044C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ATGTCTAAGGTTAAGCTCACTAAGGAAAGCATTGTTGCTTTGTTGACACAAGGCAAAGACCTTGAGTTTGAGGAAGATCAGAATCTGGTAGCATTCAACTTCAAGACTTTTTGTCTGGGAAACCTTGACCAGATCAAAAAGATGAGCATTATTTCATGTCTGACATTCCTGAAGAATCGTCAGAGCATAATGAAGGTTATTAAGCAAAGTGATTTTACTTTTGGTAAAATTACCATAAAGAAAACTTCAGACAGGATTGGAGCCACTGACATGACCTTCAGAAGGCTTGATAGCTTGATCAGGGTCAGGCTTGTTGAGGAAACTGGGAATTCTGAGAATCTCAATACTATCAAATCTAAGATTGCTTCCCACCCTTTGATTCAAGCCTATGGATTACCCCTTGATGATGCAAAGTCTGTGAGGCTTGCCATAATGCTGGGAGGTAGCTTACCTCTTATTGCTTCAGTTGATAGCTTTGAGATGATCAGTGTTGTCTTGGCTATATATCAAGATGCAAAATACAAGGACCTTGGGATCGACCCAAAGAAGTATGACACCAGGGAAGCCTTAGGGAAAGTTTGCACTGTGCTGAAAAGCAAAGCATTTGAAATGACTGAAGATCAGGTGAAGAAGGGGAAAGAGTATGCTGCTATACTTAGTTCCAGCAATCCTAATGCTAAAGGAAGTGTTGCTATGGAACATTACAGTGAAACTCTTAACAAGTTCTATGAAATGTTTGGGGTTAAAAAACAGGCAAAACTCGCAGAACTTGCT</w:t>
      </w:r>
    </w:p>
    <w:p w14:paraId="08B13486" w14:textId="406EA9F8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&gt;DQ777163.1</w:t>
      </w:r>
    </w:p>
    <w:p w14:paraId="54F86A86" w14:textId="77777777" w:rsidR="0015044C" w:rsidRPr="00E859ED" w:rsidRDefault="0015044C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ATGTCTAAGGTTAAGCTCACTAAGGAAAGCATTGTTGCTTTGTTGACACAAGGCAAAGACCTTGAGTTTGAGGAAGATCAGAATCTGGTAGCATTCAACTTCAAGACTTTTTGTCTGGGAAACCTTGACCAGATCAAAAAGATGAGCATTATTTCATGTCTGACATTCCTGAAGAATCGTCAGAGCATAATGAAGGTTATTAAGCAAAGTGATTTTACTTTTGGTAAAATTACCATAAAGAAAACTTCAGACAGGATTGGAGCCACTGACATGACCTTCAGAAGGCTTGATAGCTTGATCAGGGTCAGGCTTGTTGAGGAAACTGGGAATTCTGAGAATCTCAATACTATCAAATCTAAGATTGCTTCCCACCCTTTGATTCAAGCCTATGGATTACCCCTTGATGATGCAAAGTCTGTGAGGCTTGCCATAATGCTGGGAGGTAGCTTACCTCTTATTGCTTCAGTTGATAGCTTTGAGATGATCAGTGTTGTCTTGGCTATATATCAAGATGCAAAATACAAGGACCTTGGGATCGACCCAAAGAAGTATGACACCAGGGAAGCCTTAGGGAAAGTTTGCACTGTGCTGAAAAGCAAAGCATTTGAAATGACTGAAGATCAGGTGAAGAAGGGGAAAGAGTATGCTGCTATACTTAGTTCCAGCAATCCTAATGCTAAAGGAAGTGTTGCTATGGAACATTACAGTGAAACTCTTAACAAGTTCTATGAAATGTTTGGGGTTAAAAAACAGGCAAAACTCGCAGAACTTGCT</w:t>
      </w:r>
    </w:p>
    <w:p w14:paraId="46DDC472" w14:textId="0F29E30F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&gt;DQ777162.1</w:t>
      </w:r>
    </w:p>
    <w:p w14:paraId="0C657C19" w14:textId="77777777" w:rsidR="0015044C" w:rsidRPr="00E859ED" w:rsidRDefault="0015044C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ATGTCTAAGGTTAAGCTCACTAAGGAAAGCATTGTTGCTTTGTTGACACAAGGCAAAGACCTTGAGTTTGAGGAAGATCAGAATCTGGTAGCATTCAACTTCAAGACTTTTTGTCTGGGAAACCTTGACCAGATCAAAAAGATGAGCATTATTTCATGTCTGACATTCCTGAAGAATCGTCAGAGCATAATGAAGGTTATTAAGCAAAGTGATTTTACTTTTGGTAAAATTACCATAAAGAAAACTTCAGACAGGATTGGAGCCACTGACATGACCTTCAGAAGGCTTGATAGCTTGATCAGGGTCAGGCTTGTTGAGGAAACTGGGAATTCTGAGAATCTCAATACTATCAAATCTAAGATTGCTTCCCACCCTTTGATTCAAGCCTATGGATTACCCCTTGATGATGCAAAGTCTGTGAGGCTTGCCATAATGCTGGGAGGTAGCTTACCTCTTATTGCTTCAGTTGATAGCTTTGAGATGATCAGTGTTGTCTTGGCTATATATCAAGATGCAAAATACAAGGACCTTGGGATCGACCCAAAGAAGTATGACACCAGGGAAGCCTTAGGGAAAGTTTGCACTGTGCTGAAAAGCAAAGCATTTGAAATGACTGAAGATCAGGTGAAGAAGGGGAAAGAGTATGCTGCTATACTTAGTTCCAGCAATCCTAATGCTAAAGGAAGTGTTGCTATGGAACATTACAGTGAAACTCTTAACAAGTTCTATGAAATGTTTGGGGTTAAAAAACAGGCAAAACTCGCAGAACTTGCT</w:t>
      </w:r>
    </w:p>
    <w:p w14:paraId="7DA2A48B" w14:textId="0D1C2935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&gt;DQ777161.1</w:t>
      </w:r>
    </w:p>
    <w:p w14:paraId="0FE4414B" w14:textId="7FC8D3E0" w:rsidR="00F74785" w:rsidRPr="00E859ED" w:rsidRDefault="0015044C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ATGTCTAAGGTTAAGCTCACTAAGGAAAGCATTGTTGCTTTGTTGACACAAGGCAAAGACCTTGAGTTTGAGGAAGATCAGAATCTGGTAGCATTCAACTTCAAGACTTTTTGTCTGGGAAACCTTGACCAGATCAAAAAGATGAGCATTATTTCATGTCTGACATTCCTGAAGAATCGTCAGAGCATAATGAAGGTTATTAAGCAAAGTGATTTTACTTTTGGTAAAATTACCATAAAGAAAACTTCAGACAGGATTGGAGCCACTGACATGACCTTCAGAAGGCTTGATAGCTTGATCAGGGTCAGGCTTGTTGAGGAAACTGGGAATTCTGAGAATCTCAATACTATCAAATCTAAGATTGCTTCCCACCCTTTGATTCAAGCCTATGGATTACCCCTTGATGATGCAAAGTCTGTGAGGCTTGCCATAATGCTGGGAGGTAGCTTACCTCTTATTGCTTCAGTTGATAGCTTTGAGATGATCAGTGTTGTCTTGGCTATATATCAAGATGCAAAATACAAGGACCTTGGGATCGACCCAAAGAAGTATGACACCAGGGAAGCCTTAGGGAAAGTTTGCACTGTGCTGAAAAGCAAAGCATTTGAAATGACTGAAGATCAGGTGAAGAAGGGGAAAGAGTATGCTGCTATACTTAGTTCCAGCAATCCTAATGCTAAAGGAAGTGTTGCTATGGAACATTACAGTGAAACTCTTAACAAGTTCTATGAAATGTTTGGGGTTAAAAAACAGGCAAAACTCGCAGAACTTGCT</w:t>
      </w:r>
    </w:p>
    <w:p w14:paraId="42A995F7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 xml:space="preserve">&gt;DQ777160.1 </w:t>
      </w:r>
    </w:p>
    <w:p w14:paraId="7EDA1901" w14:textId="77777777" w:rsidR="0015044C" w:rsidRPr="00E859ED" w:rsidRDefault="0015044C" w:rsidP="00F74785">
      <w:pPr>
        <w:autoSpaceDE w:val="0"/>
        <w:autoSpaceDN w:val="0"/>
        <w:adjustRightInd w:val="0"/>
        <w:spacing w:after="213" w:line="313" w:lineRule="atLeast"/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TGCTTTGTTGACACAAGGCAAAGACCTTGAGTTTGAGGAAGATCAGAATCTGGTAGCATTCAACTTCAAGACTTTTTGTCTGGGAAACCTTGACCAGATCAAAAAGATGAGCATTATTTCATGTCTGACATTCCTGAAGAATCGTCAGAGCATAATGAAGGTTATTAAGCAAAGTGATTTTACTTTTGGTAAAATTACCATAAAGAAAACTTCAGACAGGATTGGAGCCACTGACATGACCTTCAGAAGGCTTGATAGCTTGATCAGGGTCAGGCTTGTTGAGGAAACTGGGAATTCTGAGAATCTCAATACTATCAAATCTAAGATTGCTTCCCACCCTTTGATTCAAGCCTATGGATTACCCCTTGATGATGCAAAGTCTGTGAGGCTTGCCATAATGCTGGGAGGTAGCTTACCTCTTATTGCTTCAGTTGATAGCTTTGAGATGATCAGTGTTGTCTTGGCTATATATCAAGATGCAAAATACAAGGACCTTGGGATCGACCCAAAGAAGTATGACACCAGGGAAGCCTTAGGGAAAGTTTGCACTGTGCTGAAAAGCAAAGCATTTGAAATGACTGAAGATCAGGTGAAGAAGGGGAAAGAGTATGCTGCTATACTTAGTTCCAGCAATCCTAATGCTAAAGGAAGTGTTGCTATGGAACATTACAGTGAAACTCTTAACAAGTTCTATGAAATGTTTGGGGTTAAAAAACAGGCAAAACTCGCAGAACTTGCT</w:t>
      </w:r>
    </w:p>
    <w:p w14:paraId="16DEE81B" w14:textId="28D7EE34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&gt;DQ777159.1</w:t>
      </w:r>
    </w:p>
    <w:p w14:paraId="61F794EE" w14:textId="77777777" w:rsidR="0015044C" w:rsidRPr="00E859ED" w:rsidRDefault="0015044C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ATGTCTAAGGTTAAGCTCACTAAGGAAAGCATTGTTGCTTTGTTGACACAAGGCAAAGACCTTGAGTTTGAGGAAGATCAGAATCTGGTAGCATTCAACTTCAAGACTTTTTGTCTGGGAAACCTTGACCAGATCAAAAAGATGAGCATTATTTCATGTCTGACATTCCTGAAGAATCGTCAGAGCATAATGAAGGTTATTAAGCAAAGTGATTTTACTTTTGGTAAAATTACCATAAAGAAAACTTCAGACAGGATTGGAGCCACTGACATGACCTTCAGAAGGCTTGATAGCTTGATCAGGGTCAGGCTTGTTGAGGAAACTGGGAATTCTGAGAATCTCAATACTATCAAATCTAAGATTGCTTCCCACCCTTTGATTCAAGCCTATGGATTACCCCTTGATGATGCAAAGTCTGTGAGGCTTGCCATAATGCTGGGAGGTAGCTTACCTCTTATTGCTTCAGTTGATAGCTTTGAGATGATCAGTGTTGTCTTGGCTATATATCAAGATGCAAAATACAAGGACCTTGGGATCGACCCAAAGAAGTATGACACCAGGGAAGCCTTAGGGAAAGTTTGCACTGTGCTGAAAAGCAAAGCATTTGAAATGACTGAAGATCAGGTGAAGAAGGGGAAAGAGTATGCTGCTATACTTAGTTCCAGCAATCCTAATGCTAAAGGAAGTGTTGCTATGGAACATTACAGTGAAACTCTTAACAAGTTCTATGAAATGTTTGGGGTTAAAAAACAGGCAAAACTCGCAGAACTTGCT</w:t>
      </w:r>
    </w:p>
    <w:p w14:paraId="0985DC32" w14:textId="3BB320A1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&gt;DQ777158.1</w:t>
      </w:r>
    </w:p>
    <w:p w14:paraId="737461A9" w14:textId="77777777" w:rsidR="0015044C" w:rsidRPr="00E859ED" w:rsidRDefault="0015044C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ATGTCTAAGGTTAAGCTCACTAAGGAAAGCATTGTTGCTTTGTTGACACAAGGCAAAGACCTTGAGTTTGAGGAAGATCAGAATCTGGTAGCATTCAACTTCAAGACTTTTTGTCTGGGAAACCTTGACCAGATCAAAAAGATGAGCATTATTTCATGTCTGACATTCCTGAAGAATCGTCAGAGCATAATGAAGGTTATTAAGCAAAGTGATTTTACTTTTGGTAAAATTACCATAAAGAAAACTTCAGACAGGATTGGAGCCACTGACATGACCTTCAGAAGGCTTGATAGCTTGATCAGGGTCAGGCTTGTTGAGGAAACTGGGAATTCTGAGAATCTCAATACTATCAAATCTAAGATTGCTTCCCACCCTTTGATTCAAGCCTATGGATTACCCCTTGATGATGCAAAGTCTGTGAGGCTTGCCATAATGCTGGGAGGTAGCTTACCTCTTATTGCTTCAGTTGATAGCTTTGAGATGATCAGTGTTGTCTTGGCTATATATCAAGATGCAAAATACAAGGACCTTGGGATCGACCCAAAGAAGTATGACACCAGGGAAGCCTTAGGGAAAGTTTGCACTGTGCTGAAAAGCAAAGCATTTGAAATGACTGAAGATCAGGTGAAGAAGGGGAAAGAGTATGCTGCTATACTTAGTTCCAGCAATCCTAATGCTAAAGGAAGTGTTGCTATGGAACATTACAGTGAAACTCTTAACAAGTTCTATGAAATGTTTGGGGTTAAAAAACAGGCAAAACTCGCAGAACTTGCT</w:t>
      </w:r>
    </w:p>
    <w:p w14:paraId="64DC1C01" w14:textId="0188AD7E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&gt;DQ777157.1</w:t>
      </w:r>
    </w:p>
    <w:p w14:paraId="19C3D16F" w14:textId="77777777" w:rsidR="000E7B5D" w:rsidRPr="00E859ED" w:rsidRDefault="000E7B5D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ATGTCTAAGGTTAAGCTCACTAAGGAAAGCATTGTTGCTTTGTTGACACAAGGCAAAGACCTTGAGTTTGAGGAAGATCAGAATCTGGTAGCATTCAACTTCAAGACTTTTTGTCTGGGAAACCTTGACCAGATCAAAAAGATGAGCATTATTTCATGTCTGACATTCCTGAAGAATCGTCAGAGCATAATGAAGGTTATTAAGCAAAGTGATTTTACTTTTGGTAAAATTACCATAAAGAAAACTTCAGACAGGATTGGAGCCACTGACATGACCTTCAGAAGGCTTGATAGCTTGATCAGGGTCAGGCTTGTTGAGGAAACTGGGAATTCTGAGAATCTCAATACTATCAAATCTAAGATTGCTTCCCACCCTTTGATTCAAGCCTATGGATTACCCCTTGATGATGCAAAGTCTGTGAGGCTTGCCATAATGCTGGGAGGTAGCTTACCTCTTATTGCTTCAGTTGATAGCTTTGAGATGATCAGTGTTGTCTTGGCTATATATCAAGATGCAAAATACAAGGACCTTGGGATCGACCCAAAGAAGTATGACACCAGGGAAGCCTTAGGGAAAGTTTGCACTGTGCTGAAAAGCAAAGCATTTGAAATGACTGAAGATCAGGTGAAGAAGGGGAAAGAGTATGCTGCTATACTTAGTTCCAGCAATCCTAATGCTAAAGGAAGTGTTGCTATGGAACATTACAGTGAAACTCTTAACAAGTTCTATGAAATGTTTGGGGTTAAAAAACAGGCAAAACTCGCAGAACTTGCT</w:t>
      </w:r>
    </w:p>
    <w:p w14:paraId="761CEC97" w14:textId="5323A6D3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&gt;DQ777156.1</w:t>
      </w:r>
    </w:p>
    <w:p w14:paraId="02A58350" w14:textId="77777777" w:rsidR="000E7B5D" w:rsidRPr="00E859ED" w:rsidRDefault="000E7B5D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ATGTCTAAGGTTAAGCTCACTAAGGAAAGCATTGTTGCTTTGTTGACACAAGGCAAAGACCTTGAGTTTGAGGAAGATCAGAATCTGGTAGCATTCAACTTCAAGACTTTTTGTCTGGGAAACCTTGACCAGATCAAAAAGATGAGCATTATTTCATGTCTGACATTCCTGAAGAATCGTCAGAGCATAATGAAGGTTATTAAGCAAAGTGATTTTACTTTTGGTAAAATTACCATAAAGAAAACTTCAGACAGGATTGGAGCCACTGACATGACCTTCAGAAGGCTTGATAGCTTGATCAGGGTCAGGCTTGTTGAGGAAACTGGGAATTCTGAGAATCTCAATACTATCAAATCTAAGATTGCTTCCCACCCTTTGATTCAAGCCTATGGATTACCCCTTGATGATGCAAAGTCTGTGAGGCTTGCCATAATGCTGGGAGGTAGCTTACCTCTTATTGCTTCAGTTGATAGCTTTGAGATGATCAGTGTTGTCTTGGCTATATATCAAGATGCAAAATACAAGGACCTTGGGATCGACCCAAAGAAGTATGACACCAGGGAAGCCTTAGGGAAAGTTTGCACTGTGCTGAAAAGCAAAGCATTTGAAATGACTGAAGATCAGGTGAAGAAGGGGAAAGAGTATGCTGCTATACTTAGTTCCAGCAATCCTAATGCTAAAGGAAGTGTTGCTATGGAACATTACAGTGAAACTCTTAACAAGTTCTATGAAATGTTTGGGGTTAAAAAACAGGCAAAACTCGCAGAACTTGCT</w:t>
      </w:r>
    </w:p>
    <w:p w14:paraId="68C9FD5F" w14:textId="38B13E08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&gt;DQ777155.1</w:t>
      </w:r>
    </w:p>
    <w:p w14:paraId="3FBA884E" w14:textId="77777777" w:rsidR="000E7B5D" w:rsidRPr="00E859ED" w:rsidRDefault="000E7B5D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ATGTCTAAGGTTAAGCTCACTAAGGAAAGCATTGTTGCTTTGTTGACACAAGGCAAAGACCTTGAGTTTGAGGAAGATCAGAATCTGGTAGCATTCAACTTCAAGACTTTTTGTCTGGGAAACCTTGACCAGATCAAAAAGATGAGCATTATTTCATGTCTGACATTCCTGAAGAATCGTCAGAGCATAATGAAGGTTATTAAGCAAAGTGATTTTACTTTTGGTAAAATTACCATAAAGAAAACTTCAGACAGGATTGGAGCCACTGACATGACCTTCAGAAGGCTTGATAGCTTGATCAGGGTCAGGCTTGTTGAGGAAACTGGGAATTCTGAGAATCTCAATACTATCAAATCTAAGATTGCTTCCCACCCTTTGATTCAAGCCTATGGATTACCCCTTGATGATGCAAAGTCTGTGAGGCTTGCCATAATGCTGGGAGGTAGCTTACCTCTTATTGCTTCAGTTGATAGCTTTGAGATGATCAGTGTTGTCTTGGCTATATATCAAGATGCAAAATACAAGGACCTTGGGATCGACCCAAAGAAGTATGACACCAGGGAAGCCTTAGGGAAAGTTTGCACTGTGCTGAAAAGCAAAGCATTTGAAATGACTGAAGATCAGGTGAAGAAGGGGAAAGAGTATGCTGCTATACTTAGTTCCAGCAATCCTAATGCTAAAGGAAGTGTTGCTATGGAACATTACAGTGAAACTCTTAACAAGTTCTATGAAATGTTTGGGGTTAAAAAACAGGCAAAACTCGCAGAACTTGCT</w:t>
      </w:r>
    </w:p>
    <w:p w14:paraId="24D1F7A2" w14:textId="6B91496B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&gt;DQ777154.1</w:t>
      </w:r>
    </w:p>
    <w:p w14:paraId="2D5DE0B6" w14:textId="62D6CC76" w:rsidR="00F74785" w:rsidRPr="00E859ED" w:rsidRDefault="00D3526B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ATGTCTAAGGTTAAGCTCACTAAGGAAAGCATTGTTGCTTTGTTGACACAAGGCAAAGACCTTGAGTTTGAGGAAGATCAGAATCTGGTAGCATTCAACTTCAAGACTTTTTGTCTGGGAAACCTTGACCAGATCAAAAAGATGAGCATTATTTCATGTCTGACATTCCTGAAGAATCGTCAGAGCATAATGAAGGTTATTAAGCAAAGTGATTTTACTTTTGGTAAAATTACCATAAAGAAAACTTCAGACAGGATTGGAGCCACTGACATGACCTTCAGAAGGCTTGATAGCTTGATCAGGGTCAGGCTTGTTGAGGAAACTGGGAATTCTGAGAATCTCAATACTATCAAATCTAAGATTGCTTCCCACCCTTTGATTCAAGCCTATGGATTACCCCTTGATGATGCAAAGTCTGTGAGGCTTGCCATAATGCTGGGAGGTAGCTTACCTCTTATTGCTTCAGTTGATAGCTTTGAGATGATCAGTGTTGTCTTGGCTATATATCAAGATGCAAAATACAAGGACCTTGGGATCGACCCAAAGAAGTATGACACCAGGGAAGCCTTAGGGAAAGTTTGCACTGTGCTGAAAAGCAAAGCATTTGAAATGACTGAAGATCAGGTGAAGAAGGGGAAAGAGTATGCTGCTATACTTAGTTCCAGCAATCCTAATGCTAAAGGAAGTGTTGCTATGGAACATTACAGTGAAACTCTTAACAAGTTCTATGAAATGTTTGGGGTTAAAAAACAGGCAAAACTCGCAGAACTTGCT</w:t>
      </w:r>
    </w:p>
    <w:p w14:paraId="0582679C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&gt;DQ777153.1</w:t>
      </w:r>
    </w:p>
    <w:p w14:paraId="5283407F" w14:textId="77777777" w:rsidR="00D3526B" w:rsidRPr="00E859ED" w:rsidRDefault="00D3526B" w:rsidP="00F74785">
      <w:pPr>
        <w:autoSpaceDE w:val="0"/>
        <w:autoSpaceDN w:val="0"/>
        <w:adjustRightInd w:val="0"/>
        <w:spacing w:after="213" w:line="313" w:lineRule="atLeast"/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TGCTTTGTTGACACAAGGCAAAGACCTTGAGTTTGAGGAAGATCAGAATCTGGTAGCATTCAACTTCAAGACTTTTTGTCTGGGAAACCTTGACCAGATCAAAAAGATGAGCATTATTTCATGTCTGACATTCCTGAAGAATCGTCAGAGCATAATGAAGGTTATTAAGCAAAGTGATTTTACTTTTGGTAAAATTACCATAAAGAAAACTTCAGACAGGATTGGAGCCACTGACATGACCTTCAGAAGGCTTGATAGCTTGATCAGGGTCAGGCTTGTTGAGGAAACTGGGAATTCTGAGAATCTCAATACTATCAAATCTAAGATTGCTTCCCACCCTTTGATTCAAGCCTATGGATTACCCCTTGATGATGCAAAGTCTGTGAGGCTTGCCATAATGCTGGGAGGTAGCTTACCTCTTATTGCTTCAGTTGATAGCTTTGAGATGATCAGTGTTGTCTTGGCTATATATCAAGATGCAAAATACAAGGACCTTGGGATCGACCCAAAGAAGTATGACACCAGGGAAGCCTTAGGGAAAGTTTGCACTGTGCTGAAAAGCAAAGCATTTGAAATGACTGAAGATCAGGTGAAGAAGGGGAAAGAGTATGCTGCTATACTTAGTTCCAGCAATCCTAATGCTAAAGGAAGTGTTGCTATGGAACATTACAGTGAAACTCTTAACAAGTTCTATGAAATGTTTGGGGTTAAAAAACAGGCAAAACTCGCAGAACTTGCT</w:t>
      </w:r>
    </w:p>
    <w:p w14:paraId="432976C6" w14:textId="268835C3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&gt;DQ777152.1</w:t>
      </w:r>
    </w:p>
    <w:p w14:paraId="3AE5C5C8" w14:textId="77777777" w:rsidR="00D3526B" w:rsidRPr="00E859ED" w:rsidRDefault="00D3526B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ATGTCTAAGGTTAAGCTCACTAAGGAAAGCATTGTTGCTTTGTTGACACAAGGCAAAGACCTTGAGTTTGAGGAAGATCAGAATCTGGTAGCATTCAACTTCAAGACTTTTTGTCTGGGAAACCTTGACCAGATCAAAAAGATGAGCATTATTTCATGTCTGACATTCCTGAAGAATCGTCAGAGCATAATGAAGGTTATTAAGCAAAGTGATTTTACTTTTGGTAAAATTACCATAAAGAAAACTTCAGACAGGATTGGAGCCACTGACATGACCTTCAGAAGGCTTGATAGCTTGATCAGGGTCAGGCTTGTTGAGGAAACTGGGAATTCTGAGAATCTCAATACTATCAAATCTAAGATTGCTTCCCACCCTTTGATTCAAGCCTATGGATTACCCCTTGATGATGCAAAGTCTGTGAGGCTTGCCATAATGCTGGGAGGTAGCTTACCTCTTATTGCTTCAGTTGATAGCTTTGAGATGATCAGTGTTGTCTTGGCTATATATCAAGATGCAAAATACAAGGACCTTGGGATCGACCCAAAGAAGTATGACACCAGGGAAGCCTTAGGGAAAGTTTGCACTGTGCTGAAAAGCAAAGCATTTGAAATGACTGAAGATCAGGTGAAGAAGGGGAAAGAGTATGCTGCTATACTTAGTTCCAGCAATCCTAATGCTAAAGGAAGTGTTGCTATGGAACATTACAGTGAAACTCTTAACAAGTTCTATGAAATGTTTGGGGTTAAAAAACAGGCAAAACTCGCAGAACTTGCT</w:t>
      </w:r>
    </w:p>
    <w:p w14:paraId="2848EDCC" w14:textId="2F1B06EF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&gt;DQ777151.1</w:t>
      </w:r>
    </w:p>
    <w:p w14:paraId="45F6E904" w14:textId="77777777" w:rsidR="00D3526B" w:rsidRPr="00E859ED" w:rsidRDefault="00D3526B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ATGTCTAAGGTTAAGCTCACTAAGGAAAGCATTGTTGCTTTGTTGACACAAGGCAAAGACCTTGAGTTTGAGGAAGATCAGAATCTGGTAGCATTCAACTTCAAGACTTTTTGTCTGGGAAACCTTGACCAGATCAAAAAGATGAGCATTATTTCATGTCTGACATTCCTGAAGAATCGTCAGAGCATAATGAAGGTTATTAAGCAAAGTGATTTTACTTTTGGTAAAATTACCATAAAGAAAACTTCAGACAGGATTGGAGCCACTGACATGACCTTCAGAAGGCTTGATAGCTTGATCAGGGTCAGGCTTGTTGAGGAAACTGGGAATTCTGAGAATCTCAATACTATCAAATCTAAGATTGCTTCCCACCCTTTGATTCAAGCCTATGGATTACCCCTTGATGATGCAAAGTCTGTGAGGCTTGCCATAATGCTGGGAGGTAGCTTACCTCTTATTGCTTCAGTTGATAGCTTTGAGATGATCAGTGTTGTCTTGGCTATATATCAAGATGCAAAATACAAGGACCTTGGGATCGACCCAAAGAAGTATGACACCAGGGAAGCCTTAGGGAAAGTTTGCACTGTGCTGAAAAGCAAAGCATTTGAAATGACTGAAGATCAGGTGAAGAAGGGGAAAGAGTATGCTGCTATACTTAGTTCCAGCAATCCTAATGCTAAAGGAAGTGTTGCTATGGAACATTACAGTGAAACTCTTAACAAGTTCTATGAAATGTTTGGGGTTAAAAAACAGGCAAAACTCGCAGAACTTGCT</w:t>
      </w:r>
    </w:p>
    <w:p w14:paraId="3279A4F9" w14:textId="456EC7E1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&gt;DQ777150.1</w:t>
      </w:r>
    </w:p>
    <w:p w14:paraId="10E47070" w14:textId="77777777" w:rsidR="000E644A" w:rsidRPr="00E859ED" w:rsidRDefault="000E644A" w:rsidP="00F74785">
      <w:pPr>
        <w:autoSpaceDE w:val="0"/>
        <w:autoSpaceDN w:val="0"/>
        <w:adjustRightInd w:val="0"/>
        <w:spacing w:after="213" w:line="313" w:lineRule="atLeast"/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</w:pPr>
      <w:r w:rsidRPr="00E859ED">
        <w:rPr>
          <w:rFonts w:ascii="Courier New" w:eastAsia="Times New Roman" w:hAnsi="Courier New" w:cs="Courier New"/>
          <w:color w:val="000000" w:themeColor="text1"/>
          <w:kern w:val="0"/>
          <w14:ligatures w14:val="none"/>
        </w:rPr>
        <w:t>ATGTCTAAGGTTAAGCTCACTAAGGAAAGCATTGTTGCTTTGTTGACACAAGGCAAAGACCTTGAGTTTGAGGAAGATCAGAATCTGGTAGCATTCAACTTCAAGACTTTTTGTCTGGGAAACCTTGACCAGATCAAAAAGATGAGCATTATTTCATGTCTGACATTCCTGAAGAATCGTCAGAGCATAATGAAGGTTATTAAGCAAAGTGATTTTACTTTTGGTAAAATTACCATAAAGAAAACTTCAGACAGGATTGGAGCCACTGACATGACCTTCAGAAGGCTTGATAGCTTGATCAGGGTCAGGCTTGTTGAGGAAACTGGGAATTCTGAGAATCTCAATACTATCAAATCTAAGATTGCTTCCCACCCTTTGATTCAAGCCTATGGATTACCCCTTGATGATGCAAAGTCTGTGAGGCTTGCCATAATGCTGGGAGGTAGCTTACCTCTTATTGCTTCAGTTGATAGCTTTGAGATGATCAGTGTTGTCTTGGCTATATATCAAGATGCAAAATACAAGGACCTTGGGATCGACCCAAAGAAGTATGACACCAGGGAAGCCTTAGGGAAAGTTTGCACTGTGCTGAAAAGCAAAGCATTTGAAATGACTGAAGATCAGGTGAAGAAGGGGAAAGAGTATGCTGCTATACTTAGTTCCAGCAATCCTAATGCTAAAGGAAGTGTTGCTATGGAACATTACAGTGAAACTCTTAACAAGTTCTATGAAATGTTTGGGGTTAAAAAACAGGCAAAACTCGCAGAACTTGCT</w:t>
      </w:r>
    </w:p>
    <w:p w14:paraId="3A513936" w14:textId="34F0B1DE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&gt;DQ777149.1</w:t>
      </w:r>
    </w:p>
    <w:p w14:paraId="33D714CA" w14:textId="77777777" w:rsidR="000E644A" w:rsidRPr="00E859ED" w:rsidRDefault="000E644A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ATGTCTAAGGTTAAGCTCACTAAGGAAAGCATTGTTGCTTTGTTGACACAAGGCAAAGACCTTGAGTTTGAGGAAGATCAGAATCTGGTAGCATTCAACTTCAAGACTTTTTGTCTGGGAAACCTTGACCAGATCAAAAAGATGAGCATTATTTCATGTCTGACATTCCTGAAGAATCGTCAGAGCATAATGAAGGTTATTAAGCAAAGTGATTTTACTTTTGGTAAAATTACCATAAAGAAAACTTCAGACAGGATTGGAGCCACTGACATGACCTTCAGAAGGCTTGATAGCTTGATCAGGGTCAGGCTTGTTGAGGAAACTGGGAATTCTGAGAATCTCAATACTATCAAATCTAAGATTGCTTCCCACCCTTTGATTCAAGCCTATGGATTACCCCTTGATGATGCAAAGTCTGTGAGGCTTGCCATAATGCTGGGAGGTAGCTTACCTCTTATTGCTTCAGTTGATAGCTTTGAGATGATCAGTGTTGTCTTGGCTATATATCAAGATGCAAAATACAAGGACCTTGGGATCGACCCAAAGAAGTATGACACCAGGGAAGCCTTAGGGAAAGTTTGCACTGTGCTGAAAAGCAAAGCATTTGAAATGACTGAAGATCAGGTGAAGAAGGGGAAAGAGTATGCTGCTATACTTAGTTCCAGCAATCCTAATGCTAAAGGAAGTGTTGCTATGGAACATTACAGTGAAACTCTTAACAAGTTCTATGAAATGTTTGGGGTTAAAAAACAGGCAAAACTCGCAGAACTTGCT</w:t>
      </w:r>
    </w:p>
    <w:p w14:paraId="56ED1612" w14:textId="672FE7A8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&gt;DQ777148.1</w:t>
      </w:r>
    </w:p>
    <w:p w14:paraId="0843312B" w14:textId="1904473D" w:rsidR="000E644A" w:rsidRPr="00E859ED" w:rsidRDefault="000E644A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ATGTCTAAGGTTAAGCTCACTAAGGAAAGCATTGTTGCTTTGTTGACACAAGGCAAAGACCTTGAGTTTGAGGAAGATCAGAATCTGGTAGCATTCAACTTCAAGACTTTTTGTCTGGGAAACCTTGACCAGATCAAAAAGATGAGCATTATTTCATGTCTGACATTCCTGAAGAATCGTCAGAGCATAATGAAGGTTATTAAGCAAAGTGATTTTACTTTTGGTAAAATTACCATAAAGAAAACTTCAGACAGGATTGGAGCCACTGACATGACCTTCAGAAGGTTTGATAGCTTGATCAGGGTCAGGCTTGTTGAGGAAACTGGGAATTCTGAGAATCTCAATACTATCAAATCTAAGATTGCTTCCCACCCTTTGATTCAAGCCTATGGATTACCCCTTGATGATGCAAAGTCTGTGAGGCTTGCCATAATGCTGGGAGGTAGCTTACCTCTTATTGCTTCAGTTGATAGCTTTGAGATGATCAGTGTTGTCTTGGCTATATATCAAGATGCAAAATACAAGGACCTTGGGATCGACCCAAAGAAGTATGACACCAGGGAAGCCTTAGGGAAAGTTTGCACTGTGCTGAAAAGCAAAGCATTTGAAATGACTGAAGATCAGGTGAAGAAGGGGAAAGAGTATGCTGCTATACTTAGTTCCAGCAATCCTAATGCTAAAGGAAGTGTTGCTATGGAACATTACAGTGAAACTCTTAACAAGTTCTATGAAATGTTTGGGGTTAAAAAACAGGCAAAACTCGCAGAACTTGCT</w:t>
      </w:r>
    </w:p>
    <w:p w14:paraId="71A2C045" w14:textId="569E0C1A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&gt;DQ777147.1</w:t>
      </w:r>
    </w:p>
    <w:p w14:paraId="08C2924D" w14:textId="330C2746" w:rsidR="00F74785" w:rsidRPr="00E859ED" w:rsidRDefault="000E644A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ATGTCTAAGGTTAAGCTCACTAAGGAAAGCATTGTTGCTTTGTTGACACAAGGCAAAGACCTTGAGTTTGAGGAAGATCAGAATCTGGTAGCATTCAACTTCAAGACTTTTTGTCTGGGAAACCTTGACCAGATCAAAAAGATGAGCATTATTTCATGTCTGACATTCCTGAAGAATCGTCAGAGCATAATGAAGGTTATTAAGCAAAGTGATTTTACTTTTGGTAAAATTACCATAAAGAAAACTTCAGACAGGATTGGAGCCACTGACATGACCTTCAGAAGGCTTGATAGCTTGATCAGGGTCAGGCTTGTTGAGGAAACTGGGAATTCTGAGAATCTCAATACTATCAAATCTAAGATTGCTTCCCACCCTTTGATTCAAGCCTATGGATTACCCCTTGATGATGCAAAGTCTGTGAGGCTTGCCATAATGCTGGGAGGTAGCTTACCTCTTATTGCTTCAGTTGATAGCTTTGAGATGATCAGTGTTGTCTTGGCTATATATCAAGATGCAAAATACAAGGACCTTGGGATCGACCCAAAGAAGTATGACACCAGGGAAGCCTTAGGGAAAGTTTGCACTGTGCTGAAAAGCAAAGCATTTGAAATGACTGAAGATCAGGTGAAGAAGGGGAAAGAGTATGCTGCTATACTTAGTTCCAGCAATCCTAATGCTAAAGGAAGTGTTGCTATGGAACATTACAGTGAAACTCTTAACAAGTTCTATGAAATGTTTGGGGTTAAAAAACAGGCAAAACTCGCAGAACTTGCT</w:t>
      </w:r>
    </w:p>
    <w:p w14:paraId="2B734F2B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&gt;DQ777146.1</w:t>
      </w:r>
    </w:p>
    <w:p w14:paraId="30126FDC" w14:textId="77777777" w:rsidR="000E644A" w:rsidRPr="00E859ED" w:rsidRDefault="000E644A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ATGTCTAAGGTTAAGCTCACTAAGGAAAGCATTGTTGCTTTGTTGACACAAGGCAAAGTCCTTGAGTTTGAGGAAGATCAGAATCTGGTAGCATTCAACTTCAAGACTTTTTGTCTGGGAAACCTTGACCAGATCAAAAAGATGAGCATTATTTCATGTCTGACATTCCTGAAGAATCGTCAGAGCATAATGAAGGTTATTAAGCAAAGTGATTTTACTTTTGGTAAAATTACCATAAAGAAAACTTCAGACAGGATTGGAGCCACTGACATGACCTTCAGAAGGCTTGATAGCTTGATCAGGGTCAGGCTTGTTGAGGAAACTGGGAATTCTGAGAATCTCAATACTATCAAATCTAAGATTGCTTCCCACCCTTTGATTCAAGCCTATGGATTACCCCTTGATGATGCAAAGTCTGTGAGGCTTGCCATAATGCTGGGAGGTAGCTTACCTCTTATTGCTTCAGTTGATAGCTTTGAGATGATCAGTGTTGTCTTGGCTATATATCAAGATGCAAAATACAAGGACCTTGGGATCGACCCAAAGAAGTATGACACCAGGGAAGCCTTAGGGAAAGTTTGCACTGTGCTGAAAAGCAAAGCATTTGAAATGACTGAAGATCAGGTGAAGAAGGGGAAAGAGTATGCTGCTATACTTAGTTCCAGCAATCCTAATGCTAAAGGAAGTGTTGCTATGGAACATTACAGTGAAACTCTTAACAAGTTCTATGAAATGTTTGGGGTTAAAAAACAGGCAAAACTCGCAGAACTTGCT</w:t>
      </w:r>
    </w:p>
    <w:p w14:paraId="7B3927E7" w14:textId="52916D14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&gt;DQ777145.1</w:t>
      </w:r>
    </w:p>
    <w:p w14:paraId="5B007838" w14:textId="77777777" w:rsidR="000E644A" w:rsidRPr="00E859ED" w:rsidRDefault="000E644A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ATGTCTAAGGTTAAGCTCACTAAGGAAAGCATTGTTGCTTTGTTGACACAAGGCAAAGACCTTGAGTTTGAGGAAGACCAGAATCTGGTAGCATTCAACTTCAAGACTTTTTGTCTGGGAAACCTTGACCAGATCAAAAAGATGAGCATTATTTCATGTCTGACATTCCTGAAGAATCGTCAGAGCATAATGAAGGTTATTAAGCAAAGTGATTTTACTTTTGGTAAAATTACCATAAAGAAAACTTCAGACAGGATTGGAGCCACTGACATGACCTTCAGAAGGCTTGATAGCTTGATCAGGGTCAGGCTTGTTGAGGAAACTGGGAATTCTGAGAATCTCAATACTATCAAATCTAAGATTGCTTCCCACCCTTTGATTCAAGCCTATGGATTACCCCTTGATGATGCAAAGTCTGTGAGGCTTGCCATAATGCTGGGAGGTAGCTTACCTCTTATTGCTTCAGTTGATAGCTTTGAGATGATCAGTGTTGTCTTGGCTATATATCAAGATGCAAAATACAAGGACCTTGGGATCGACCCAAAGAAGTATGACACCAGGGAAGCCTTAGGGAAAGTTTGCACTGTGCTGAAAAGCAAAGCATTTGAAATGACTGAAGATCTGGTGAAGAAGGGGAAAGAGTATGCTGCTATACTTAGTTCCAGCAATCCTAATGCTAAAGGAAGTGTTGCTATGGAACATTACAGTGAAACTCTTAACAAGTTCTATGAAATGTTTGGGGTTAAAAAACAGGCAAAACTCGCAGAACTTGCT</w:t>
      </w:r>
    </w:p>
    <w:p w14:paraId="15C7A699" w14:textId="59DBA973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&gt;DQ777144.1</w:t>
      </w:r>
    </w:p>
    <w:p w14:paraId="11CCEAE6" w14:textId="77777777" w:rsidR="001D53F7" w:rsidRPr="00E859ED" w:rsidRDefault="001D53F7" w:rsidP="001D53F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ATGTCTAAGGTTAAGCTCACTAAGGAAAGCATTGTTGCTTTGTTGACACAAGGCAAAGACCTTGAGTTTG</w:t>
      </w:r>
    </w:p>
    <w:p w14:paraId="7D5C406F" w14:textId="77777777" w:rsidR="001D53F7" w:rsidRPr="00E859ED" w:rsidRDefault="001D53F7" w:rsidP="001D53F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TGGAAGATCAGAATCTGGTAGCATTCAACTTCAAGACTTTTTGTCTGGGAAACCTTGACCAGATCAAAAA</w:t>
      </w:r>
    </w:p>
    <w:p w14:paraId="5720DC15" w14:textId="77777777" w:rsidR="001D53F7" w:rsidRPr="00E859ED" w:rsidRDefault="001D53F7" w:rsidP="001D53F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GATGAGCATTATTTCATGTCTGACATTCCTGAAGAATCGTCAGAGCATAATGAAGGTTATTAAGCAAAGT</w:t>
      </w:r>
    </w:p>
    <w:p w14:paraId="22A7F1EA" w14:textId="77777777" w:rsidR="001D53F7" w:rsidRPr="00E859ED" w:rsidRDefault="001D53F7" w:rsidP="001D53F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GATTTTACTTTTGGTAAAATTACCATAAAGAAAACTTCAGACAGGATTGGAGCCACTGACATGACCCTCA</w:t>
      </w:r>
    </w:p>
    <w:p w14:paraId="1FF86125" w14:textId="77777777" w:rsidR="001D53F7" w:rsidRPr="00E859ED" w:rsidRDefault="001D53F7" w:rsidP="001D53F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GAAGGCTTGATAGCTTGATCAGGGTCAGGCTTGTTGAGGAAACTGGGAATTCTGAGAATCTCAATACTAT</w:t>
      </w:r>
    </w:p>
    <w:p w14:paraId="16B398B1" w14:textId="77777777" w:rsidR="001D53F7" w:rsidRPr="00E859ED" w:rsidRDefault="001D53F7" w:rsidP="001D53F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CAAATCTAAGATTGCTTCCCACCCTTTGATTCAAGCCTATGGATTACCCCTTGATGATGCAAAGTCTGTG</w:t>
      </w:r>
    </w:p>
    <w:p w14:paraId="02F58663" w14:textId="77777777" w:rsidR="001D53F7" w:rsidRPr="00E859ED" w:rsidRDefault="001D53F7" w:rsidP="001D53F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AGGCTTGCCATAATGCTGGGAGGTAGCTTACCTCTTATTGCTTCAGTTGATAGCTTTGAGATGATCAGTG</w:t>
      </w:r>
    </w:p>
    <w:p w14:paraId="20312D67" w14:textId="77777777" w:rsidR="001D53F7" w:rsidRPr="00E859ED" w:rsidRDefault="001D53F7" w:rsidP="001D53F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TTGTCTTGGCTATATATCAAGATGCAAAATACAAGGACCTTGGGATCGACCCAAAGAAGTATGACACCAG</w:t>
      </w:r>
    </w:p>
    <w:p w14:paraId="19A78D0F" w14:textId="77777777" w:rsidR="001D53F7" w:rsidRPr="00E859ED" w:rsidRDefault="001D53F7" w:rsidP="001D53F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4BDB2B40" w14:textId="77777777" w:rsidR="001D53F7" w:rsidRPr="00E859ED" w:rsidRDefault="001D53F7" w:rsidP="001D53F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AAGGGGAAAGAGTATGCTGCTATACTTAGTTCCAGCAATCCTAATGCTAAAGGAAGTGTTGCTATGGAAC</w:t>
      </w:r>
    </w:p>
    <w:p w14:paraId="321715EF" w14:textId="77777777" w:rsidR="001D53F7" w:rsidRPr="00E859ED" w:rsidRDefault="001D53F7" w:rsidP="001D53F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ATTACAGTGAAACTCTTAACAAGTTCTATGAAATGTTTGGGGTTAAAAAACAGGCAAAACTCGCAGAACT</w:t>
      </w:r>
    </w:p>
    <w:p w14:paraId="3AB149F1" w14:textId="77777777" w:rsidR="001D53F7" w:rsidRPr="00E859ED" w:rsidRDefault="001D53F7" w:rsidP="001D53F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1AABBED2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&gt;DQ777143.1</w:t>
      </w:r>
    </w:p>
    <w:p w14:paraId="04F15E80" w14:textId="77777777" w:rsidR="001D53F7" w:rsidRPr="00E859ED" w:rsidRDefault="001D53F7" w:rsidP="001D53F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ATGTCTAAGGTTAAGCTCACTAAGGAAAGCATTGTTGCTTTGTTGACACAAGGCAAAGACCTTGAGTTTG</w:t>
      </w:r>
    </w:p>
    <w:p w14:paraId="3AC2F6BE" w14:textId="77777777" w:rsidR="001D53F7" w:rsidRPr="00E859ED" w:rsidRDefault="001D53F7" w:rsidP="001D53F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AGGAAGATCAGAATCTGGTAGCATTCAACTTCAAGACTTTTTGTCTGGGAAACCTTGACCAGATCAAAAA</w:t>
      </w:r>
    </w:p>
    <w:p w14:paraId="6480B13C" w14:textId="77777777" w:rsidR="001D53F7" w:rsidRPr="00E859ED" w:rsidRDefault="001D53F7" w:rsidP="001D53F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GATGAGCATTATTTCATGTCTGACATTCCTGAAGAATCGTCAGAGCATAATGAAGGTTATTAAGCAAAGT</w:t>
      </w:r>
    </w:p>
    <w:p w14:paraId="381C3F50" w14:textId="77777777" w:rsidR="001D53F7" w:rsidRPr="00E859ED" w:rsidRDefault="001D53F7" w:rsidP="001D53F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2EB5A4D9" w14:textId="77777777" w:rsidR="001D53F7" w:rsidRPr="00E859ED" w:rsidRDefault="001D53F7" w:rsidP="001D53F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GAAGGCTTGATAGCTTGATCAGGGTCAGGCTTGTTGAGGAAACTGGGAATTCTGAGAATCTCAATACTAT</w:t>
      </w:r>
    </w:p>
    <w:p w14:paraId="0981E8EF" w14:textId="77777777" w:rsidR="001D53F7" w:rsidRPr="00E859ED" w:rsidRDefault="001D53F7" w:rsidP="001D53F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CAAATCTAAGATTGCTTCCCACCCTTTGATTCAAGCCTATGGATTACCCCTTGATGATGCAAAGTCTGTG</w:t>
      </w:r>
    </w:p>
    <w:p w14:paraId="57D1D2F8" w14:textId="77777777" w:rsidR="001D53F7" w:rsidRPr="00E859ED" w:rsidRDefault="001D53F7" w:rsidP="001D53F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AGGCTTGCCATAATGCTGGGAGGTAGCTTACCTCTTATTGCTTCAGTTGATAGCTTTGAGATGATCAGTG</w:t>
      </w:r>
    </w:p>
    <w:p w14:paraId="27974C23" w14:textId="77777777" w:rsidR="001D53F7" w:rsidRPr="00E859ED" w:rsidRDefault="001D53F7" w:rsidP="001D53F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TTGTCTTGGCTATATATCAAGATGCAAAATACAAGGACCTTGGGATCGACCCAAAGAAGTATGACACCAG</w:t>
      </w:r>
    </w:p>
    <w:p w14:paraId="72509E99" w14:textId="77777777" w:rsidR="001D53F7" w:rsidRPr="00E859ED" w:rsidRDefault="001D53F7" w:rsidP="001D53F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19E14327" w14:textId="77777777" w:rsidR="001D53F7" w:rsidRPr="00E859ED" w:rsidRDefault="001D53F7" w:rsidP="001D53F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AAGGGGAAAGAGTATGCTGCTATACTTAGTTCCAGCAATCCTGATGCTAAAGGAAGTGTTGCTATGGAAC</w:t>
      </w:r>
    </w:p>
    <w:p w14:paraId="71D9F479" w14:textId="77777777" w:rsidR="001D53F7" w:rsidRPr="00E859ED" w:rsidRDefault="001D53F7" w:rsidP="001D53F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ATTACAGTGAAACTCTTAACAAGTTCTATGAAATGTTTGGGGTTAAAAAACAGGCAAAACTCGCAGAACT</w:t>
      </w:r>
    </w:p>
    <w:p w14:paraId="5184C6D5" w14:textId="77777777" w:rsidR="001D53F7" w:rsidRPr="00E859ED" w:rsidRDefault="001D53F7" w:rsidP="001D53F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0A117736" w14:textId="57D0B2E6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&gt;DQ777142.1</w:t>
      </w:r>
    </w:p>
    <w:p w14:paraId="347F6CC9" w14:textId="77777777" w:rsidR="001D53F7" w:rsidRPr="00E859ED" w:rsidRDefault="001D53F7" w:rsidP="001D53F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ATGTCTAAGGTTAAGCTCACTAAGGAAAGCATTGTTGCTTTGTTGACACAAGGCAAAGACCTTGAGTTTG</w:t>
      </w:r>
    </w:p>
    <w:p w14:paraId="177D3C5B" w14:textId="77777777" w:rsidR="001D53F7" w:rsidRPr="00E859ED" w:rsidRDefault="001D53F7" w:rsidP="001D53F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AGGAAGATCAGAATCTGGTAGCATTCAACTTCAAGACTTTTTGTCTGGGAAACCTTGACCAGATCAAAAA</w:t>
      </w:r>
    </w:p>
    <w:p w14:paraId="3A8120A9" w14:textId="77777777" w:rsidR="001D53F7" w:rsidRPr="00E859ED" w:rsidRDefault="001D53F7" w:rsidP="001D53F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GATGAGCATTATTTCATGTCTGACATTCCTGAAGAATCGTCAGAGCATAATGAAGGTTATTAAGCAAAGT</w:t>
      </w:r>
    </w:p>
    <w:p w14:paraId="06CED6AE" w14:textId="77777777" w:rsidR="001D53F7" w:rsidRPr="00E859ED" w:rsidRDefault="001D53F7" w:rsidP="001D53F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480E782C" w14:textId="77777777" w:rsidR="001D53F7" w:rsidRPr="00E859ED" w:rsidRDefault="001D53F7" w:rsidP="001D53F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GAAGGCTTGATAGCTTGATCAGGGTCAGGCTTGTTGAGGAAACTGGGAATTCTGAGAATCTCAATACTAT</w:t>
      </w:r>
    </w:p>
    <w:p w14:paraId="6E251B34" w14:textId="77777777" w:rsidR="001D53F7" w:rsidRPr="00E859ED" w:rsidRDefault="001D53F7" w:rsidP="001D53F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CAAATCTAAGATTGCTTCCCACCCTTTGATTCAAGCCTATGGATTACCCCTTGATGATGCAAAGTCTGTG</w:t>
      </w:r>
    </w:p>
    <w:p w14:paraId="20919753" w14:textId="77777777" w:rsidR="001D53F7" w:rsidRPr="00E859ED" w:rsidRDefault="001D53F7" w:rsidP="001D53F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AGGCTTGCCATAATGCTGGGAGGTAGCTTACCTCTTATTGCTTCAGTTGATAGCTTTGAGATGATCAGTG</w:t>
      </w:r>
    </w:p>
    <w:p w14:paraId="0C670154" w14:textId="77777777" w:rsidR="001D53F7" w:rsidRPr="00E859ED" w:rsidRDefault="001D53F7" w:rsidP="001D53F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TTGTCTTGGCTATATATCAAGATGCAAAATACAAGGACCTTGGGATCGACCCAAAGAAGTATGACACCAG</w:t>
      </w:r>
    </w:p>
    <w:p w14:paraId="66AAB381" w14:textId="77777777" w:rsidR="001D53F7" w:rsidRPr="00E859ED" w:rsidRDefault="001D53F7" w:rsidP="001D53F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3DB53A59" w14:textId="77777777" w:rsidR="001D53F7" w:rsidRPr="00E859ED" w:rsidRDefault="001D53F7" w:rsidP="001D53F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AAGGGGAAAGAGTATGCTGCTATACTTAGTTCCAGCAATCCTGATGCTAAAGGAAGTGTTGCTATGGAAC</w:t>
      </w:r>
    </w:p>
    <w:p w14:paraId="6C8C440B" w14:textId="77777777" w:rsidR="001D53F7" w:rsidRPr="00E859ED" w:rsidRDefault="001D53F7" w:rsidP="001D53F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ATTACAGTGAAACTCTTAACAAGTTCTATGAAATGTTTGGGGTTAAAAAACAGGCAAAACTCGCAGAACT</w:t>
      </w:r>
    </w:p>
    <w:p w14:paraId="5C1B406C" w14:textId="3ED50366" w:rsidR="001D53F7" w:rsidRPr="00E859ED" w:rsidRDefault="001D53F7" w:rsidP="001D53F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1C91010F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&gt;DQ777141.1</w:t>
      </w:r>
    </w:p>
    <w:p w14:paraId="7F590594" w14:textId="77777777" w:rsidR="001D53F7" w:rsidRPr="00E859ED" w:rsidRDefault="001D53F7" w:rsidP="001D53F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ATGTCTAAGGTTAAGCTCACTAAGGAAAGCATTGTTGCTTTGTTGACACAAGGCAAAGACCTTGAGTTTG</w:t>
      </w:r>
    </w:p>
    <w:p w14:paraId="1537FD8C" w14:textId="77777777" w:rsidR="001D53F7" w:rsidRPr="00E859ED" w:rsidRDefault="001D53F7" w:rsidP="001D53F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AGGAAGATCAGAATCTGGTAGCATTCAACTTCAAGACTTTTTGTCTGGGAAACCTTGACCAGATCAAAAA</w:t>
      </w:r>
    </w:p>
    <w:p w14:paraId="2006A43A" w14:textId="77777777" w:rsidR="001D53F7" w:rsidRPr="00E859ED" w:rsidRDefault="001D53F7" w:rsidP="001D53F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GATGAGCATTATTTCATGTCTGACATTCTTGAAGAATCGTCAGAGCATAATGAAGGTTATTAAGCAAAGT</w:t>
      </w:r>
    </w:p>
    <w:p w14:paraId="39D6F9AC" w14:textId="77777777" w:rsidR="001D53F7" w:rsidRPr="00E859ED" w:rsidRDefault="001D53F7" w:rsidP="001D53F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07350298" w14:textId="77777777" w:rsidR="001D53F7" w:rsidRPr="00E859ED" w:rsidRDefault="001D53F7" w:rsidP="001D53F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GAAGGCTTGATAGCTTGATCAGGGTCAGGCTTGTTGAGGAAACTGGGAATTCTGAGAATCTCAATACTAT</w:t>
      </w:r>
    </w:p>
    <w:p w14:paraId="17B14329" w14:textId="77777777" w:rsidR="001D53F7" w:rsidRPr="00E859ED" w:rsidRDefault="001D53F7" w:rsidP="001D53F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CAAATCTAAGATTGCTTCCCACCCTTTGATTCAAGCCTATGGATTACCCCTTGATGATGCAAAGTCTGTG</w:t>
      </w:r>
    </w:p>
    <w:p w14:paraId="066A2961" w14:textId="77777777" w:rsidR="001D53F7" w:rsidRPr="00E859ED" w:rsidRDefault="001D53F7" w:rsidP="001D53F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AGGCTTGCCATAATGCTAGGAGGTAGCTTACCTCTTATTGCTTCAGTTGATAGCTTTGAGATGATCAGTG</w:t>
      </w:r>
    </w:p>
    <w:p w14:paraId="31C22B88" w14:textId="77777777" w:rsidR="001D53F7" w:rsidRPr="00E859ED" w:rsidRDefault="001D53F7" w:rsidP="001D53F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TTGTCTTAGCTATATATCAAGATGCAAAATACAAGGACCTTGGGATCGACCCAAAGAAGTATGACACCAG</w:t>
      </w:r>
    </w:p>
    <w:p w14:paraId="010CCA37" w14:textId="77777777" w:rsidR="001D53F7" w:rsidRPr="00E859ED" w:rsidRDefault="001D53F7" w:rsidP="001D53F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62B6503C" w14:textId="77777777" w:rsidR="001D53F7" w:rsidRPr="00E859ED" w:rsidRDefault="001D53F7" w:rsidP="001D53F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AAGGGGAAAGAGTATGCTGCCATACTTAGTTCCAGCAATCCTAATGCTAAAGGAAGTGTTGCTATGGAAC</w:t>
      </w:r>
    </w:p>
    <w:p w14:paraId="0730E6BE" w14:textId="77777777" w:rsidR="001D53F7" w:rsidRPr="00E859ED" w:rsidRDefault="001D53F7" w:rsidP="001D53F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ATTACAGTGAAACTCTTAACAAGTTCTATGAAATGTTTGGGGTTAAAAAGCAGGCAAAACTCGCAGAACT</w:t>
      </w:r>
    </w:p>
    <w:p w14:paraId="7A10B6E6" w14:textId="77777777" w:rsidR="001D53F7" w:rsidRPr="00E859ED" w:rsidRDefault="001D53F7" w:rsidP="001D53F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63321C7B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&gt;DQ777140.1</w:t>
      </w:r>
    </w:p>
    <w:p w14:paraId="48F04996" w14:textId="77777777" w:rsidR="001D53F7" w:rsidRPr="00E859ED" w:rsidRDefault="001D53F7" w:rsidP="001D53F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ATGTCTAAGGTTAAGCTCACTAAGGAAAGCATTGTTGCTTTGTTGACACAAGGCAAAGACCTTGAGTTTG</w:t>
      </w:r>
    </w:p>
    <w:p w14:paraId="4543E7DE" w14:textId="77777777" w:rsidR="001D53F7" w:rsidRPr="00E859ED" w:rsidRDefault="001D53F7" w:rsidP="001D53F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AGGAAGATCAGAATCTGGTAGCATTCAACTTCAAGACTTTTTGTCTGGGAAACCTTGACCAGATCAAAAA</w:t>
      </w:r>
    </w:p>
    <w:p w14:paraId="59230A76" w14:textId="77777777" w:rsidR="001D53F7" w:rsidRPr="00E859ED" w:rsidRDefault="001D53F7" w:rsidP="001D53F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GATGAGCATTATTTCATGTCTGACATTCTTGAAGAATCGTCAGAGCATAATGAAGGTTATTAAGCAAAGT</w:t>
      </w:r>
    </w:p>
    <w:p w14:paraId="30553067" w14:textId="77777777" w:rsidR="001D53F7" w:rsidRPr="00E859ED" w:rsidRDefault="001D53F7" w:rsidP="001D53F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4F2EA999" w14:textId="77777777" w:rsidR="001D53F7" w:rsidRPr="00E859ED" w:rsidRDefault="001D53F7" w:rsidP="001D53F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GAAGGCTTGATAGCTTGATCAGGGTCAGGCTTGTTGAGGAAACTGGGAATTCTGAGAATCTCAATACTAT</w:t>
      </w:r>
    </w:p>
    <w:p w14:paraId="4C2D25AD" w14:textId="77777777" w:rsidR="001D53F7" w:rsidRPr="00E859ED" w:rsidRDefault="001D53F7" w:rsidP="001D53F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CAAATCTAAGATTGCTTCCCACCCTTTGATTCAAGCCTATGGATTACCCCTTGATGATGCAAAGTCTGTG</w:t>
      </w:r>
    </w:p>
    <w:p w14:paraId="7B0B488B" w14:textId="77777777" w:rsidR="001D53F7" w:rsidRPr="00E859ED" w:rsidRDefault="001D53F7" w:rsidP="001D53F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AGGCTTGCCATAATGCTAGGAGGTAGCTTACCTCTTATTGCTTCAGTTGATAGCTTTGAGATGATCAGTG</w:t>
      </w:r>
    </w:p>
    <w:p w14:paraId="7AEAEF82" w14:textId="77777777" w:rsidR="001D53F7" w:rsidRPr="00E859ED" w:rsidRDefault="001D53F7" w:rsidP="001D53F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TTGTCTTAGCTATATATCAAGATGCAAAATACAAGGACCTTGGGATCGACCCAAAGAAGTATGACACCAG</w:t>
      </w:r>
    </w:p>
    <w:p w14:paraId="21F3478A" w14:textId="77777777" w:rsidR="001D53F7" w:rsidRPr="00E859ED" w:rsidRDefault="001D53F7" w:rsidP="001D53F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0D0C2F9C" w14:textId="77777777" w:rsidR="001D53F7" w:rsidRPr="00E859ED" w:rsidRDefault="001D53F7" w:rsidP="001D53F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AAGGGGAAAGAGTATGCTGCCATACTTAGTTCCAGCAATCCTAATGCTAAAGGAAGTGTTGCTATGGAAC</w:t>
      </w:r>
    </w:p>
    <w:p w14:paraId="278B292C" w14:textId="77777777" w:rsidR="001D53F7" w:rsidRPr="00E859ED" w:rsidRDefault="001D53F7" w:rsidP="001D53F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ATTACGGTGAAACTCTTAACAAGTTCTATGAAATGTTTGGGGTTAAAAAACAGGCAAAACTCGCAGAACT</w:t>
      </w:r>
    </w:p>
    <w:p w14:paraId="63B2CD7E" w14:textId="3226FF21" w:rsidR="00F74785" w:rsidRPr="00E859ED" w:rsidRDefault="001D53F7" w:rsidP="001D53F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5D824E89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&gt;DQ777139.1</w:t>
      </w:r>
    </w:p>
    <w:p w14:paraId="7524C702" w14:textId="77777777" w:rsidR="001D53F7" w:rsidRPr="00E859ED" w:rsidRDefault="001D53F7" w:rsidP="001D53F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ATGTCTAAGGTTAAGCTCACTAAGGAAAGCATTGTTGCTTTGTTGACACAAGGCAAAGACCTTGAGTTTG</w:t>
      </w:r>
    </w:p>
    <w:p w14:paraId="1EF39AC7" w14:textId="77777777" w:rsidR="001D53F7" w:rsidRPr="00E859ED" w:rsidRDefault="001D53F7" w:rsidP="001D53F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AGGAAGATCAGAATCTGGTAGCATTCAACTTCAAGACTTTTTGTCTGGGAAACCTTGACCAGATCAAAAA</w:t>
      </w:r>
    </w:p>
    <w:p w14:paraId="0285924C" w14:textId="77777777" w:rsidR="001D53F7" w:rsidRPr="00E859ED" w:rsidRDefault="001D53F7" w:rsidP="001D53F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GATGAGCATTATTTCATGTCTGACATTCTTGAAGAATCGTCAGAGCATAATGAAGGTTATTAAGCAAAGT</w:t>
      </w:r>
    </w:p>
    <w:p w14:paraId="594A2475" w14:textId="77777777" w:rsidR="001D53F7" w:rsidRPr="00E859ED" w:rsidRDefault="001D53F7" w:rsidP="001D53F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0C6574DA" w14:textId="77777777" w:rsidR="001D53F7" w:rsidRPr="00E859ED" w:rsidRDefault="001D53F7" w:rsidP="001D53F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GAAGGCTTGATAGCTTGATCAGGGTCAGGCTTGTTGAGGAAACTGGGAATTCTGAGAATCTCAATACTAT</w:t>
      </w:r>
    </w:p>
    <w:p w14:paraId="2B40793B" w14:textId="77777777" w:rsidR="001D53F7" w:rsidRPr="00E859ED" w:rsidRDefault="001D53F7" w:rsidP="001D53F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CAAATCTAAGATTGCTTCCCACCCTTTGATTCAAGCCTATGGATTACCCCTTGATGATGCAAAGTCTGTG</w:t>
      </w:r>
    </w:p>
    <w:p w14:paraId="6377A273" w14:textId="77777777" w:rsidR="001D53F7" w:rsidRPr="00E859ED" w:rsidRDefault="001D53F7" w:rsidP="001D53F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AGGCTTGCCATAATGCTAGGAGGTAGCTTACCTCTTATTGCTTCAGTTGATAGCTTTGAGATGATCAGTG</w:t>
      </w:r>
    </w:p>
    <w:p w14:paraId="7FA003B2" w14:textId="77777777" w:rsidR="001D53F7" w:rsidRPr="00E859ED" w:rsidRDefault="001D53F7" w:rsidP="001D53F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TTGTCTTAGCTATATATCAAGATGCAAAATACAAGGACCTTGGGATCGACCCAAAGAAGTATGACACCAG</w:t>
      </w:r>
    </w:p>
    <w:p w14:paraId="38BAAF69" w14:textId="77777777" w:rsidR="001D53F7" w:rsidRPr="00E859ED" w:rsidRDefault="001D53F7" w:rsidP="001D53F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6CE830C6" w14:textId="77777777" w:rsidR="001D53F7" w:rsidRPr="00E859ED" w:rsidRDefault="001D53F7" w:rsidP="001D53F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AAGGGGAAAGAGTATGCTGCCATACTTAGTTCCAGCAATCCTAATGCTAAAGGAAGTGTTGCTATGGAAC</w:t>
      </w:r>
    </w:p>
    <w:p w14:paraId="22A40FC5" w14:textId="77777777" w:rsidR="001D53F7" w:rsidRPr="00E859ED" w:rsidRDefault="001D53F7" w:rsidP="001D53F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ATTACAGTGAAACTCTTAACAAGTTCTATGAAATGTTTGGGGTTAAAAAACAGGCAAAACTCACAGAACT</w:t>
      </w:r>
    </w:p>
    <w:p w14:paraId="0AFDCB84" w14:textId="77777777" w:rsidR="001D53F7" w:rsidRPr="00E859ED" w:rsidRDefault="001D53F7" w:rsidP="001D53F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3F35E350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&gt;DQ777138.1</w:t>
      </w:r>
    </w:p>
    <w:p w14:paraId="71F799F0" w14:textId="77777777" w:rsidR="00B156C0" w:rsidRPr="00E859ED" w:rsidRDefault="00B156C0" w:rsidP="00B156C0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ATGTCTAAGGTTAAGCTCACTAAGGAAAGCATTGTTGCTTTGTTGACACAAGGCAAAGACCTTGAGTTTG</w:t>
      </w:r>
    </w:p>
    <w:p w14:paraId="42D99143" w14:textId="77777777" w:rsidR="00B156C0" w:rsidRPr="00E859ED" w:rsidRDefault="00B156C0" w:rsidP="00B156C0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AGGAAGATCAGAATCTGGTAGCATTCAACTTCAAGACCTTTTGTCTGGGAAACCTTGACCAGATCAAAAA</w:t>
      </w:r>
    </w:p>
    <w:p w14:paraId="2FA698AC" w14:textId="77777777" w:rsidR="00B156C0" w:rsidRPr="00E859ED" w:rsidRDefault="00B156C0" w:rsidP="00B156C0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GATGAGCATTATTTCATGTCTGACATTCTTGAAGAATCGTCAGAGCATAATGAAGGTTATTAAGCAAAGT</w:t>
      </w:r>
    </w:p>
    <w:p w14:paraId="253BD674" w14:textId="77777777" w:rsidR="00B156C0" w:rsidRPr="00E859ED" w:rsidRDefault="00B156C0" w:rsidP="00B156C0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039EDD10" w14:textId="77777777" w:rsidR="00B156C0" w:rsidRPr="00E859ED" w:rsidRDefault="00B156C0" w:rsidP="00B156C0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GAAGGCTTGATAGCTTGATCAGGGTCAGGCTTGTTGAGGAAACTGGGAATTCTGAGAATCTCAATACTAT</w:t>
      </w:r>
    </w:p>
    <w:p w14:paraId="009355C8" w14:textId="77777777" w:rsidR="00B156C0" w:rsidRPr="00E859ED" w:rsidRDefault="00B156C0" w:rsidP="00B156C0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CAAATCTAAGATTGCTTCCCACCCTTTGATTCAAGCCTATGGATTACCCCTTGATGATGCAAAGTCTGTG</w:t>
      </w:r>
    </w:p>
    <w:p w14:paraId="2F4E7827" w14:textId="77777777" w:rsidR="00B156C0" w:rsidRPr="00E859ED" w:rsidRDefault="00B156C0" w:rsidP="00B156C0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AGGCTTGCCATAATGCTAGGAGGTAGCTTACCTCTTATTGCTTCAGTTGATAGCTTTGAGATGATCAGTG</w:t>
      </w:r>
    </w:p>
    <w:p w14:paraId="7064473C" w14:textId="77777777" w:rsidR="00B156C0" w:rsidRPr="00E859ED" w:rsidRDefault="00B156C0" w:rsidP="00B156C0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TTGTCTTAGCTATATATCAAGATGCAAAATACAAGGACCTTGGGATCGACCCAAAGAAGTATGACACCAG</w:t>
      </w:r>
    </w:p>
    <w:p w14:paraId="520DB0AF" w14:textId="77777777" w:rsidR="00B156C0" w:rsidRPr="00E859ED" w:rsidRDefault="00B156C0" w:rsidP="00B156C0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724010BF" w14:textId="77777777" w:rsidR="00B156C0" w:rsidRPr="00E859ED" w:rsidRDefault="00B156C0" w:rsidP="00B156C0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AAGGGGAAAGAGTATGCTGCCATACTTAGTTCCAGCAATCCTAATGCTAAAGGAAGTGTTGCTATGGAAC</w:t>
      </w:r>
    </w:p>
    <w:p w14:paraId="1ECF7429" w14:textId="77777777" w:rsidR="00B156C0" w:rsidRPr="00E859ED" w:rsidRDefault="00B156C0" w:rsidP="00B156C0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ATTACAGTGAAACTCTTAACAAGTTCTATGAAATGTTTGGGGTTAAAAAACAGGCAAAACTCGCAGAACT</w:t>
      </w:r>
    </w:p>
    <w:p w14:paraId="17A81DA4" w14:textId="77777777" w:rsidR="00B156C0" w:rsidRPr="00E859ED" w:rsidRDefault="00B156C0" w:rsidP="00B156C0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447119E9" w14:textId="603D71C4" w:rsidR="00B156C0" w:rsidRPr="00E859ED" w:rsidRDefault="00B156C0" w:rsidP="00B156C0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</w:p>
    <w:p w14:paraId="43677A93" w14:textId="7BA3C141" w:rsidR="00B156C0" w:rsidRPr="00E859ED" w:rsidRDefault="00B156C0" w:rsidP="00B156C0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&gt;DQ77713</w:t>
      </w:r>
      <w:r w:rsidRPr="00E859ED">
        <w:rPr>
          <w:rFonts w:ascii="Courier New" w:hAnsi="Courier New" w:cs="Courier New"/>
          <w:color w:val="000000" w:themeColor="text1"/>
          <w:kern w:val="0"/>
        </w:rPr>
        <w:t>6</w:t>
      </w:r>
      <w:r w:rsidRPr="00E859ED">
        <w:rPr>
          <w:rFonts w:ascii="Courier New" w:hAnsi="Courier New" w:cs="Courier New"/>
          <w:color w:val="000000" w:themeColor="text1"/>
          <w:kern w:val="0"/>
        </w:rPr>
        <w:t>.1</w:t>
      </w:r>
    </w:p>
    <w:p w14:paraId="1262D940" w14:textId="77777777" w:rsidR="00B156C0" w:rsidRPr="00E859ED" w:rsidRDefault="00B156C0" w:rsidP="00B156C0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ATGTCTAAGGTTAAGCTCACTAAGGAAAGCATTGTTGCTTTGTTGACACAAGGCAAAGACCTTGAGTTTG</w:t>
      </w:r>
    </w:p>
    <w:p w14:paraId="75351DB3" w14:textId="77777777" w:rsidR="00B156C0" w:rsidRPr="00E859ED" w:rsidRDefault="00B156C0" w:rsidP="00B156C0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AGGAAGATCAGAATCTGGTAGCATTCAACTTCAAGACTTTTTGTCTGGGAAACCTTGACCAGATCAAAAA</w:t>
      </w:r>
    </w:p>
    <w:p w14:paraId="11C157BD" w14:textId="77777777" w:rsidR="00B156C0" w:rsidRPr="00E859ED" w:rsidRDefault="00B156C0" w:rsidP="00B156C0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GATGAGCATTATTTCATGTCTGACATTCTTGAAGAATCGTCAGAGCATAATGAAGGTTATTAAGCAAAGT</w:t>
      </w:r>
    </w:p>
    <w:p w14:paraId="414F9CF1" w14:textId="77777777" w:rsidR="00B156C0" w:rsidRPr="00E859ED" w:rsidRDefault="00B156C0" w:rsidP="00B156C0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264494A1" w14:textId="77777777" w:rsidR="00B156C0" w:rsidRPr="00E859ED" w:rsidRDefault="00B156C0" w:rsidP="00B156C0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GGAGGCTTGATAGCTTGATCAGGGTCAGGCTTGTTGAGGAAACTGGGAATTCTGAGAATCTCAATACTAT</w:t>
      </w:r>
    </w:p>
    <w:p w14:paraId="3006BE7A" w14:textId="77777777" w:rsidR="00B156C0" w:rsidRPr="00E859ED" w:rsidRDefault="00B156C0" w:rsidP="00B156C0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CAAATCTAAGATTGCTTCCCACCCTTTGATTCAAGCCTATGGATTACCCCTTGATGATGCAAAGTCTGTG</w:t>
      </w:r>
    </w:p>
    <w:p w14:paraId="0DC62DEF" w14:textId="77777777" w:rsidR="00B156C0" w:rsidRPr="00E859ED" w:rsidRDefault="00B156C0" w:rsidP="00B156C0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AGGCTTGCCATAATGCTAGGAGGTAGCTTACCTCTTATTGCTTCAGTTGATAGCTTTGAGATGATCAGTG</w:t>
      </w:r>
    </w:p>
    <w:p w14:paraId="06DCD49D" w14:textId="77777777" w:rsidR="00B156C0" w:rsidRPr="00E859ED" w:rsidRDefault="00B156C0" w:rsidP="00B156C0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TTGTCTTAGCTATATATCAAGATGCAAAATACAAGGACCTTGGGATCGACCCAAAGAAGTATGACACCAG</w:t>
      </w:r>
    </w:p>
    <w:p w14:paraId="60D533A5" w14:textId="77777777" w:rsidR="00B156C0" w:rsidRPr="00E859ED" w:rsidRDefault="00B156C0" w:rsidP="00B156C0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6E2B2C03" w14:textId="77777777" w:rsidR="00B156C0" w:rsidRPr="00E859ED" w:rsidRDefault="00B156C0" w:rsidP="00B156C0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AAGGGGAAAGAGTATGCTGCCATACTTAGTTCCAGCAATCCTAATGCTAAAGGAAGTGTTGCTATGGAAC</w:t>
      </w:r>
    </w:p>
    <w:p w14:paraId="09445E96" w14:textId="77777777" w:rsidR="00B156C0" w:rsidRPr="00E859ED" w:rsidRDefault="00B156C0" w:rsidP="00B156C0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ATTACAGTGAAACTCTTAACAAGTTCTATGAAATGTTTGGGGTTAAAAAACAGGCAAAACTCGCAGAACT</w:t>
      </w:r>
    </w:p>
    <w:p w14:paraId="1EED5EC3" w14:textId="77777777" w:rsidR="00B156C0" w:rsidRPr="00E859ED" w:rsidRDefault="00B156C0" w:rsidP="00B156C0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1D0AD3AE" w14:textId="77777777" w:rsidR="00B156C0" w:rsidRPr="00E859ED" w:rsidRDefault="00B156C0" w:rsidP="00B156C0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</w:p>
    <w:p w14:paraId="6732C138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&gt;DQ777135.1</w:t>
      </w:r>
    </w:p>
    <w:p w14:paraId="34812A31" w14:textId="77777777" w:rsidR="00B156C0" w:rsidRPr="00E859ED" w:rsidRDefault="00B156C0" w:rsidP="00B156C0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ATGTCTAAGGTTAAGCTCACTAAGGAAAGCATTGTTGCTTTGTTGACACAAGGCAAAGACCTTGAGTTTG</w:t>
      </w:r>
    </w:p>
    <w:p w14:paraId="5A3C5811" w14:textId="77777777" w:rsidR="00B156C0" w:rsidRPr="00E859ED" w:rsidRDefault="00B156C0" w:rsidP="00B156C0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AGGAAGATCAGAATCTGGTAGCGTTCAACTTCAAGACTTTTTGTCTGGGAAACCTTGACCAGATCAAAAA</w:t>
      </w:r>
    </w:p>
    <w:p w14:paraId="580B5BD7" w14:textId="77777777" w:rsidR="00B156C0" w:rsidRPr="00E859ED" w:rsidRDefault="00B156C0" w:rsidP="00B156C0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GATGAGCATTATTTCATGTCTGACATTCTTGAAGAATCGTCAGAGCATAATGAAGGTTATTAAGCAAAGT</w:t>
      </w:r>
    </w:p>
    <w:p w14:paraId="46CF34E0" w14:textId="77777777" w:rsidR="00B156C0" w:rsidRPr="00E859ED" w:rsidRDefault="00B156C0" w:rsidP="00B156C0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162C5330" w14:textId="77777777" w:rsidR="00B156C0" w:rsidRPr="00E859ED" w:rsidRDefault="00B156C0" w:rsidP="00B156C0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GGAGGCTTGATAGCTTGATCAGGGTCAGGCTTGTTGAGGAAACTGGGAATTCTGAGAATCTCAATACTAT</w:t>
      </w:r>
    </w:p>
    <w:p w14:paraId="3D801BCC" w14:textId="77777777" w:rsidR="00B156C0" w:rsidRPr="00E859ED" w:rsidRDefault="00B156C0" w:rsidP="00B156C0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CAAATCTAAGATTGCTTCCCACCCTTTGATTCAAGCCTATGGATTACCCCTTGATGATGCAAAGTCTGTG</w:t>
      </w:r>
    </w:p>
    <w:p w14:paraId="76B74642" w14:textId="77777777" w:rsidR="00B156C0" w:rsidRPr="00E859ED" w:rsidRDefault="00B156C0" w:rsidP="00B156C0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AGGCTTGCCATAATGCTAGGAGGTAGCTTACCTCTTATTGCTTCAGTTGATAGCTTTGAGATGATCAGTG</w:t>
      </w:r>
    </w:p>
    <w:p w14:paraId="700F5A6B" w14:textId="77777777" w:rsidR="00B156C0" w:rsidRPr="00E859ED" w:rsidRDefault="00B156C0" w:rsidP="00B156C0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TTGTCTTAGCTATATATCAAGATGCAAAATACAAGGACCTTGGGATCGACCCAAAGAAGTATGACACCAG</w:t>
      </w:r>
    </w:p>
    <w:p w14:paraId="180CB23C" w14:textId="77777777" w:rsidR="00B156C0" w:rsidRPr="00E859ED" w:rsidRDefault="00B156C0" w:rsidP="00B156C0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3A1E68E9" w14:textId="77777777" w:rsidR="00B156C0" w:rsidRPr="00E859ED" w:rsidRDefault="00B156C0" w:rsidP="00B156C0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AAGGGGAAAGAGTATGCTGCCATACTTAGTTCCAGCAATCCTAATGCTAAAGGAAGTGTTGCTATGGAAC</w:t>
      </w:r>
    </w:p>
    <w:p w14:paraId="3BAB8691" w14:textId="77777777" w:rsidR="00B156C0" w:rsidRPr="00E859ED" w:rsidRDefault="00B156C0" w:rsidP="00B156C0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ATTACAGTGAAACTCTTAACAAGTTCTATGAAATGTTTGGGGTTAAAAAACAGGCAAAACTCGCAGAACT</w:t>
      </w:r>
    </w:p>
    <w:p w14:paraId="3E562CF0" w14:textId="32BD3427" w:rsidR="00B156C0" w:rsidRPr="00E859ED" w:rsidRDefault="00B156C0" w:rsidP="00B156C0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</w:t>
      </w:r>
      <w:r w:rsidRPr="00E859ED">
        <w:rPr>
          <w:color w:val="000000" w:themeColor="text1"/>
          <w:sz w:val="22"/>
          <w:szCs w:val="22"/>
        </w:rPr>
        <w:t>T</w:t>
      </w:r>
    </w:p>
    <w:p w14:paraId="1CDC2C1F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&gt;DQ777134.1</w:t>
      </w:r>
    </w:p>
    <w:p w14:paraId="3DE36C98" w14:textId="77777777" w:rsidR="00B156C0" w:rsidRPr="00E859ED" w:rsidRDefault="00B156C0" w:rsidP="00B156C0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ATGTCTAAGGTTAAGCTCACTAAGGAAAGCATTGTTGCTTTGTTGACACAAGGCAAAGACCTTGAGTTTG</w:t>
      </w:r>
    </w:p>
    <w:p w14:paraId="58C9D02B" w14:textId="77777777" w:rsidR="00B156C0" w:rsidRPr="00E859ED" w:rsidRDefault="00B156C0" w:rsidP="00B156C0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AGGAAGATCAGAATCTGGTAGCATTCAACTTCAAGACTTTTTGTCTGGGAAACCTTGACCAGATCAAAAA</w:t>
      </w:r>
    </w:p>
    <w:p w14:paraId="5143F05D" w14:textId="77777777" w:rsidR="00B156C0" w:rsidRPr="00E859ED" w:rsidRDefault="00B156C0" w:rsidP="00B156C0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GATGAGCATTATTTCATGTCTGACATTCTTGAAGAATCGTCAGAGCATAATGAAGGTTATTAAGCAAAGT</w:t>
      </w:r>
    </w:p>
    <w:p w14:paraId="36690B75" w14:textId="77777777" w:rsidR="00B156C0" w:rsidRPr="00E859ED" w:rsidRDefault="00B156C0" w:rsidP="00B156C0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76E96204" w14:textId="77777777" w:rsidR="00B156C0" w:rsidRPr="00E859ED" w:rsidRDefault="00B156C0" w:rsidP="00B156C0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GAAGGCTTGATAGCTTGATCAGGGTCAGGCTTGTTGAGGAAACTGGGAATTCTGAGAATCTCAATACTAT</w:t>
      </w:r>
    </w:p>
    <w:p w14:paraId="72621D79" w14:textId="77777777" w:rsidR="00B156C0" w:rsidRPr="00E859ED" w:rsidRDefault="00B156C0" w:rsidP="00B156C0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CAAATCTAAGATTGCTTCCCACCCTTTGATTCAAGCCTATGGATTACCCCTTGATGATGCAAAGTCTGTG</w:t>
      </w:r>
    </w:p>
    <w:p w14:paraId="3911AC0F" w14:textId="77777777" w:rsidR="00B156C0" w:rsidRPr="00E859ED" w:rsidRDefault="00B156C0" w:rsidP="00B156C0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AGGCTTGCCATAATGCTAGGAGGTAGCTTACCTCTTATTGCTTCAGTTGATAGCTTTGAGATGATCAGTG</w:t>
      </w:r>
    </w:p>
    <w:p w14:paraId="76029416" w14:textId="77777777" w:rsidR="00B156C0" w:rsidRPr="00E859ED" w:rsidRDefault="00B156C0" w:rsidP="00B156C0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TTGTCTTAGCTATATATCAAGATGCAAAATACAAGGACCTTGGGATCGGCCCAAAGAAGTATGACACCAG</w:t>
      </w:r>
    </w:p>
    <w:p w14:paraId="5BF80B9F" w14:textId="77777777" w:rsidR="00B156C0" w:rsidRPr="00E859ED" w:rsidRDefault="00B156C0" w:rsidP="00B156C0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55E2C7E0" w14:textId="77777777" w:rsidR="00B156C0" w:rsidRPr="00E859ED" w:rsidRDefault="00B156C0" w:rsidP="00B156C0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AAGGGGAAAGAGTATGCTGCCATACTTAGTTCCAGCAATCCTAATGCTAAAGGAAGTGTTGCTATGGAAC</w:t>
      </w:r>
    </w:p>
    <w:p w14:paraId="781AB28A" w14:textId="77777777" w:rsidR="00B156C0" w:rsidRPr="00E859ED" w:rsidRDefault="00B156C0" w:rsidP="00B156C0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ATTACAGTGAAACTCTTAACAAGTTCTATGAAATGTTTGGGGTTAAAAAACAGGCAAAACTCGCAGAACT</w:t>
      </w:r>
    </w:p>
    <w:p w14:paraId="334053FE" w14:textId="77777777" w:rsidR="00B156C0" w:rsidRPr="00E859ED" w:rsidRDefault="00B156C0" w:rsidP="00B156C0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0DA9DF48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&gt;DQ777133.1</w:t>
      </w:r>
    </w:p>
    <w:p w14:paraId="7C2DBA26" w14:textId="77777777" w:rsidR="00B156C0" w:rsidRPr="00E859ED" w:rsidRDefault="00B156C0" w:rsidP="00B156C0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ATGTCTAAGGTTAAGCTCACTAAGGAAAGCATTGTTGCTTTGTTGACACAAGGCAAAGACCTTGAGTTTG</w:t>
      </w:r>
    </w:p>
    <w:p w14:paraId="014B5099" w14:textId="77777777" w:rsidR="00B156C0" w:rsidRPr="00E859ED" w:rsidRDefault="00B156C0" w:rsidP="00B156C0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AGGAAGATCAGAATCTGGTAGCATTCAACTTCAAGACTTTTTGTCTGGGAAACCTTGACCAGATCAAAAA</w:t>
      </w:r>
    </w:p>
    <w:p w14:paraId="415FBCBF" w14:textId="77777777" w:rsidR="00B156C0" w:rsidRPr="00E859ED" w:rsidRDefault="00B156C0" w:rsidP="00B156C0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GATGAGCATTATTTCATGTCTGACATTCTTGAAGAATCGCCAGAGCATAATGAAGGTTATTAAGCAAAGT</w:t>
      </w:r>
    </w:p>
    <w:p w14:paraId="10D8C9F3" w14:textId="77777777" w:rsidR="00B156C0" w:rsidRPr="00E859ED" w:rsidRDefault="00B156C0" w:rsidP="00B156C0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67C8370E" w14:textId="77777777" w:rsidR="00B156C0" w:rsidRPr="00E859ED" w:rsidRDefault="00B156C0" w:rsidP="00B156C0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GAAGGCTTGATAGCTTGATCAGGGTCAGGCTTGTTGAGGAAACTGGGGATTCTGAGAATCTCAATACTAT</w:t>
      </w:r>
    </w:p>
    <w:p w14:paraId="06F514BE" w14:textId="77777777" w:rsidR="00B156C0" w:rsidRPr="00E859ED" w:rsidRDefault="00B156C0" w:rsidP="00B156C0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CAAATCTAAGATTGCTTCCCACCCTTTGATTCAAGCCTATGGATTACCCCTTGATGATGCAAAGTCTGTG</w:t>
      </w:r>
    </w:p>
    <w:p w14:paraId="03296BC8" w14:textId="77777777" w:rsidR="00B156C0" w:rsidRPr="00E859ED" w:rsidRDefault="00B156C0" w:rsidP="00B156C0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AGGCTTGCCATAATGCTAGGAGGTAGCTTACCTCTTATTGCTTCAGTTGATAGCTTTGAGATGATCAGTG</w:t>
      </w:r>
    </w:p>
    <w:p w14:paraId="67189851" w14:textId="77777777" w:rsidR="00B156C0" w:rsidRPr="00E859ED" w:rsidRDefault="00B156C0" w:rsidP="00B156C0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TTGTCTTAGCTATATATCAAGATGCAAAATACAAGGACCTTGGGATCGACCCAAAGAAGTATGACACCAG</w:t>
      </w:r>
    </w:p>
    <w:p w14:paraId="35985244" w14:textId="77777777" w:rsidR="00B156C0" w:rsidRPr="00E859ED" w:rsidRDefault="00B156C0" w:rsidP="00B156C0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2F98C855" w14:textId="77777777" w:rsidR="00B156C0" w:rsidRPr="00E859ED" w:rsidRDefault="00B156C0" w:rsidP="00B156C0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AAGGGGAAAGAGTATGCTGCCATACTTAGTTCCAGCAATCCTAATGCTAAAGGAAGTGTTGCTATGGAAC</w:t>
      </w:r>
    </w:p>
    <w:p w14:paraId="134A1F40" w14:textId="77777777" w:rsidR="00B156C0" w:rsidRPr="00E859ED" w:rsidRDefault="00B156C0" w:rsidP="00B156C0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ATTACAGTGAAACTCTTAACAAGTTCTATGAAATGTTTGGGGTTAAAAAACAGGCAAAACTCGCAGAACT</w:t>
      </w:r>
    </w:p>
    <w:p w14:paraId="1D9DA0D6" w14:textId="77777777" w:rsidR="00B156C0" w:rsidRPr="00E859ED" w:rsidRDefault="00B156C0" w:rsidP="00B156C0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76F0797B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&gt;DQ777132.1</w:t>
      </w:r>
    </w:p>
    <w:p w14:paraId="0876B16E" w14:textId="77777777" w:rsidR="00F00CC3" w:rsidRPr="00E859ED" w:rsidRDefault="00F00CC3" w:rsidP="00F00CC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ATGTCTAAGGTTAAGCTCACTAAGGAAAGCATTGTTGCTTTGTTGACACAAGGCAAAGACCTTGAGTTTG</w:t>
      </w:r>
    </w:p>
    <w:p w14:paraId="4C81704C" w14:textId="77777777" w:rsidR="00F00CC3" w:rsidRPr="00E859ED" w:rsidRDefault="00F00CC3" w:rsidP="00F00CC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AGGAAGATCAGAATCTGGTAGCATTCAACTTCAAGACTTTTTGTCTGGGAAACCTTGACCAGATCAAAAA</w:t>
      </w:r>
    </w:p>
    <w:p w14:paraId="1CBDFB50" w14:textId="77777777" w:rsidR="00F00CC3" w:rsidRPr="00E859ED" w:rsidRDefault="00F00CC3" w:rsidP="00F00CC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GATGAGCATTATTTCATGTCTGACATTCTTGAAGAATCGTCAGAGCATAATGAAGGTTATTAAGCAAAGT</w:t>
      </w:r>
    </w:p>
    <w:p w14:paraId="3F5EEE86" w14:textId="77777777" w:rsidR="00F00CC3" w:rsidRPr="00E859ED" w:rsidRDefault="00F00CC3" w:rsidP="00F00CC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GATTTTACTTTTGGTAAAATTACCATAAAGAAAACTTCAGACAGGATTGGAGCCGCTGACACGACCTTCA</w:t>
      </w:r>
    </w:p>
    <w:p w14:paraId="37F168F1" w14:textId="77777777" w:rsidR="00F00CC3" w:rsidRPr="00E859ED" w:rsidRDefault="00F00CC3" w:rsidP="00F00CC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GAAGGCTTGATAGCTTGATCAGGGTCAGGCTTGTTGAGGAAACTGGGAATTCTGAGAATCTCAATACTAT</w:t>
      </w:r>
    </w:p>
    <w:p w14:paraId="4353AC5C" w14:textId="77777777" w:rsidR="00F00CC3" w:rsidRPr="00E859ED" w:rsidRDefault="00F00CC3" w:rsidP="00F00CC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CAAATCTAAGATTGCTTCCCACCCTTTGATTCAAGCCTATGGATTACCCCTTGATGATGCAAAGTCTGTG</w:t>
      </w:r>
    </w:p>
    <w:p w14:paraId="7C0811D8" w14:textId="77777777" w:rsidR="00F00CC3" w:rsidRPr="00E859ED" w:rsidRDefault="00F00CC3" w:rsidP="00F00CC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AGGCTTGCCATAATGCTAGGAGGTAGCTTACCTCTTATTGCTTCAGTTGATAGCTTTGAGATGATCAGTG</w:t>
      </w:r>
    </w:p>
    <w:p w14:paraId="5CA19629" w14:textId="77777777" w:rsidR="00F00CC3" w:rsidRPr="00E859ED" w:rsidRDefault="00F00CC3" w:rsidP="00F00CC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CTGTCTTAGCTATATATCAAGATGCAAAATACAAGGACCTTGGGATCGACCCAAAGAAGTATGACACCAG</w:t>
      </w:r>
    </w:p>
    <w:p w14:paraId="3E0A8520" w14:textId="77777777" w:rsidR="00F00CC3" w:rsidRPr="00E859ED" w:rsidRDefault="00F00CC3" w:rsidP="00F00CC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34A1FB7C" w14:textId="77777777" w:rsidR="00F00CC3" w:rsidRPr="00E859ED" w:rsidRDefault="00F00CC3" w:rsidP="00F00CC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AAGGGGAAAGAGTATGCTGCCATACTTAGTTCCAGCAATCCTAATGCTAAAGGAAGTGTTGCTATGGAAC</w:t>
      </w:r>
    </w:p>
    <w:p w14:paraId="45399C3D" w14:textId="77777777" w:rsidR="00F00CC3" w:rsidRPr="00E859ED" w:rsidRDefault="00F00CC3" w:rsidP="00F00CC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ATTACAGTGAAACTCTTAACAAGTTCTATGAAATGTTTGGGGTTAAAAAACAGGCAAAACTCGCAGAACT</w:t>
      </w:r>
    </w:p>
    <w:p w14:paraId="4E2BA1FB" w14:textId="77777777" w:rsidR="00F00CC3" w:rsidRPr="00E859ED" w:rsidRDefault="00F00CC3" w:rsidP="00F00CC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54427F81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&gt;DQ777131.1</w:t>
      </w:r>
    </w:p>
    <w:p w14:paraId="73B9F3BE" w14:textId="77777777" w:rsidR="00F00CC3" w:rsidRPr="00E859ED" w:rsidRDefault="00F00CC3" w:rsidP="00F00CC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ATGTCTAAGGTTAAGCTCACTAAGGAAAGCATTGTTGCTTTGTTGACACAAGGCAAAGACCTTGAGTTTG</w:t>
      </w:r>
    </w:p>
    <w:p w14:paraId="3FC8B4C3" w14:textId="77777777" w:rsidR="00F00CC3" w:rsidRPr="00E859ED" w:rsidRDefault="00F00CC3" w:rsidP="00F00CC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AGGAAGATCAGAATCTGGTAGCATTCAACTTCAAGACTTTTTGTCTGGGAAACCTTGACCAGATCAAAAA</w:t>
      </w:r>
    </w:p>
    <w:p w14:paraId="11CB76AF" w14:textId="77777777" w:rsidR="00F00CC3" w:rsidRPr="00E859ED" w:rsidRDefault="00F00CC3" w:rsidP="00F00CC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GATGAGCATTATTTCATGTCTGACATTCTTGAAGAATCGTCAGAGCATAATGAAGGTTATTAAGCAAAGT</w:t>
      </w:r>
    </w:p>
    <w:p w14:paraId="4594C2E2" w14:textId="77777777" w:rsidR="00F00CC3" w:rsidRPr="00E859ED" w:rsidRDefault="00F00CC3" w:rsidP="00F00CC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7705317D" w14:textId="77777777" w:rsidR="00F00CC3" w:rsidRPr="00E859ED" w:rsidRDefault="00F00CC3" w:rsidP="00F00CC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GAAGGCTTGATAGCTTGATCAGGGTCAGGCTTGTTGAGGAAACTGGGAATTCTGAGAATCTCAATACTAT</w:t>
      </w:r>
    </w:p>
    <w:p w14:paraId="1D487D00" w14:textId="77777777" w:rsidR="00F00CC3" w:rsidRPr="00E859ED" w:rsidRDefault="00F00CC3" w:rsidP="00F00CC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CAAATCTAAGATTGCTTCCCACCCTTTGATTCAAGCCTATGGATTACCCCTTGATGATGCAAAGTCTGTG</w:t>
      </w:r>
    </w:p>
    <w:p w14:paraId="00F034C2" w14:textId="77777777" w:rsidR="00F00CC3" w:rsidRPr="00E859ED" w:rsidRDefault="00F00CC3" w:rsidP="00F00CC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AGGCTTGCCATAATGCTAGGAGGTAGCTTACCTCTTATTGCTTCAGTTGATAGCTTTGAGATGATCAGTG</w:t>
      </w:r>
    </w:p>
    <w:p w14:paraId="1A249C18" w14:textId="77777777" w:rsidR="00F00CC3" w:rsidRPr="00E859ED" w:rsidRDefault="00F00CC3" w:rsidP="00F00CC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TTGTCTTAGCTATATATCAAGATGCAAAATACAAGGACCTTGGGATCGACCCAAAGAAGTATGACACCAG</w:t>
      </w:r>
    </w:p>
    <w:p w14:paraId="0984FF3E" w14:textId="77777777" w:rsidR="00F00CC3" w:rsidRPr="00E859ED" w:rsidRDefault="00F00CC3" w:rsidP="00F00CC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4E40A72E" w14:textId="77777777" w:rsidR="00F00CC3" w:rsidRPr="00E859ED" w:rsidRDefault="00F00CC3" w:rsidP="00F00CC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AAGGGGAAAGAGTATGCTGCCATACTTAGTTCCAGCAATCCTAATGCTAAAGGAAGTGTTGCTATGGAAC</w:t>
      </w:r>
    </w:p>
    <w:p w14:paraId="215A7401" w14:textId="77777777" w:rsidR="00F00CC3" w:rsidRPr="00E859ED" w:rsidRDefault="00F00CC3" w:rsidP="00F00CC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ATTACAGTGAAACTCTTAACAAGTTCTATGAAATGTTTGGGGTTAAAAAACAGGCAAAACTCGCAGAACT</w:t>
      </w:r>
    </w:p>
    <w:p w14:paraId="262115E5" w14:textId="77777777" w:rsidR="00F00CC3" w:rsidRPr="00E859ED" w:rsidRDefault="00F00CC3" w:rsidP="00F00CC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3C663D6C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&gt;DQ777130.1</w:t>
      </w:r>
    </w:p>
    <w:p w14:paraId="45F38B6C" w14:textId="77777777" w:rsidR="00F00CC3" w:rsidRPr="00E859ED" w:rsidRDefault="00F00CC3" w:rsidP="00F00CC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ATGTCTAAGGTTAAGCTCACTAAGGAAAGCATTGTTGCTTTGTTGACACAAGGCAAAGACCTTGAGTTTG</w:t>
      </w:r>
    </w:p>
    <w:p w14:paraId="2B3880CF" w14:textId="77777777" w:rsidR="00F00CC3" w:rsidRPr="00E859ED" w:rsidRDefault="00F00CC3" w:rsidP="00F00CC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AGGAAGATCAGAATCTGGTAGCATTCAACTTCAAGACTTTTTGTCTGGGAAACCTTGACCAGATCAAAAA</w:t>
      </w:r>
    </w:p>
    <w:p w14:paraId="31B23F1F" w14:textId="77777777" w:rsidR="00F00CC3" w:rsidRPr="00E859ED" w:rsidRDefault="00F00CC3" w:rsidP="00F00CC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GATGAGCATTATTTCATGTCTGACATTCTTGAAGAATCGTCAGAGCATAATGAAGGTTATTAAGCAAAGT</w:t>
      </w:r>
    </w:p>
    <w:p w14:paraId="1E2C4B66" w14:textId="77777777" w:rsidR="00F00CC3" w:rsidRPr="00E859ED" w:rsidRDefault="00F00CC3" w:rsidP="00F00CC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2455584E" w14:textId="77777777" w:rsidR="00F00CC3" w:rsidRPr="00E859ED" w:rsidRDefault="00F00CC3" w:rsidP="00F00CC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GAAGGCTTGATAGCTTGATCAGGGTCAGGCTTGTTGAGGAAACTGGGAATTCTGAGAATCTCAATACTAT</w:t>
      </w:r>
    </w:p>
    <w:p w14:paraId="7929706A" w14:textId="77777777" w:rsidR="00F00CC3" w:rsidRPr="00E859ED" w:rsidRDefault="00F00CC3" w:rsidP="00F00CC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CAAATCTAAGATTGCTTCCCACCCTTTGATTCAAGCCTATGGATTACCCCTTGATGATGCAAAGTCTGTG</w:t>
      </w:r>
    </w:p>
    <w:p w14:paraId="45CA88AB" w14:textId="77777777" w:rsidR="00F00CC3" w:rsidRPr="00E859ED" w:rsidRDefault="00F00CC3" w:rsidP="00F00CC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AGGCTTGCCATAATGCTAGGAGGTAGCTTACCTCTTATTGCTTCAGTTGATAGCTTTGAGATGATCAGTG</w:t>
      </w:r>
    </w:p>
    <w:p w14:paraId="05E9F333" w14:textId="77777777" w:rsidR="00F00CC3" w:rsidRPr="00E859ED" w:rsidRDefault="00F00CC3" w:rsidP="00F00CC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TTGTCTTAGCTATATATCAAGATGCAAAATACAAGGACCTTGGGATCGACCCAAAGAAGTATGACACCAG</w:t>
      </w:r>
    </w:p>
    <w:p w14:paraId="7B238E4A" w14:textId="77777777" w:rsidR="00F00CC3" w:rsidRPr="00E859ED" w:rsidRDefault="00F00CC3" w:rsidP="00F00CC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1E16B7E1" w14:textId="77777777" w:rsidR="00F00CC3" w:rsidRPr="00E859ED" w:rsidRDefault="00F00CC3" w:rsidP="00F00CC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AAGGGGAAAGAGTATGCTGCCATACTTAGTTCCAGCAATCCTAATGCTAAAGGAAGTGTTGCTATGGAAC</w:t>
      </w:r>
    </w:p>
    <w:p w14:paraId="6898E41D" w14:textId="77777777" w:rsidR="00F00CC3" w:rsidRPr="00E859ED" w:rsidRDefault="00F00CC3" w:rsidP="00F00CC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ATTACAGTGAAACTCTTAACAAGTTCTATGAAATGTTTGGGGTTAAAAAACAGGCAAAACTCGCAGAACT</w:t>
      </w:r>
    </w:p>
    <w:p w14:paraId="4C742146" w14:textId="77777777" w:rsidR="00F00CC3" w:rsidRPr="00E859ED" w:rsidRDefault="00F00CC3" w:rsidP="00F00CC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2C63AA0B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&gt;DQ777129.1</w:t>
      </w:r>
    </w:p>
    <w:p w14:paraId="3D0F61FC" w14:textId="77777777" w:rsidR="00F00CC3" w:rsidRPr="00E859ED" w:rsidRDefault="00F00CC3" w:rsidP="00F00CC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ATGTCTAAGGTTAAGCTCACTAAGGAAAGCATTGTTGCTTTGTTGACACAAGGCAAAGACCTTGAGTTTG</w:t>
      </w:r>
    </w:p>
    <w:p w14:paraId="122ED538" w14:textId="77777777" w:rsidR="00F00CC3" w:rsidRPr="00E859ED" w:rsidRDefault="00F00CC3" w:rsidP="00F00CC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AGGAAGATCAGAATCTGGTAGCATTCAACTTCAAGACTTTTTGTCTGGGAAACCTTGACCAGATCAAAAA</w:t>
      </w:r>
    </w:p>
    <w:p w14:paraId="29B68290" w14:textId="77777777" w:rsidR="00F00CC3" w:rsidRPr="00E859ED" w:rsidRDefault="00F00CC3" w:rsidP="00F00CC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GATGAGCATTATTTCATGTCTGACATTCTTGAAGAATCGTCAGAGCATAATGAAGGTTATTAAGCAAAGT</w:t>
      </w:r>
    </w:p>
    <w:p w14:paraId="59BB9126" w14:textId="77777777" w:rsidR="00F00CC3" w:rsidRPr="00E859ED" w:rsidRDefault="00F00CC3" w:rsidP="00F00CC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0BBC398C" w14:textId="77777777" w:rsidR="00F00CC3" w:rsidRPr="00E859ED" w:rsidRDefault="00F00CC3" w:rsidP="00F00CC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GAAGGCTTGATAGCTTGATCAGGGTCAGGCTTGTTGAGGAAACTGGGAATTCTGAGAATCTCAATACTAT</w:t>
      </w:r>
    </w:p>
    <w:p w14:paraId="4EF86210" w14:textId="77777777" w:rsidR="00F00CC3" w:rsidRPr="00E859ED" w:rsidRDefault="00F00CC3" w:rsidP="00F00CC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CAAATCTAAGATTGCTTCCCACCCTTTGATTCAAGCCTATGGATTACCCCTTGATGATGCAAAGTCTGTG</w:t>
      </w:r>
    </w:p>
    <w:p w14:paraId="29D6CE1D" w14:textId="77777777" w:rsidR="00F00CC3" w:rsidRPr="00E859ED" w:rsidRDefault="00F00CC3" w:rsidP="00F00CC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AGGCTTGCCATAATGCTAGGAGGTAGCTTACCTCTTATTGCTTCAGTTGATAGCTTTGAGATGATCAGTG</w:t>
      </w:r>
    </w:p>
    <w:p w14:paraId="30AE0142" w14:textId="77777777" w:rsidR="00F00CC3" w:rsidRPr="00E859ED" w:rsidRDefault="00F00CC3" w:rsidP="00F00CC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TTGTCTTAGCTATATATCAAGATGCAAAATACAAGGACCTTGGGATCGACCCAAAGAAGTATGACACCAG</w:t>
      </w:r>
    </w:p>
    <w:p w14:paraId="1E7308D6" w14:textId="77777777" w:rsidR="00F00CC3" w:rsidRPr="00E859ED" w:rsidRDefault="00F00CC3" w:rsidP="00F00CC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3E26B4A3" w14:textId="77777777" w:rsidR="00F00CC3" w:rsidRPr="00E859ED" w:rsidRDefault="00F00CC3" w:rsidP="00F00CC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AAGGGGAAAGAGTATGCTGCCATACTTAGTTCCAGCAATCCTAATGCTAAAGGAAGTGTTGCTATGGAAC</w:t>
      </w:r>
    </w:p>
    <w:p w14:paraId="6DECA236" w14:textId="77777777" w:rsidR="00F00CC3" w:rsidRPr="00E859ED" w:rsidRDefault="00F00CC3" w:rsidP="00F00CC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ATTACAGTGAAACTCTTAACAAGTTCTATGAAATGTTTGGGGTTAAAAAACAGGCAAAACTCGCAGAACT</w:t>
      </w:r>
    </w:p>
    <w:p w14:paraId="2A17D905" w14:textId="77777777" w:rsidR="00F00CC3" w:rsidRPr="00E859ED" w:rsidRDefault="00F00CC3" w:rsidP="00F00CC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5A050C50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&gt;DQ777128.1</w:t>
      </w:r>
    </w:p>
    <w:p w14:paraId="7561902C" w14:textId="77777777" w:rsidR="00F00CC3" w:rsidRPr="00E859ED" w:rsidRDefault="00F00CC3" w:rsidP="00F00CC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ATGTCTAAGGTTAAGCTCACTAAGGAAAGCATTGTTGCTTTGTTGACACAAGGCAAAGACCTTGAGTTTG</w:t>
      </w:r>
    </w:p>
    <w:p w14:paraId="3AE4E87D" w14:textId="77777777" w:rsidR="00F00CC3" w:rsidRPr="00E859ED" w:rsidRDefault="00F00CC3" w:rsidP="00F00CC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AGGAAGATCAGAATCTGGTAGCATTCAACTTCAAGACTTTTTGTCTGGGAAACCTTGACCAGATCAAAAA</w:t>
      </w:r>
    </w:p>
    <w:p w14:paraId="7AB7CAAA" w14:textId="77777777" w:rsidR="00F00CC3" w:rsidRPr="00E859ED" w:rsidRDefault="00F00CC3" w:rsidP="00F00CC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GATGAGCATTATTTCATGTCTGACATTCTTGAAGAATCGTCAGAGCATAATGAAGGTTATTAAGCAAAGT</w:t>
      </w:r>
    </w:p>
    <w:p w14:paraId="77E6D1FE" w14:textId="77777777" w:rsidR="00F00CC3" w:rsidRPr="00E859ED" w:rsidRDefault="00F00CC3" w:rsidP="00F00CC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6D12EF63" w14:textId="77777777" w:rsidR="00F00CC3" w:rsidRPr="00E859ED" w:rsidRDefault="00F00CC3" w:rsidP="00F00CC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GAAGGCTTGATAGCTTAATCAGGGTCAGGCTTGTTGAGGAAACTGGGAATTCTGAGAATCTCAATACTAT</w:t>
      </w:r>
    </w:p>
    <w:p w14:paraId="0A769B62" w14:textId="77777777" w:rsidR="00F00CC3" w:rsidRPr="00E859ED" w:rsidRDefault="00F00CC3" w:rsidP="00F00CC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CAAATCTAAGATTGCTTCCCACCCTTTGATTCAAGCCTATGGATTACCCCTTGATGATGCAAAGTCTGTG</w:t>
      </w:r>
    </w:p>
    <w:p w14:paraId="0333C02B" w14:textId="77777777" w:rsidR="00F00CC3" w:rsidRPr="00E859ED" w:rsidRDefault="00F00CC3" w:rsidP="00F00CC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AGGCTTGCCATAATGCTAGGAGGTAGCTTACCTCTTATTGCTTCAGTTGATAGCTTTGAGATGATCAGTG</w:t>
      </w:r>
    </w:p>
    <w:p w14:paraId="735FE29F" w14:textId="77777777" w:rsidR="00F00CC3" w:rsidRPr="00E859ED" w:rsidRDefault="00F00CC3" w:rsidP="00F00CC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TTGTCTTAGCTATATATCAAGATGCAAAATACAAGGACCTTGGGATCGACCCAAAGAAGTATGACACCAG</w:t>
      </w:r>
    </w:p>
    <w:p w14:paraId="4085E606" w14:textId="77777777" w:rsidR="00F00CC3" w:rsidRPr="00E859ED" w:rsidRDefault="00F00CC3" w:rsidP="00F00CC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6BD6531D" w14:textId="77777777" w:rsidR="00F00CC3" w:rsidRPr="00E859ED" w:rsidRDefault="00F00CC3" w:rsidP="00F00CC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AAGGGGAAAGAGTATGCTGCCATACTTAGTTCCAGCAATCCTAATGCTAAAGGAAGTGTTGCTATGGAAC</w:t>
      </w:r>
    </w:p>
    <w:p w14:paraId="183F5EB2" w14:textId="77777777" w:rsidR="00F00CC3" w:rsidRPr="00E859ED" w:rsidRDefault="00F00CC3" w:rsidP="00F00CC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ATTACAGTGAAACTCTTAACAAGTTCTATGAAATGTTTGGGGTTAAAAAACAGGCAAAACTCGCAGAACT</w:t>
      </w:r>
    </w:p>
    <w:p w14:paraId="5220A084" w14:textId="77777777" w:rsidR="00F00CC3" w:rsidRPr="00E859ED" w:rsidRDefault="00F00CC3" w:rsidP="00F00CC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7E0DE21F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&gt;DQ777127.1</w:t>
      </w:r>
    </w:p>
    <w:p w14:paraId="3932133B" w14:textId="77777777" w:rsidR="00F00CC3" w:rsidRPr="00E859ED" w:rsidRDefault="00F00CC3" w:rsidP="00F00CC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ATGTCTAAGGTTAAGCTCACTAAGGAAAGCATTGTTGCTTTGTTGACACAAGGCAAAGACCTTGAGTTTG</w:t>
      </w:r>
    </w:p>
    <w:p w14:paraId="51189D98" w14:textId="77777777" w:rsidR="00F00CC3" w:rsidRPr="00E859ED" w:rsidRDefault="00F00CC3" w:rsidP="00F00CC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AGGAAGATCAGAATCTGGTAGCATTCAACTTCAAGACTTTTTGTCTGGGAAACCTTGACCAGATCAAAAA</w:t>
      </w:r>
    </w:p>
    <w:p w14:paraId="38629DEC" w14:textId="77777777" w:rsidR="00F00CC3" w:rsidRPr="00E859ED" w:rsidRDefault="00F00CC3" w:rsidP="00F00CC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GATGAGCATTATTTCATGTCTGACATTCTTGAAGAATCGTCAGAGCATAATGAAGGTTATTAAGCAAAGT</w:t>
      </w:r>
    </w:p>
    <w:p w14:paraId="3A512813" w14:textId="77777777" w:rsidR="00F00CC3" w:rsidRPr="00E859ED" w:rsidRDefault="00F00CC3" w:rsidP="00F00CC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GATTTTACTTTTGGTAAAATTACTATAAAGAAAACTTCAGACAGGATTGGAGCCACTGACATGACCTTCA</w:t>
      </w:r>
    </w:p>
    <w:p w14:paraId="567B235D" w14:textId="77777777" w:rsidR="00F00CC3" w:rsidRPr="00E859ED" w:rsidRDefault="00F00CC3" w:rsidP="00F00CC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GAAGGCTTGATAGCTTGATCAGGGTCAGGCTTGTTGAGGAAACTGGGAATTCTGAGAATCTCAATACTAT</w:t>
      </w:r>
    </w:p>
    <w:p w14:paraId="4D08850B" w14:textId="77777777" w:rsidR="00F00CC3" w:rsidRPr="00E859ED" w:rsidRDefault="00F00CC3" w:rsidP="00F00CC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CAAATCTAAGATTGCTTCCCACCCTTTGATTCAAGCCTATGGATTACCCCTTGATGATGCAAAGTCTGTG</w:t>
      </w:r>
    </w:p>
    <w:p w14:paraId="5AE4E42A" w14:textId="77777777" w:rsidR="00F00CC3" w:rsidRPr="00E859ED" w:rsidRDefault="00F00CC3" w:rsidP="00F00CC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AGGCTTGCCATAATGCTAGGAGGTAGCTTACCTCTTATTGCTTCAGTTGATAGCTTTGAGATGATCAGTG</w:t>
      </w:r>
    </w:p>
    <w:p w14:paraId="1A12120D" w14:textId="77777777" w:rsidR="00F00CC3" w:rsidRPr="00E859ED" w:rsidRDefault="00F00CC3" w:rsidP="00F00CC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TTGTCTTAGCTATATATCAAGATGCAAAATACAAGGACCTTGGGATCGACCCAAAGAAGTATGACACCAG</w:t>
      </w:r>
    </w:p>
    <w:p w14:paraId="424B3AB0" w14:textId="77777777" w:rsidR="00F00CC3" w:rsidRPr="00E859ED" w:rsidRDefault="00F00CC3" w:rsidP="00F00CC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5B175418" w14:textId="77777777" w:rsidR="00F00CC3" w:rsidRPr="00E859ED" w:rsidRDefault="00F00CC3" w:rsidP="00F00CC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AAGGGGAAAGAGTATGCTGCCATACTTAGTTCCAGCAATCCTAATGCTAAAGGAAGTGTTGCTATGGAAC</w:t>
      </w:r>
    </w:p>
    <w:p w14:paraId="2901F49D" w14:textId="77777777" w:rsidR="00F00CC3" w:rsidRPr="00E859ED" w:rsidRDefault="00F00CC3" w:rsidP="00F00CC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ATTACAGTGAAACTCTTAACAAGTTCTATGAAATGTTTGGGGTTAAAAAACAGGCAAAACTCGCAGAACT</w:t>
      </w:r>
    </w:p>
    <w:p w14:paraId="4B11E0FC" w14:textId="77777777" w:rsidR="00F00CC3" w:rsidRPr="00E859ED" w:rsidRDefault="00F00CC3" w:rsidP="00F00CC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663904CD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&gt;DQ777126.1</w:t>
      </w:r>
    </w:p>
    <w:p w14:paraId="77828FFB" w14:textId="77777777" w:rsidR="00F00CC3" w:rsidRPr="00E859ED" w:rsidRDefault="00F00CC3" w:rsidP="00F00CC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ATGTCTAAGGTTAAGCTCACTAAGGAAAGCATTGTTGCTTTGTTGACACAAGGCAAAGACCTTGAGTTTG</w:t>
      </w:r>
    </w:p>
    <w:p w14:paraId="66DA958E" w14:textId="77777777" w:rsidR="00F00CC3" w:rsidRPr="00E859ED" w:rsidRDefault="00F00CC3" w:rsidP="00F00CC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AGGAAGATCAGAATCTGGTAGCATTCAACTTCAAGACTTTTTGTCTGGGAAACCTTGACCAGATCAAAAA</w:t>
      </w:r>
    </w:p>
    <w:p w14:paraId="6AA84EB6" w14:textId="77777777" w:rsidR="00F00CC3" w:rsidRPr="00E859ED" w:rsidRDefault="00F00CC3" w:rsidP="00F00CC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GATGAGCATTATTTCATGTCTGACATTCTTGAAGAATCGTCAGAGCATAATGAAGGTTATTAAGCAAAGT</w:t>
      </w:r>
    </w:p>
    <w:p w14:paraId="55E08C0F" w14:textId="77777777" w:rsidR="00F00CC3" w:rsidRPr="00E859ED" w:rsidRDefault="00F00CC3" w:rsidP="00F00CC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226A0387" w14:textId="77777777" w:rsidR="00F00CC3" w:rsidRPr="00E859ED" w:rsidRDefault="00F00CC3" w:rsidP="00F00CC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GAAGGCTTGATAGCTTGATCAGGGTCAGGCTTGTTGAGGAAACTGGGAATTCTGAGAATCTCAATACTAT</w:t>
      </w:r>
    </w:p>
    <w:p w14:paraId="581610FB" w14:textId="77777777" w:rsidR="00F00CC3" w:rsidRPr="00E859ED" w:rsidRDefault="00F00CC3" w:rsidP="00F00CC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CAAATCTAAGATTGCTTCCCACCCTTTGATTCAAGCCTATGGATTACCCCTTGATGATGCAAAGTCTGTG</w:t>
      </w:r>
    </w:p>
    <w:p w14:paraId="61965D33" w14:textId="77777777" w:rsidR="00F00CC3" w:rsidRPr="00E859ED" w:rsidRDefault="00F00CC3" w:rsidP="00F00CC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AGGCTTGCCATAATGCTAGGAGGTAGCTTACCTCTTATTGCTTCAGTTGATAGCTTTGAGATGATCAGTG</w:t>
      </w:r>
    </w:p>
    <w:p w14:paraId="60825C92" w14:textId="77777777" w:rsidR="00F00CC3" w:rsidRPr="00E859ED" w:rsidRDefault="00F00CC3" w:rsidP="00F00CC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TTGTCTTAGCTATATATCAAGATGCAAAATACAGGGACCTTGGGATCGACCCAAAGAAGTATGACACCAG</w:t>
      </w:r>
    </w:p>
    <w:p w14:paraId="04262E3A" w14:textId="77777777" w:rsidR="00F00CC3" w:rsidRPr="00E859ED" w:rsidRDefault="00F00CC3" w:rsidP="00F00CC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47C80ABC" w14:textId="77777777" w:rsidR="00F00CC3" w:rsidRPr="00E859ED" w:rsidRDefault="00F00CC3" w:rsidP="00F00CC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AAGGGGAAAGAGTATGCTGCCATACTTAGTTCCAGCAATCCTAATGCTAAAGGAAGTGTTGCTATGGAAC</w:t>
      </w:r>
    </w:p>
    <w:p w14:paraId="6050B9D1" w14:textId="77777777" w:rsidR="00F00CC3" w:rsidRPr="00E859ED" w:rsidRDefault="00F00CC3" w:rsidP="00F00CC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ATTACAGTGAAACTCTTAACAAGTTCTATGAAATGTTTGGGGTTAAAAAACAGGCAAAACTCGCAGAACT</w:t>
      </w:r>
    </w:p>
    <w:p w14:paraId="13F579DE" w14:textId="51A2E7FC" w:rsidR="00F00CC3" w:rsidRPr="00E859ED" w:rsidRDefault="00F00CC3" w:rsidP="00F00CC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4D58C2CC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&gt;DQ777125.1</w:t>
      </w:r>
    </w:p>
    <w:p w14:paraId="1EEDF4BA" w14:textId="77777777" w:rsidR="00B7711A" w:rsidRPr="00E859ED" w:rsidRDefault="00B7711A" w:rsidP="00B7711A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ATGTCTAAGGTTAAGCTCACTAAGGAAAGCATTGTTGCTTTGTTGACACAAGGCAAAGACCTTGAGTTTG</w:t>
      </w:r>
    </w:p>
    <w:p w14:paraId="29D23540" w14:textId="77777777" w:rsidR="00B7711A" w:rsidRPr="00E859ED" w:rsidRDefault="00B7711A" w:rsidP="00B7711A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AGGAAGATCAGAATCTGGTAGCATTCAACTTCAAGACTTTTTGTCTGGGAAACCTTGACCAGATCAAAAA</w:t>
      </w:r>
    </w:p>
    <w:p w14:paraId="00519C24" w14:textId="77777777" w:rsidR="00B7711A" w:rsidRPr="00E859ED" w:rsidRDefault="00B7711A" w:rsidP="00B7711A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GATGAGCATTATTTCATGTCTGACATTCTTGAAGAATCGTCAGAGCATAATGAAGGTTATTAAGCAAAGT</w:t>
      </w:r>
    </w:p>
    <w:p w14:paraId="55DFB3EB" w14:textId="77777777" w:rsidR="00B7711A" w:rsidRPr="00E859ED" w:rsidRDefault="00B7711A" w:rsidP="00B7711A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020629F9" w14:textId="77777777" w:rsidR="00B7711A" w:rsidRPr="00E859ED" w:rsidRDefault="00B7711A" w:rsidP="00B7711A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GAAGGCTTGATAGCTTGATCAGGGTCAGGCTTGTTGAGGAAACTGGGAATTCTGAGAATCTCAATACTAT</w:t>
      </w:r>
    </w:p>
    <w:p w14:paraId="4184F106" w14:textId="77777777" w:rsidR="00B7711A" w:rsidRPr="00E859ED" w:rsidRDefault="00B7711A" w:rsidP="00B7711A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CAAATCTAAGATTGCTTCCCACCCTTTGATTCAAGCCTATGGATTACCCCTTGATGATGCAAAGTCTGTG</w:t>
      </w:r>
    </w:p>
    <w:p w14:paraId="241F5C89" w14:textId="77777777" w:rsidR="00B7711A" w:rsidRPr="00E859ED" w:rsidRDefault="00B7711A" w:rsidP="00B7711A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AGGCTTGCCATAATGCTAGGAGGTAGCTTACCTCTTATTGCTTCAGTTGATAGCTTTGAGATGACCAGTG</w:t>
      </w:r>
    </w:p>
    <w:p w14:paraId="622DA6B8" w14:textId="77777777" w:rsidR="00B7711A" w:rsidRPr="00E859ED" w:rsidRDefault="00B7711A" w:rsidP="00B7711A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TTGTCTTAGCTATATATCAAGATGCAAAATACAAGGACCTTGGGATCGACCCAAAGAAGTATGACACCAG</w:t>
      </w:r>
    </w:p>
    <w:p w14:paraId="0C61CE78" w14:textId="77777777" w:rsidR="00B7711A" w:rsidRPr="00E859ED" w:rsidRDefault="00B7711A" w:rsidP="00B7711A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1F3A7B1B" w14:textId="77777777" w:rsidR="00B7711A" w:rsidRPr="00E859ED" w:rsidRDefault="00B7711A" w:rsidP="00B7711A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AAGGGGAAAGAGTATGCTGCCATACTTAGTTCCAGCAATCCTAATGCTAAAGGAAGTGTTGCTATGGAAC</w:t>
      </w:r>
    </w:p>
    <w:p w14:paraId="2191866A" w14:textId="77777777" w:rsidR="00B7711A" w:rsidRPr="00E859ED" w:rsidRDefault="00B7711A" w:rsidP="00B7711A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ATTACAGTGAAACTCTTAACAAGTTCTATGAAATGTTTGGGGTTAAAAAACAGGCAAAACTCGCAGAACT</w:t>
      </w:r>
    </w:p>
    <w:p w14:paraId="66DE4E8C" w14:textId="77777777" w:rsidR="00B7711A" w:rsidRPr="00E859ED" w:rsidRDefault="00B7711A" w:rsidP="00B7711A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6AFA3600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&gt;DQ777124.1</w:t>
      </w:r>
    </w:p>
    <w:p w14:paraId="01F7BB19" w14:textId="77777777" w:rsidR="00B7711A" w:rsidRPr="00E859ED" w:rsidRDefault="00B7711A" w:rsidP="00B7711A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ATGTCTAAGGTTAAGCTCACTAAGGAAAGCATTGTTGCTTTGTTGACACAAGGCAAAGACCTTGAGTTTG</w:t>
      </w:r>
    </w:p>
    <w:p w14:paraId="17D15280" w14:textId="77777777" w:rsidR="00B7711A" w:rsidRPr="00E859ED" w:rsidRDefault="00B7711A" w:rsidP="00B7711A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AGGAAGATCAGAATCTGGTAGCATTCAACTTCAAGACTTTTTGTCTGGGAAACCTTGACCAGATCAAAAA</w:t>
      </w:r>
    </w:p>
    <w:p w14:paraId="5456B69E" w14:textId="77777777" w:rsidR="00B7711A" w:rsidRPr="00E859ED" w:rsidRDefault="00B7711A" w:rsidP="00B7711A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GATGAGCATTATTTCATGTCTGACATTCTTGAAGAATCGTCAGAGCATAATGAAGGTTATTAAGCAAAGT</w:t>
      </w:r>
    </w:p>
    <w:p w14:paraId="1DA8AC22" w14:textId="77777777" w:rsidR="00B7711A" w:rsidRPr="00E859ED" w:rsidRDefault="00B7711A" w:rsidP="00B7711A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6AE05AEF" w14:textId="77777777" w:rsidR="00B7711A" w:rsidRPr="00E859ED" w:rsidRDefault="00B7711A" w:rsidP="00B7711A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GAAGGCTTGATAGCTTGATCAGGGTCAGGCTTGTTGAGGAAACTGGGAATTCTGAGAATCTCAATACTAT</w:t>
      </w:r>
    </w:p>
    <w:p w14:paraId="3C0D60B6" w14:textId="77777777" w:rsidR="00B7711A" w:rsidRPr="00E859ED" w:rsidRDefault="00B7711A" w:rsidP="00B7711A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CAAATCTAAGATTGCTTCCCACCCTTTGATTCAAGCCTATGGATTACCCCTTGATGATGCAAAGTCTGTG</w:t>
      </w:r>
    </w:p>
    <w:p w14:paraId="6843F085" w14:textId="77777777" w:rsidR="00B7711A" w:rsidRPr="00E859ED" w:rsidRDefault="00B7711A" w:rsidP="00B7711A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AGGCTTGCCATAATGCTAGGAGGTAGCTTACCTCTTATTGCTTCAGTTGATAGCTTTGAGATGATCAGTG</w:t>
      </w:r>
    </w:p>
    <w:p w14:paraId="116F0652" w14:textId="77777777" w:rsidR="00B7711A" w:rsidRPr="00E859ED" w:rsidRDefault="00B7711A" w:rsidP="00B7711A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TTGTCTTAGCTATATATCAAGATGCAAAATACAAGGACCTTGGGATCGACCCAAAGAAGTATGACACCAG</w:t>
      </w:r>
    </w:p>
    <w:p w14:paraId="6B522FC2" w14:textId="77777777" w:rsidR="00B7711A" w:rsidRPr="00E859ED" w:rsidRDefault="00B7711A" w:rsidP="00B7711A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4AFF199D" w14:textId="77777777" w:rsidR="00B7711A" w:rsidRPr="00E859ED" w:rsidRDefault="00B7711A" w:rsidP="00B7711A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AAGGGGAAAGAGTATGCTGCCATACTTAGTTCCAGCAATCCTAATGCTAAAGGAAGTGTTGCTATGGAAC</w:t>
      </w:r>
    </w:p>
    <w:p w14:paraId="37868ADB" w14:textId="77777777" w:rsidR="00B7711A" w:rsidRPr="00E859ED" w:rsidRDefault="00B7711A" w:rsidP="00B7711A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ATTACAGTGAAACTCTTAACAAGTTCTATGAAATGTTTGGGGTTAAAAAACAGGCAAAACCCGCAGAACT</w:t>
      </w:r>
    </w:p>
    <w:p w14:paraId="3F89BFD6" w14:textId="77777777" w:rsidR="00B7711A" w:rsidRPr="00E859ED" w:rsidRDefault="00B7711A" w:rsidP="00B7711A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5C4BA33A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&gt;DQ777123.1</w:t>
      </w:r>
    </w:p>
    <w:p w14:paraId="6B7489C4" w14:textId="77777777" w:rsidR="00B7711A" w:rsidRPr="00E859ED" w:rsidRDefault="00B7711A" w:rsidP="00B7711A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ATGTCTAAGGTTAAGCTCACTAAGGAAAGCATTGTTGCTTTGTTGACACAAGGCAAAGACCTTGAGTTTG</w:t>
      </w:r>
    </w:p>
    <w:p w14:paraId="70D625C0" w14:textId="77777777" w:rsidR="00B7711A" w:rsidRPr="00E859ED" w:rsidRDefault="00B7711A" w:rsidP="00B7711A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AGGAAGATCAGAATCTGGTAGCATTCAACTTCAAGACTTTTTGTCTGGGAAACCTTGACCAGATCAAAAA</w:t>
      </w:r>
    </w:p>
    <w:p w14:paraId="62733933" w14:textId="77777777" w:rsidR="00B7711A" w:rsidRPr="00E859ED" w:rsidRDefault="00B7711A" w:rsidP="00B7711A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GATGAGCATTATTTCATGTCTGACATTCTTGAAGAATCGTCAGAGCATAATGAAGGTTATTAAGCAAAGT</w:t>
      </w:r>
    </w:p>
    <w:p w14:paraId="79663C81" w14:textId="77777777" w:rsidR="00B7711A" w:rsidRPr="00E859ED" w:rsidRDefault="00B7711A" w:rsidP="00B7711A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622C1F0A" w14:textId="77777777" w:rsidR="00B7711A" w:rsidRPr="00E859ED" w:rsidRDefault="00B7711A" w:rsidP="00B7711A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GAAGGCTTGATAGCTTGATCAGGGTCAGGCTTGTTGAGGAAACTGGGAATTCTGAGAATCTCAATACTAT</w:t>
      </w:r>
    </w:p>
    <w:p w14:paraId="51AFBE57" w14:textId="77777777" w:rsidR="00B7711A" w:rsidRPr="00E859ED" w:rsidRDefault="00B7711A" w:rsidP="00B7711A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CAAATCTAAGATTGCTTCCCACCCTTTGATTCAAGCCTATGGATTACCCCTTGATGATGCAAAGTCTGTG</w:t>
      </w:r>
    </w:p>
    <w:p w14:paraId="5E25E52C" w14:textId="77777777" w:rsidR="00B7711A" w:rsidRPr="00E859ED" w:rsidRDefault="00B7711A" w:rsidP="00B7711A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AGGCTTGCCATAATGCTAGGAGGTAGCTTACCTCTTATTGCTTCAGTTGATAGCTTTGAGATGATCAGTG</w:t>
      </w:r>
    </w:p>
    <w:p w14:paraId="6ED5B374" w14:textId="77777777" w:rsidR="00B7711A" w:rsidRPr="00E859ED" w:rsidRDefault="00B7711A" w:rsidP="00B7711A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TTGTCTTAGCTATATATCAAGATGCAAAATACAAGGACCTTGGGATCGACCCAAAGAAGTATGACACCAG</w:t>
      </w:r>
    </w:p>
    <w:p w14:paraId="17526D9E" w14:textId="77777777" w:rsidR="00B7711A" w:rsidRPr="00E859ED" w:rsidRDefault="00B7711A" w:rsidP="00B7711A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5043FF45" w14:textId="77777777" w:rsidR="00B7711A" w:rsidRPr="00E859ED" w:rsidRDefault="00B7711A" w:rsidP="00B7711A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AAGGGGAAAGAGTATGCTGCCATACTTAGTTCCAGCAATCCTAATGCTAAAGGAAGTGTTGCTATGGAAC</w:t>
      </w:r>
    </w:p>
    <w:p w14:paraId="5BA4CEBC" w14:textId="77777777" w:rsidR="00B7711A" w:rsidRPr="00E859ED" w:rsidRDefault="00B7711A" w:rsidP="00B7711A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ATTACAGTGAAACTCTTAACAAGTTTTATGAAATGTTTGGGGTTAAAAAACAGGCAAAACTCGCAGAACT</w:t>
      </w:r>
    </w:p>
    <w:p w14:paraId="5C9BE5E0" w14:textId="77777777" w:rsidR="00B7711A" w:rsidRPr="00E859ED" w:rsidRDefault="00B7711A" w:rsidP="00B7711A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119A696A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&gt;DQ777122.1</w:t>
      </w:r>
    </w:p>
    <w:p w14:paraId="7F4EA881" w14:textId="77777777" w:rsidR="00B7711A" w:rsidRPr="00E859ED" w:rsidRDefault="00B7711A" w:rsidP="00B7711A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ATGTCTAAGGTTAAGCTCACTAAGGAAAGCATTGTTGCTTTGTTGACACAAGGCAAAGACCTTGAGTTTG</w:t>
      </w:r>
    </w:p>
    <w:p w14:paraId="07A36829" w14:textId="77777777" w:rsidR="00B7711A" w:rsidRPr="00E859ED" w:rsidRDefault="00B7711A" w:rsidP="00B7711A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AGGAAGATCAGAATCTGGTAGCATTCAACTTCAAGACTTTTTGTCTGGGAAACCTTGACCAGATCAGAAA</w:t>
      </w:r>
    </w:p>
    <w:p w14:paraId="22DF93C9" w14:textId="77777777" w:rsidR="00B7711A" w:rsidRPr="00E859ED" w:rsidRDefault="00B7711A" w:rsidP="00B7711A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GATGAGCATTATTTCATGTCTGACATTCTTGAAGAATCGTCAGAGCATAATGAAGGTTATTAAGCAAAGT</w:t>
      </w:r>
    </w:p>
    <w:p w14:paraId="763543E8" w14:textId="77777777" w:rsidR="00B7711A" w:rsidRPr="00E859ED" w:rsidRDefault="00B7711A" w:rsidP="00B7711A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747B1CD4" w14:textId="77777777" w:rsidR="00B7711A" w:rsidRPr="00E859ED" w:rsidRDefault="00B7711A" w:rsidP="00B7711A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GAAGGCTTGATAGCTTGATCAGGGTCAGGCTTGTTGAGGAAACTGGGAATTCTGAGAATCTCAATACTAT</w:t>
      </w:r>
    </w:p>
    <w:p w14:paraId="320DF378" w14:textId="77777777" w:rsidR="00B7711A" w:rsidRPr="00E859ED" w:rsidRDefault="00B7711A" w:rsidP="00B7711A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CAAATCTAAGATTGCTTCCCACCCTTTGATTCAAGCCTATGGATTACCCCTTGATGATGCAAAGTCTGTG</w:t>
      </w:r>
    </w:p>
    <w:p w14:paraId="5C41FF36" w14:textId="77777777" w:rsidR="00B7711A" w:rsidRPr="00E859ED" w:rsidRDefault="00B7711A" w:rsidP="00B7711A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AGGCTTGCCATAATGCTAGGAGGTAGCTTACCTCTTATTGCTTCAGTTGATAGCTTTGAGATGATCAGTG</w:t>
      </w:r>
    </w:p>
    <w:p w14:paraId="6AE8926E" w14:textId="77777777" w:rsidR="00B7711A" w:rsidRPr="00E859ED" w:rsidRDefault="00B7711A" w:rsidP="00B7711A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TTGTCTTAGCTATATATCAAGATGCAAAATACAAGGACCTTGGGATCGACCCAAAGAAGTATGACACCAG</w:t>
      </w:r>
    </w:p>
    <w:p w14:paraId="774681AA" w14:textId="77777777" w:rsidR="00B7711A" w:rsidRPr="00E859ED" w:rsidRDefault="00B7711A" w:rsidP="00B7711A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66E952C3" w14:textId="77777777" w:rsidR="00B7711A" w:rsidRPr="00E859ED" w:rsidRDefault="00B7711A" w:rsidP="00B7711A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AAGGGGAAAGAGTATGCTGCCATACTTAGTTCCAGCAATCCTAATGCTAAAGGAAGTGTTGCTATGGAAC</w:t>
      </w:r>
    </w:p>
    <w:p w14:paraId="2018F45C" w14:textId="77777777" w:rsidR="00B7711A" w:rsidRPr="00E859ED" w:rsidRDefault="00B7711A" w:rsidP="00B7711A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ATTACAGTGAAACTCTTAACAAGTTCTATGAAATGTTTGGGGTTAAAAAACAGGCAAAACTCGCAGAACT</w:t>
      </w:r>
    </w:p>
    <w:p w14:paraId="78632803" w14:textId="77777777" w:rsidR="00B7711A" w:rsidRPr="00E859ED" w:rsidRDefault="00B7711A" w:rsidP="00B7711A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5A299617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&gt;DQ777121.1</w:t>
      </w:r>
    </w:p>
    <w:p w14:paraId="0D9A7A61" w14:textId="77777777" w:rsidR="00984E9C" w:rsidRPr="00E859ED" w:rsidRDefault="00984E9C" w:rsidP="00984E9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ATGTCTAAGGTTAAGCTCACTAAGGAAAGCATTGTTGCTTTGTTGACACAAGGCAAAGACCTTGAGTTTG</w:t>
      </w:r>
    </w:p>
    <w:p w14:paraId="7A558545" w14:textId="77777777" w:rsidR="00984E9C" w:rsidRPr="00E859ED" w:rsidRDefault="00984E9C" w:rsidP="00984E9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AGGAAGATCAGAATCTGGTAGCATTCAACTTCAAGACTTTTTGTCTGGGAAACCTTGACCAGATCAAAAA</w:t>
      </w:r>
    </w:p>
    <w:p w14:paraId="3DE6A473" w14:textId="77777777" w:rsidR="00984E9C" w:rsidRPr="00E859ED" w:rsidRDefault="00984E9C" w:rsidP="00984E9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GATGAGCATTATTTCATGTCTGACATTCTTGAAGAATCGTCAGAGCATAATGAAGGTTATTAAGCAAAGT</w:t>
      </w:r>
    </w:p>
    <w:p w14:paraId="543F9755" w14:textId="77777777" w:rsidR="00984E9C" w:rsidRPr="00E859ED" w:rsidRDefault="00984E9C" w:rsidP="00984E9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269D83A1" w14:textId="77777777" w:rsidR="00984E9C" w:rsidRPr="00E859ED" w:rsidRDefault="00984E9C" w:rsidP="00984E9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GAAGGCTTGATAGCTTGATCAGGGTCAGGCTTGTTGAGGAAACTGGGAATTCTGAGAATCTCAATACTAT</w:t>
      </w:r>
    </w:p>
    <w:p w14:paraId="03CF729C" w14:textId="77777777" w:rsidR="00984E9C" w:rsidRPr="00E859ED" w:rsidRDefault="00984E9C" w:rsidP="00984E9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CAAATCTAAGATTGCTTCCCACCCTTTGATTCAAGCCTATGGATTACCCCTTGATGATGCAAAGTCTGTG</w:t>
      </w:r>
    </w:p>
    <w:p w14:paraId="486C8A36" w14:textId="77777777" w:rsidR="00984E9C" w:rsidRPr="00E859ED" w:rsidRDefault="00984E9C" w:rsidP="00984E9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AGGCTTGCCATAATGCTAGGAGGTAGCTTACCTCTTATTGCTTCAGTTGATAGCTTTGAGATGATCAGTG</w:t>
      </w:r>
    </w:p>
    <w:p w14:paraId="06FF14A9" w14:textId="77777777" w:rsidR="00984E9C" w:rsidRPr="00E859ED" w:rsidRDefault="00984E9C" w:rsidP="00984E9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TTGTCTTAGCTATATATCAAGATGCAAAATACAAGGACCTTGGGATCGACCCAAAGAAGTATGACACCAG</w:t>
      </w:r>
    </w:p>
    <w:p w14:paraId="02C83F1C" w14:textId="77777777" w:rsidR="00984E9C" w:rsidRPr="00E859ED" w:rsidRDefault="00984E9C" w:rsidP="00984E9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5729D2FD" w14:textId="77777777" w:rsidR="00984E9C" w:rsidRPr="00E859ED" w:rsidRDefault="00984E9C" w:rsidP="00984E9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AAGGGGAAAGAGTATGCTGCCATACTTAGTTCCAGCAATCCTAATGCTAAAGGAAGTGTTGCTATGGAAC</w:t>
      </w:r>
    </w:p>
    <w:p w14:paraId="7A900821" w14:textId="77777777" w:rsidR="00984E9C" w:rsidRPr="00E859ED" w:rsidRDefault="00984E9C" w:rsidP="00984E9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ATTACAGTGAAACTCTTAACAAGTTCTATGAAATGTTTGGGGTTAAAAAACAGGCAAAACTCGCAGAACT</w:t>
      </w:r>
    </w:p>
    <w:p w14:paraId="0294D121" w14:textId="77777777" w:rsidR="00984E9C" w:rsidRPr="00E859ED" w:rsidRDefault="00984E9C" w:rsidP="00984E9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45A69B13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&gt;DQ777120.1</w:t>
      </w:r>
    </w:p>
    <w:p w14:paraId="3792D46E" w14:textId="77777777" w:rsidR="00984E9C" w:rsidRPr="00E859ED" w:rsidRDefault="00984E9C" w:rsidP="00984E9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ATGTCTAAGGTTAAGCTCACTAAGGAAAGCATTGTTGCTTTGTTGACACAAGGCAAAGACCTTGAGTTTG</w:t>
      </w:r>
    </w:p>
    <w:p w14:paraId="16EC40C7" w14:textId="77777777" w:rsidR="00984E9C" w:rsidRPr="00E859ED" w:rsidRDefault="00984E9C" w:rsidP="00984E9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AGGAAGATCAGAATCTGGTAGCATTCAACTTCAAGACTTTTTGTCTGGGAAACCTTGACCAGATCAAAAA</w:t>
      </w:r>
    </w:p>
    <w:p w14:paraId="007DCA58" w14:textId="77777777" w:rsidR="00984E9C" w:rsidRPr="00E859ED" w:rsidRDefault="00984E9C" w:rsidP="00984E9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GATGAGCATTATTTCATGTCTGACATTCTTGAAGAATCGTCAGAGCATAATGAAGGTTATTAAGCAAAGT</w:t>
      </w:r>
    </w:p>
    <w:p w14:paraId="74C84059" w14:textId="77777777" w:rsidR="00984E9C" w:rsidRPr="00E859ED" w:rsidRDefault="00984E9C" w:rsidP="00984E9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415980E2" w14:textId="77777777" w:rsidR="00984E9C" w:rsidRPr="00E859ED" w:rsidRDefault="00984E9C" w:rsidP="00984E9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GAAGGCTTGATAGCTTGATCAGGGTCAGGCTTGTTGAGGAAACTGGGAATTCTGAGAATCTCAATACTAT</w:t>
      </w:r>
    </w:p>
    <w:p w14:paraId="21B2285C" w14:textId="77777777" w:rsidR="00984E9C" w:rsidRPr="00E859ED" w:rsidRDefault="00984E9C" w:rsidP="00984E9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CAAATCTAAGATTGCTTCCCACCCTTTGATTCAAGCCTATGGATTACCCCTTGATGATGCAAAGTCTGTG</w:t>
      </w:r>
    </w:p>
    <w:p w14:paraId="4AC3051F" w14:textId="77777777" w:rsidR="00984E9C" w:rsidRPr="00E859ED" w:rsidRDefault="00984E9C" w:rsidP="00984E9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AGGCTTGCCATAATGCTAGGAGGTAGCTTACCTCTTATTGCTTCAGTTGATAGCTTTGAGATGATCAGTG</w:t>
      </w:r>
    </w:p>
    <w:p w14:paraId="36A85CD7" w14:textId="77777777" w:rsidR="00984E9C" w:rsidRPr="00E859ED" w:rsidRDefault="00984E9C" w:rsidP="00984E9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TTGTCTTAGCTATATATCAAGATGCAAAATACAAGGACCTTGGGATCGACCCAAAGAAGTATGACACCAG</w:t>
      </w:r>
    </w:p>
    <w:p w14:paraId="73FE7121" w14:textId="77777777" w:rsidR="00984E9C" w:rsidRPr="00E859ED" w:rsidRDefault="00984E9C" w:rsidP="00984E9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0346F4B4" w14:textId="77777777" w:rsidR="00984E9C" w:rsidRPr="00E859ED" w:rsidRDefault="00984E9C" w:rsidP="00984E9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AAGGGGAAAGAGTATGCTGCCATACTTAGTTCCAGCAATCCTAATGCTAAAGGAAGTGTTGCTATGGAAC</w:t>
      </w:r>
    </w:p>
    <w:p w14:paraId="54265EA7" w14:textId="77777777" w:rsidR="00984E9C" w:rsidRPr="00E859ED" w:rsidRDefault="00984E9C" w:rsidP="00984E9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ATTACAGTGAAACTCTTAACAAGTTCTATGAAATGTTTGGGGTTAAAAAACAGGCAAAACTCGCAGAACT</w:t>
      </w:r>
    </w:p>
    <w:p w14:paraId="5F0A0E86" w14:textId="77777777" w:rsidR="00984E9C" w:rsidRPr="00E859ED" w:rsidRDefault="00984E9C" w:rsidP="00984E9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1A006244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&gt;DQ777119.1</w:t>
      </w:r>
    </w:p>
    <w:p w14:paraId="479F1561" w14:textId="77777777" w:rsidR="00984E9C" w:rsidRPr="00E859ED" w:rsidRDefault="00984E9C" w:rsidP="00984E9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ATGTCTAAGGTTAAGCTCACTAAGGAAAGCATTGTTGCTTTGTTGACACAAGGCAAAGACCTTGAGTTTG</w:t>
      </w:r>
    </w:p>
    <w:p w14:paraId="3D0402A7" w14:textId="77777777" w:rsidR="00984E9C" w:rsidRPr="00E859ED" w:rsidRDefault="00984E9C" w:rsidP="00984E9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AGGAAGATCAGAATCTGGTAGCATTCAACTTCAAGACTTTTTGTCTGGGAAACCTTGACCAGATCAAAAA</w:t>
      </w:r>
    </w:p>
    <w:p w14:paraId="5DE6A765" w14:textId="77777777" w:rsidR="00984E9C" w:rsidRPr="00E859ED" w:rsidRDefault="00984E9C" w:rsidP="00984E9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GATGAGCATTATTTCATGTCTGACATTCTTGAAGAATCGTCAGAGCATAATGAAGGTTATTAAGCAAAGT</w:t>
      </w:r>
    </w:p>
    <w:p w14:paraId="74B0A8A7" w14:textId="77777777" w:rsidR="00984E9C" w:rsidRPr="00E859ED" w:rsidRDefault="00984E9C" w:rsidP="00984E9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3842FC24" w14:textId="77777777" w:rsidR="00984E9C" w:rsidRPr="00E859ED" w:rsidRDefault="00984E9C" w:rsidP="00984E9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GAAGGCTTGATAGCTTGATCAGGGTCAGGCTTGTTGAGGAAACTGGGAATTCTGAGAATCTCAATACTAT</w:t>
      </w:r>
    </w:p>
    <w:p w14:paraId="7CCFB316" w14:textId="77777777" w:rsidR="00984E9C" w:rsidRPr="00E859ED" w:rsidRDefault="00984E9C" w:rsidP="00984E9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CAAATCTAAGATTGCTTCCCACCCTTTGATTCAAGCCTATGGATTACCCCTTGATGATGCAAAGTCTGTG</w:t>
      </w:r>
    </w:p>
    <w:p w14:paraId="4716542B" w14:textId="77777777" w:rsidR="00984E9C" w:rsidRPr="00E859ED" w:rsidRDefault="00984E9C" w:rsidP="00984E9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AGGCTTGCCATAATGCTAGGAGGTAGCTTACCTCTTATTGCTTCAGTTGATAGCTTTGAGATGATCAGTG</w:t>
      </w:r>
    </w:p>
    <w:p w14:paraId="3EA7D528" w14:textId="77777777" w:rsidR="00984E9C" w:rsidRPr="00E859ED" w:rsidRDefault="00984E9C" w:rsidP="00984E9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TTGTCTTAGCTATATATCAAGATGCAAAATACAAGGACCTTGGGATCGACCCAAAGAAGTATGACACCAG</w:t>
      </w:r>
    </w:p>
    <w:p w14:paraId="47A929B6" w14:textId="77777777" w:rsidR="00984E9C" w:rsidRPr="00E859ED" w:rsidRDefault="00984E9C" w:rsidP="00984E9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3FB1FE37" w14:textId="77777777" w:rsidR="00984E9C" w:rsidRPr="00E859ED" w:rsidRDefault="00984E9C" w:rsidP="00984E9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AAGGGGAAAGAGTATGCTGCCATACTTAGTTCCAGCAATCCTAATGCTAAAGGAAGTGTTGCTATGGAAC</w:t>
      </w:r>
    </w:p>
    <w:p w14:paraId="2A724851" w14:textId="77777777" w:rsidR="00984E9C" w:rsidRPr="00E859ED" w:rsidRDefault="00984E9C" w:rsidP="00984E9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ATTACAGTGAAACTCTTAACAAGTTCTATGAAATGTTTGGGGTTAAAAAACAGGCAAAACTCGCAGAACT</w:t>
      </w:r>
    </w:p>
    <w:p w14:paraId="7D4D1813" w14:textId="77777777" w:rsidR="00984E9C" w:rsidRPr="00E859ED" w:rsidRDefault="00984E9C" w:rsidP="00984E9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2BA0DCD4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&gt;DQ777118.1</w:t>
      </w:r>
    </w:p>
    <w:p w14:paraId="5083E2EF" w14:textId="77777777" w:rsidR="00984E9C" w:rsidRPr="00E859ED" w:rsidRDefault="00984E9C" w:rsidP="00984E9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ATGTCTAAGGTTAAGCTCACTAAGGAAAGCATTGTTGCTTTGTTGACACAAGGCAAAGACCTTGAGTTTG</w:t>
      </w:r>
    </w:p>
    <w:p w14:paraId="6EA5C496" w14:textId="77777777" w:rsidR="00984E9C" w:rsidRPr="00E859ED" w:rsidRDefault="00984E9C" w:rsidP="00984E9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AGGAAGATCAGAATCTGGTAGCATTCAACTTCAAGACTTTTTGTCTGGGAAACCTTGACCAGATCAAAAA</w:t>
      </w:r>
    </w:p>
    <w:p w14:paraId="68739F8F" w14:textId="77777777" w:rsidR="00984E9C" w:rsidRPr="00E859ED" w:rsidRDefault="00984E9C" w:rsidP="00984E9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GATGAGCATTATTTCATGTCTGACATTCTTGAAGAATCGTCAGAGCATAATGAAGGTTATTAAGCAAAGT</w:t>
      </w:r>
    </w:p>
    <w:p w14:paraId="36BD0E89" w14:textId="77777777" w:rsidR="00984E9C" w:rsidRPr="00E859ED" w:rsidRDefault="00984E9C" w:rsidP="00984E9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0DE37297" w14:textId="77777777" w:rsidR="00984E9C" w:rsidRPr="00E859ED" w:rsidRDefault="00984E9C" w:rsidP="00984E9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GAAGGCTTGATAGCTTGATCAGGGTCAGGCTTGTTGAGGAAACTGGGAATTCTGAGAATCTCAATACTAT</w:t>
      </w:r>
    </w:p>
    <w:p w14:paraId="69AFD602" w14:textId="77777777" w:rsidR="00984E9C" w:rsidRPr="00E859ED" w:rsidRDefault="00984E9C" w:rsidP="00984E9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CAAATCTAAGATTGCTTCCCACCCTTTGATTCAAGCCTATGGATTACCCCTTGATGATGCAAAGTCTGTG</w:t>
      </w:r>
    </w:p>
    <w:p w14:paraId="19B1EBB0" w14:textId="77777777" w:rsidR="00984E9C" w:rsidRPr="00E859ED" w:rsidRDefault="00984E9C" w:rsidP="00984E9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AGGCTTGCCATAATGCTAGGAGGTAGCTTACCTCTTATTGCTTCAGTTGATAGCTTTGAGATGATCAGTG</w:t>
      </w:r>
    </w:p>
    <w:p w14:paraId="59AB740F" w14:textId="77777777" w:rsidR="00984E9C" w:rsidRPr="00E859ED" w:rsidRDefault="00984E9C" w:rsidP="00984E9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TTGTCTTAGCTATATATCAAGATGCAAAATACAAGGACCTTGGGATCGACCCAAAGAAGTATGACACCAG</w:t>
      </w:r>
    </w:p>
    <w:p w14:paraId="21905B56" w14:textId="77777777" w:rsidR="00984E9C" w:rsidRPr="00E859ED" w:rsidRDefault="00984E9C" w:rsidP="00984E9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3A0CBDB2" w14:textId="77777777" w:rsidR="00984E9C" w:rsidRPr="00E859ED" w:rsidRDefault="00984E9C" w:rsidP="00984E9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AAGGGGAAAGAGTATGCTGCCATACTTAGTTCCAGCAATCCTAATGCTAAAGGAAGTGTTGCTATGGAAC</w:t>
      </w:r>
    </w:p>
    <w:p w14:paraId="15D62C22" w14:textId="77777777" w:rsidR="00984E9C" w:rsidRPr="00E859ED" w:rsidRDefault="00984E9C" w:rsidP="00984E9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ATTACAGTGAAACTCTTAACAAGTTCTATGAAATGTTTGGGGTTAAAAAACAGGCAAAACTCGCAGAACT</w:t>
      </w:r>
    </w:p>
    <w:p w14:paraId="404813F9" w14:textId="2BB5B4E5" w:rsidR="00F74785" w:rsidRPr="00E859ED" w:rsidRDefault="00984E9C" w:rsidP="00984E9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214A7C80" w14:textId="77777777" w:rsidR="00984E9C" w:rsidRPr="00E859ED" w:rsidRDefault="00984E9C" w:rsidP="00984E9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</w:p>
    <w:p w14:paraId="28331A4A" w14:textId="41CCFBE0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&gt;DQ77711</w:t>
      </w:r>
      <w:r w:rsidR="00984E9C" w:rsidRPr="00E859ED">
        <w:rPr>
          <w:rFonts w:ascii="Courier New" w:hAnsi="Courier New" w:cs="Courier New"/>
          <w:color w:val="000000" w:themeColor="text1"/>
          <w:kern w:val="0"/>
        </w:rPr>
        <w:t>7</w:t>
      </w:r>
      <w:r w:rsidRPr="00E859ED">
        <w:rPr>
          <w:rFonts w:ascii="Courier New" w:hAnsi="Courier New" w:cs="Courier New"/>
          <w:color w:val="000000" w:themeColor="text1"/>
          <w:kern w:val="0"/>
        </w:rPr>
        <w:t>.1</w:t>
      </w:r>
    </w:p>
    <w:p w14:paraId="5D3E3391" w14:textId="77777777" w:rsidR="00984E9C" w:rsidRPr="00E859ED" w:rsidRDefault="00984E9C" w:rsidP="00984E9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ATGTCTAAGGTTAAGCTCACTAAGGAAAGCATTGTTGCTTTGTTGACACAAGGCAAAGACCTTGAGTTTG</w:t>
      </w:r>
    </w:p>
    <w:p w14:paraId="364D215C" w14:textId="77777777" w:rsidR="00984E9C" w:rsidRPr="00E859ED" w:rsidRDefault="00984E9C" w:rsidP="00984E9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AGGAAGATCAGAATCTGGTAGCATTCAACTTCAAGACTTTTTGTCTGGGAAACCTTGACCAGATCAAAAA</w:t>
      </w:r>
    </w:p>
    <w:p w14:paraId="48059E8A" w14:textId="77777777" w:rsidR="00984E9C" w:rsidRPr="00E859ED" w:rsidRDefault="00984E9C" w:rsidP="00984E9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GATGAGCATTATTTCATGTCTGACATTCTTGAAGAATCGTCAGAGCATAATGAAGGTTATTAAGCAAAGT</w:t>
      </w:r>
    </w:p>
    <w:p w14:paraId="1A9FDEFD" w14:textId="77777777" w:rsidR="00984E9C" w:rsidRPr="00E859ED" w:rsidRDefault="00984E9C" w:rsidP="00984E9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023A5500" w14:textId="77777777" w:rsidR="00984E9C" w:rsidRPr="00E859ED" w:rsidRDefault="00984E9C" w:rsidP="00984E9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GAAGGCTTGATAGCTTGATCAGGGTCAGGCTTGTTGAGGAAACTGGGAATTCTGAGAATCTCAATACTAT</w:t>
      </w:r>
    </w:p>
    <w:p w14:paraId="12DB8040" w14:textId="77777777" w:rsidR="00984E9C" w:rsidRPr="00E859ED" w:rsidRDefault="00984E9C" w:rsidP="00984E9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CAAATCTAAGATTGCTTCCCACCCTTTGATTCAAGCCTATGGATTACCCCTTGATGATGCAAAGTCTGTG</w:t>
      </w:r>
    </w:p>
    <w:p w14:paraId="09D3C0EB" w14:textId="77777777" w:rsidR="00984E9C" w:rsidRPr="00E859ED" w:rsidRDefault="00984E9C" w:rsidP="00984E9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AGGCTTGCCATAATGCTAGGAGGTAGCTTACCTCTTATTGCTTCAGTTGATAGCTTTGAGATGATCAGTG</w:t>
      </w:r>
    </w:p>
    <w:p w14:paraId="1B9C9B30" w14:textId="77777777" w:rsidR="00984E9C" w:rsidRPr="00E859ED" w:rsidRDefault="00984E9C" w:rsidP="00984E9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TTGTCTTAGCTATATATCAAGATGCAAAATACAAGGACCTTGGGATCGACCCAAAGAAGTATGACACCAG</w:t>
      </w:r>
    </w:p>
    <w:p w14:paraId="61FA5388" w14:textId="77777777" w:rsidR="00984E9C" w:rsidRPr="00E859ED" w:rsidRDefault="00984E9C" w:rsidP="00984E9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5B63731A" w14:textId="77777777" w:rsidR="00984E9C" w:rsidRPr="00E859ED" w:rsidRDefault="00984E9C" w:rsidP="00984E9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AAGGGGAAAGAGTATGCTGCCATACTTAGTTCCAGCAATCCTAATGCTAAAGGAAGTGTTGCTATGGAAC</w:t>
      </w:r>
    </w:p>
    <w:p w14:paraId="11439F77" w14:textId="77777777" w:rsidR="00984E9C" w:rsidRPr="00E859ED" w:rsidRDefault="00984E9C" w:rsidP="00984E9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ATTACAGTGAAACTCTTAACAAGTTCTATGAAATGTTTGGGGTTAAAAAACAGGCAAAACTCGCAGAACT</w:t>
      </w:r>
    </w:p>
    <w:p w14:paraId="085EECD2" w14:textId="74FDAE8E" w:rsidR="00984E9C" w:rsidRPr="00E859ED" w:rsidRDefault="00984E9C" w:rsidP="00984E9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266C4C06" w14:textId="77777777" w:rsidR="00984E9C" w:rsidRPr="00E859ED" w:rsidRDefault="00984E9C" w:rsidP="00984E9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</w:p>
    <w:p w14:paraId="35ACAC5B" w14:textId="215395D4" w:rsidR="00984E9C" w:rsidRPr="00E859ED" w:rsidRDefault="00984E9C" w:rsidP="00984E9C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&gt;DQ77711</w:t>
      </w:r>
      <w:r w:rsidRPr="00E859ED">
        <w:rPr>
          <w:rFonts w:ascii="Courier New" w:hAnsi="Courier New" w:cs="Courier New"/>
          <w:color w:val="000000" w:themeColor="text1"/>
          <w:kern w:val="0"/>
        </w:rPr>
        <w:t>6</w:t>
      </w:r>
      <w:r w:rsidRPr="00E859ED">
        <w:rPr>
          <w:rFonts w:ascii="Courier New" w:hAnsi="Courier New" w:cs="Courier New"/>
          <w:color w:val="000000" w:themeColor="text1"/>
          <w:kern w:val="0"/>
        </w:rPr>
        <w:t>.1</w:t>
      </w:r>
    </w:p>
    <w:p w14:paraId="18A9146F" w14:textId="77777777" w:rsidR="00984E9C" w:rsidRPr="00E859ED" w:rsidRDefault="00984E9C" w:rsidP="00984E9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ATGTCTAAGGTTAAGCTCACTAAGGAAAGCATTGTTGCTTTGTTGACACAAGGCAAAGACCTTGAGTTTG</w:t>
      </w:r>
    </w:p>
    <w:p w14:paraId="29819DEC" w14:textId="77777777" w:rsidR="00984E9C" w:rsidRPr="00E859ED" w:rsidRDefault="00984E9C" w:rsidP="00984E9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AGGAAGATCAGAATCTGGTAGCATTCAACTTCAAGACTTTTTGTCTGGGAAACCTTGACCAGATCAAAAA</w:t>
      </w:r>
    </w:p>
    <w:p w14:paraId="6C943807" w14:textId="77777777" w:rsidR="00984E9C" w:rsidRPr="00E859ED" w:rsidRDefault="00984E9C" w:rsidP="00984E9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GATGAGCATTATTTCATGTCTGACATTCTTGAAGAATCGTCAGAGCATAATGAAGGTTATTAAGCAAAGT</w:t>
      </w:r>
    </w:p>
    <w:p w14:paraId="0D3667D2" w14:textId="77777777" w:rsidR="00984E9C" w:rsidRPr="00E859ED" w:rsidRDefault="00984E9C" w:rsidP="00984E9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7B399FC1" w14:textId="77777777" w:rsidR="00984E9C" w:rsidRPr="00E859ED" w:rsidRDefault="00984E9C" w:rsidP="00984E9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GAAGGCTTGATAGCTTGATCAGGGTCAGGCTTGTTGAGGAAACTGGGAATTCTGAGAATCTCAATACTAT</w:t>
      </w:r>
    </w:p>
    <w:p w14:paraId="6CB29F5A" w14:textId="77777777" w:rsidR="00984E9C" w:rsidRPr="00E859ED" w:rsidRDefault="00984E9C" w:rsidP="00984E9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CAAATCTAAGATTGCTTCCCACCCTTTGATTCAAGCCTATGGATTACCCCTTGATGATGCAAAGTCTGTG</w:t>
      </w:r>
    </w:p>
    <w:p w14:paraId="1B9843CC" w14:textId="77777777" w:rsidR="00984E9C" w:rsidRPr="00E859ED" w:rsidRDefault="00984E9C" w:rsidP="00984E9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AGGCTTGCCATAATGCTAGGAGGTAGCTTACCTCTTATTGCTTCAGTTGATAGCTTTGAGATGATCAGTG</w:t>
      </w:r>
    </w:p>
    <w:p w14:paraId="3B6DA594" w14:textId="77777777" w:rsidR="00984E9C" w:rsidRPr="00E859ED" w:rsidRDefault="00984E9C" w:rsidP="00984E9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TTGTCTTAGCTATATATCAAGATGCAAAATACAAGGACCTTGGGATCGACCCAAAGAAGTATGACACCAG</w:t>
      </w:r>
    </w:p>
    <w:p w14:paraId="7875E8A4" w14:textId="77777777" w:rsidR="00984E9C" w:rsidRPr="00E859ED" w:rsidRDefault="00984E9C" w:rsidP="00984E9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5E6ADF86" w14:textId="77777777" w:rsidR="00984E9C" w:rsidRPr="00E859ED" w:rsidRDefault="00984E9C" w:rsidP="00984E9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AAGGGGAAAGAGTATGCTGCCATACTTAGTTCCAGCAATCCTAATGCTAAAGGAAGTGTTGCTATGGAAC</w:t>
      </w:r>
    </w:p>
    <w:p w14:paraId="450E12F0" w14:textId="77777777" w:rsidR="00984E9C" w:rsidRPr="00E859ED" w:rsidRDefault="00984E9C" w:rsidP="00984E9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ATTACAGTGAAACTCTTAACAAGTTCTATGAAATGTTTGGGGTTAAAAAACAGGCAAAACTCGCAGAACT</w:t>
      </w:r>
    </w:p>
    <w:p w14:paraId="15FA12B7" w14:textId="1B91DD10" w:rsidR="00984E9C" w:rsidRPr="00E859ED" w:rsidRDefault="00984E9C" w:rsidP="007763B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2B91DF84" w14:textId="1638A40C" w:rsidR="00984E9C" w:rsidRPr="00E859ED" w:rsidRDefault="00984E9C" w:rsidP="00984E9C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&gt;DQ777115.1</w:t>
      </w:r>
    </w:p>
    <w:p w14:paraId="6F781900" w14:textId="77777777" w:rsidR="00984E9C" w:rsidRPr="00E859ED" w:rsidRDefault="00984E9C" w:rsidP="00984E9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ATGTCTAAGGTTAAGCTCACTAAGGAAAGCATTGTTGCTTTGTTGACACAAGGCAAAGACCTTGAGTTTG</w:t>
      </w:r>
    </w:p>
    <w:p w14:paraId="6D640684" w14:textId="77777777" w:rsidR="00984E9C" w:rsidRPr="00E859ED" w:rsidRDefault="00984E9C" w:rsidP="00984E9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AGGAAGATCAGAATCTGGTAGCATTCAACTTCAAGACTTTTTGTCTGGGAAACCTTGACCAGATCAAAAA</w:t>
      </w:r>
    </w:p>
    <w:p w14:paraId="315AD6FD" w14:textId="77777777" w:rsidR="00984E9C" w:rsidRPr="00E859ED" w:rsidRDefault="00984E9C" w:rsidP="00984E9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GATGAGCATTATTTCATGTCTGACATTCTTGAAGAATCGTCAGAGCATAATGAAGGTTATTAAGCAAAGT</w:t>
      </w:r>
    </w:p>
    <w:p w14:paraId="04F66415" w14:textId="77777777" w:rsidR="00984E9C" w:rsidRPr="00E859ED" w:rsidRDefault="00984E9C" w:rsidP="00984E9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7B6A27A2" w14:textId="77777777" w:rsidR="00984E9C" w:rsidRPr="00E859ED" w:rsidRDefault="00984E9C" w:rsidP="00984E9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GAAGGCTTGATAGCTTGATCAGGGTCAGGCTTGTTGAGGAAACTGGGAATTCTGAGAATCTCAATACTAT</w:t>
      </w:r>
    </w:p>
    <w:p w14:paraId="327F5FEC" w14:textId="77777777" w:rsidR="00984E9C" w:rsidRPr="00E859ED" w:rsidRDefault="00984E9C" w:rsidP="00984E9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CAAATCTAAGATTGCTTCCCACCCTTTGATTCAAGCCTATGGATTACCCCTTGATGATGCAAAGTCTGTG</w:t>
      </w:r>
    </w:p>
    <w:p w14:paraId="5B8FB421" w14:textId="77777777" w:rsidR="00984E9C" w:rsidRPr="00E859ED" w:rsidRDefault="00984E9C" w:rsidP="00984E9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AGGCTTGCCATAATGCTAGGAGGTAGCTTACCTCTTATTGCTTCAGTTGATAGCTTTGAGATGATCAGTG</w:t>
      </w:r>
    </w:p>
    <w:p w14:paraId="32FE3633" w14:textId="77777777" w:rsidR="00984E9C" w:rsidRPr="00E859ED" w:rsidRDefault="00984E9C" w:rsidP="00984E9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TTGTCTTAGCTATATATCAAGATGCAAAATACAAGGACCTTGGGATCGACCCAAAGAAGTATGACACCAG</w:t>
      </w:r>
    </w:p>
    <w:p w14:paraId="5D71FEB1" w14:textId="77777777" w:rsidR="00984E9C" w:rsidRPr="00E859ED" w:rsidRDefault="00984E9C" w:rsidP="00984E9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7944C708" w14:textId="77777777" w:rsidR="00984E9C" w:rsidRPr="00E859ED" w:rsidRDefault="00984E9C" w:rsidP="00984E9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AAGGGGAAAGAGTATGCTGCCATACTTAGTTCCAGCAATCCTAATGCTAAAGGAAGTGTTGCTATGGAAC</w:t>
      </w:r>
    </w:p>
    <w:p w14:paraId="5E946BF9" w14:textId="77777777" w:rsidR="00984E9C" w:rsidRPr="00E859ED" w:rsidRDefault="00984E9C" w:rsidP="00984E9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ATTACAGTGAAACTCTTAACAAGTTCTATGAAATGTTTGGGGTTAAAAAACAGGCAAAACTCGCAGAACT</w:t>
      </w:r>
    </w:p>
    <w:p w14:paraId="7EFF2936" w14:textId="521EB682" w:rsidR="00984E9C" w:rsidRPr="00E859ED" w:rsidRDefault="00984E9C" w:rsidP="00984E9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2E67E06D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&gt;DQ777114.1</w:t>
      </w:r>
    </w:p>
    <w:p w14:paraId="0F2F4422" w14:textId="77777777" w:rsidR="00984E9C" w:rsidRPr="00E859ED" w:rsidRDefault="00984E9C" w:rsidP="00984E9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ATGTCTAAGGTTAAGCTCACTAAGGAAAGCATTGTTGCTTTGTTGACACAAGGCAAAGACCTTGAGTTTG</w:t>
      </w:r>
    </w:p>
    <w:p w14:paraId="23557BEF" w14:textId="77777777" w:rsidR="00984E9C" w:rsidRPr="00E859ED" w:rsidRDefault="00984E9C" w:rsidP="00984E9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AGGAAGATCAGAATCTGGTAGCATTCAACTTCAAGACTTTTTGTCTGGGAAACCTTGACCAGATCAAAAA</w:t>
      </w:r>
    </w:p>
    <w:p w14:paraId="2180406A" w14:textId="77777777" w:rsidR="00984E9C" w:rsidRPr="00E859ED" w:rsidRDefault="00984E9C" w:rsidP="00984E9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GATGAGCATTATTTCATGTCTGACATTCTTGAAGAATCGTCAGAGCATAATGAAGGTTATTAAGCAAAGT</w:t>
      </w:r>
    </w:p>
    <w:p w14:paraId="5033EC03" w14:textId="77777777" w:rsidR="00984E9C" w:rsidRPr="00E859ED" w:rsidRDefault="00984E9C" w:rsidP="00984E9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72F21032" w14:textId="77777777" w:rsidR="00984E9C" w:rsidRPr="00E859ED" w:rsidRDefault="00984E9C" w:rsidP="00984E9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GAAGGCTTGATAGCTTGATCAGGGTCAGGCTTGTTGAGGAAACTGGGAATTCTGAGAATCTCAATACTAT</w:t>
      </w:r>
    </w:p>
    <w:p w14:paraId="4B643796" w14:textId="77777777" w:rsidR="00984E9C" w:rsidRPr="00E859ED" w:rsidRDefault="00984E9C" w:rsidP="00984E9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CAAATCTAAGATTGCTTCCCACCCTTTGATTCAAGCCTATGGATTACCCCTTGATGATGCAAAGTCTGTG</w:t>
      </w:r>
    </w:p>
    <w:p w14:paraId="5EB56535" w14:textId="77777777" w:rsidR="00984E9C" w:rsidRPr="00E859ED" w:rsidRDefault="00984E9C" w:rsidP="00984E9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AGGCTTGCCATAATGCTAGGAGGTAGCTTACCTCTTATTGCTTCAGTTGATAGCTTTGAGATGATCAGTG</w:t>
      </w:r>
    </w:p>
    <w:p w14:paraId="6FF89BC9" w14:textId="77777777" w:rsidR="00984E9C" w:rsidRPr="00E859ED" w:rsidRDefault="00984E9C" w:rsidP="00984E9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TTGTCTTAGCTATATATCAAGATGCAAAATACAAGGACCTTGGGATCGACCCAAAGAAGTATGACACCAG</w:t>
      </w:r>
    </w:p>
    <w:p w14:paraId="2F7D5FB0" w14:textId="77777777" w:rsidR="00984E9C" w:rsidRPr="00E859ED" w:rsidRDefault="00984E9C" w:rsidP="00984E9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77CCAB8A" w14:textId="77777777" w:rsidR="00984E9C" w:rsidRPr="00E859ED" w:rsidRDefault="00984E9C" w:rsidP="00984E9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AAGGGGAAAGAGTATGCTGCCATACTTAGTTCCAGCAATCCTAATGCTAAAGGAAGTGTTGCTATGGAAC</w:t>
      </w:r>
    </w:p>
    <w:p w14:paraId="01DDCDB7" w14:textId="77777777" w:rsidR="00984E9C" w:rsidRPr="00E859ED" w:rsidRDefault="00984E9C" w:rsidP="00984E9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ATTACAGTGAAACTCTTAACAAGTTCTATGAAATGTTTGGGGTTAAAAAACAGGCAAAACTCGCAGAACT</w:t>
      </w:r>
    </w:p>
    <w:p w14:paraId="4D06C7F6" w14:textId="235ADE99" w:rsidR="007763B7" w:rsidRPr="00E859ED" w:rsidRDefault="00984E9C" w:rsidP="00984E9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1414A757" w14:textId="77777777" w:rsidR="00984E9C" w:rsidRPr="00E859ED" w:rsidRDefault="00984E9C" w:rsidP="00984E9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</w:p>
    <w:p w14:paraId="08DFF607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&gt;DQ777112.1</w:t>
      </w:r>
    </w:p>
    <w:p w14:paraId="643F98A7" w14:textId="77777777" w:rsidR="007763B7" w:rsidRPr="00E859ED" w:rsidRDefault="007763B7" w:rsidP="007763B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ATGTCTAAGGTTAAGCTCACTAAGGAAAGCATTGTTGCTTTGTTGACACAAGGCAAAGACCTTGAGTTTG</w:t>
      </w:r>
    </w:p>
    <w:p w14:paraId="76D03CB2" w14:textId="77777777" w:rsidR="007763B7" w:rsidRPr="00E859ED" w:rsidRDefault="007763B7" w:rsidP="007763B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AGGAAGATCAGAATCTGGTAGCATTCAACTTCAAGACTTTTTGTCTGGGAAACCTTGACCAGATCAAAAA</w:t>
      </w:r>
    </w:p>
    <w:p w14:paraId="2DB5666F" w14:textId="77777777" w:rsidR="007763B7" w:rsidRPr="00E859ED" w:rsidRDefault="007763B7" w:rsidP="007763B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GATGAGCATTATTTCATGTCTGACATTCTTGAAGAATCGTCAGAGCATAATGAAGGTTATTAAGCAAAGT</w:t>
      </w:r>
    </w:p>
    <w:p w14:paraId="23278E36" w14:textId="77777777" w:rsidR="007763B7" w:rsidRPr="00E859ED" w:rsidRDefault="007763B7" w:rsidP="007763B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3F8777F2" w14:textId="77777777" w:rsidR="007763B7" w:rsidRPr="00E859ED" w:rsidRDefault="007763B7" w:rsidP="007763B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GAAGGCTTGATAGCTTGATCAGGGTCAGGCTTGTTGAGGAAACTGGGAATTCTGAGAATCTCAATACTAT</w:t>
      </w:r>
    </w:p>
    <w:p w14:paraId="4B115FF2" w14:textId="77777777" w:rsidR="007763B7" w:rsidRPr="00E859ED" w:rsidRDefault="007763B7" w:rsidP="007763B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CAAATCTAAGATTGCTTCCCACCCTTTGATTCAAGCCTATGGATTACCCCTTGATGATGCAAAGTCTGTG</w:t>
      </w:r>
    </w:p>
    <w:p w14:paraId="749AA95E" w14:textId="77777777" w:rsidR="007763B7" w:rsidRPr="00E859ED" w:rsidRDefault="007763B7" w:rsidP="007763B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AGGCTTGCCATAATGCTAGGAGGTAGCTTACCTCTTATTGCTTCAGTTGATAGCTTTGAGATGATCAGTG</w:t>
      </w:r>
    </w:p>
    <w:p w14:paraId="6C606EE9" w14:textId="77777777" w:rsidR="007763B7" w:rsidRPr="00E859ED" w:rsidRDefault="007763B7" w:rsidP="007763B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TTGTCTTAGCTATATATCAAGATGCAAAATACAAGGACCTTGGGATCGACCCAAAGAAGTATGACACCAG</w:t>
      </w:r>
    </w:p>
    <w:p w14:paraId="4A8BD2E9" w14:textId="77777777" w:rsidR="007763B7" w:rsidRPr="00E859ED" w:rsidRDefault="007763B7" w:rsidP="007763B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71270EA1" w14:textId="77777777" w:rsidR="007763B7" w:rsidRPr="00E859ED" w:rsidRDefault="007763B7" w:rsidP="007763B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AAGGGGAAAGAGTATGCTGCCATACTTAGTTCCAGCAATCCTAATGCTAAAGGAAGTGTTGCTATGGAAC</w:t>
      </w:r>
    </w:p>
    <w:p w14:paraId="02693C77" w14:textId="77777777" w:rsidR="007763B7" w:rsidRPr="00E859ED" w:rsidRDefault="007763B7" w:rsidP="007763B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ATTACAGTGAAACTCTTAACAAGTTCTATGAAATGTTTGGGGTTAAAAAACAGGCAAAACTCGCAGAACT</w:t>
      </w:r>
    </w:p>
    <w:p w14:paraId="1A414C04" w14:textId="77777777" w:rsidR="007763B7" w:rsidRPr="00E859ED" w:rsidRDefault="007763B7" w:rsidP="007763B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55138B34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&gt;DQ777111.1</w:t>
      </w:r>
    </w:p>
    <w:p w14:paraId="5AF53E89" w14:textId="77777777" w:rsidR="007763B7" w:rsidRPr="00E859ED" w:rsidRDefault="007763B7" w:rsidP="007763B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ATGTCTAAGGTTAAGCTCACTAAGGAAAGCATTGTTGCTTTGTTGACACAAGGCAAAGACCTTGAGTTTG</w:t>
      </w:r>
    </w:p>
    <w:p w14:paraId="0D6CE1D8" w14:textId="77777777" w:rsidR="007763B7" w:rsidRPr="00E859ED" w:rsidRDefault="007763B7" w:rsidP="007763B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AGGAAGATCAGAATCTGGTAGCATTCAACTTCAAGACTTTTTGTCTGGGAAACCTTGACCAGATCAAAAA</w:t>
      </w:r>
    </w:p>
    <w:p w14:paraId="2520C74E" w14:textId="77777777" w:rsidR="007763B7" w:rsidRPr="00E859ED" w:rsidRDefault="007763B7" w:rsidP="007763B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GATGAGCATTATTTCATGTCTGACATTCTTGAAGAATCGTCAGAGCATAATGAAGGTTATTAAGCAAAGT</w:t>
      </w:r>
    </w:p>
    <w:p w14:paraId="758AB8C6" w14:textId="77777777" w:rsidR="007763B7" w:rsidRPr="00E859ED" w:rsidRDefault="007763B7" w:rsidP="007763B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65DF8208" w14:textId="77777777" w:rsidR="007763B7" w:rsidRPr="00E859ED" w:rsidRDefault="007763B7" w:rsidP="007763B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GAAGGCTTGATAGCTTGATCAGGGTCAGGCTTGTTGAGGAAACTGGGAATTCTGAGAATCTCAATACTAT</w:t>
      </w:r>
    </w:p>
    <w:p w14:paraId="4A8C61B8" w14:textId="77777777" w:rsidR="007763B7" w:rsidRPr="00E859ED" w:rsidRDefault="007763B7" w:rsidP="007763B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CAAATCTAAGATTGCTTCCCACCCTTTGATTCAAGCCTATGGATTACCCCTTGATGATGCAAAGTCTGTG</w:t>
      </w:r>
    </w:p>
    <w:p w14:paraId="068DB081" w14:textId="77777777" w:rsidR="007763B7" w:rsidRPr="00E859ED" w:rsidRDefault="007763B7" w:rsidP="007763B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AGGCTTGCCATAATGCTAGGAGGTAGCTTACCTCTTATTGCTTCAGTTGATAGCTTTGAGATGATCAGTG</w:t>
      </w:r>
    </w:p>
    <w:p w14:paraId="04B9047B" w14:textId="77777777" w:rsidR="007763B7" w:rsidRPr="00E859ED" w:rsidRDefault="007763B7" w:rsidP="007763B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TTGTCTTAGCTATATATCAAGATGCAAAATACAAGGACCTTGGGATCGACCCAAAGAAGTATGACACCAG</w:t>
      </w:r>
    </w:p>
    <w:p w14:paraId="48ED9E54" w14:textId="77777777" w:rsidR="007763B7" w:rsidRPr="00E859ED" w:rsidRDefault="007763B7" w:rsidP="007763B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5EDFC678" w14:textId="77777777" w:rsidR="007763B7" w:rsidRPr="00E859ED" w:rsidRDefault="007763B7" w:rsidP="007763B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AAGGGGAAAGAGTATGCTGCCATACTTAGTTCCAGCAATCCTAATGCTAAAGGAAGTGTTGCTATGGAAC</w:t>
      </w:r>
    </w:p>
    <w:p w14:paraId="49CDCE26" w14:textId="77777777" w:rsidR="007763B7" w:rsidRPr="00E859ED" w:rsidRDefault="007763B7" w:rsidP="007763B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ATTACAGTGAAACTCTTAACAAGTTCTATGAAATGTTTGGGGTTAAAAAACAGGCAAAACTCGCAGAACT</w:t>
      </w:r>
    </w:p>
    <w:p w14:paraId="776A5880" w14:textId="77777777" w:rsidR="007763B7" w:rsidRPr="00E859ED" w:rsidRDefault="007763B7" w:rsidP="007763B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6FB87CF5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&gt;DQ777110.1</w:t>
      </w:r>
    </w:p>
    <w:p w14:paraId="0569CF54" w14:textId="77777777" w:rsidR="007763B7" w:rsidRPr="00E859ED" w:rsidRDefault="007763B7" w:rsidP="007763B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ATGTCTAAGGTTAAGCTCACTAAGGAAAGCATTGTTGCTTTGTTGACACAAGGCAAAGACCTTGAGTTTG</w:t>
      </w:r>
    </w:p>
    <w:p w14:paraId="47437FEA" w14:textId="77777777" w:rsidR="007763B7" w:rsidRPr="00E859ED" w:rsidRDefault="007763B7" w:rsidP="007763B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AGGAAGATCAGAATCTGGTAGCATTCAACTTCAAGACTTTTTGTCTGGGAAACCTTGACCAGATCAAAAA</w:t>
      </w:r>
    </w:p>
    <w:p w14:paraId="038F08E8" w14:textId="77777777" w:rsidR="007763B7" w:rsidRPr="00E859ED" w:rsidRDefault="007763B7" w:rsidP="007763B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GATGAGCATTATTTCATGTCTGACATTCTTGAAGAATCGTCAGAGCATAATGAAGGTTATTAAGCAAAGT</w:t>
      </w:r>
    </w:p>
    <w:p w14:paraId="2155580B" w14:textId="77777777" w:rsidR="007763B7" w:rsidRPr="00E859ED" w:rsidRDefault="007763B7" w:rsidP="007763B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621F5478" w14:textId="77777777" w:rsidR="007763B7" w:rsidRPr="00E859ED" w:rsidRDefault="007763B7" w:rsidP="007763B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GAAGGCTTGATAGCTTGATCAGGGTCAGGCTTGTTGAGGAAACTGGGAATTCTGAGAATCTCAATACTAT</w:t>
      </w:r>
    </w:p>
    <w:p w14:paraId="66F85B74" w14:textId="77777777" w:rsidR="007763B7" w:rsidRPr="00E859ED" w:rsidRDefault="007763B7" w:rsidP="007763B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CAAATCTAAGATTGCTTCCCACCCTTTGATTCAAGCCTATGGATTACCCCTTGATGATGCAAAGTCTGTG</w:t>
      </w:r>
    </w:p>
    <w:p w14:paraId="60D96581" w14:textId="77777777" w:rsidR="007763B7" w:rsidRPr="00E859ED" w:rsidRDefault="007763B7" w:rsidP="007763B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AGGCTTGCCATAATGCTAGGAGGTAGCTTACCTCTTATTGCTTCAGTTGATAGCTTTGAGATGATCAGTG</w:t>
      </w:r>
    </w:p>
    <w:p w14:paraId="0F17E314" w14:textId="77777777" w:rsidR="007763B7" w:rsidRPr="00E859ED" w:rsidRDefault="007763B7" w:rsidP="007763B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TTGTCTTAGCTATATATCAAGATGCAAAATACAAGGACCTTGGGATCGACCCAAAGAAGTATGACACCAG</w:t>
      </w:r>
    </w:p>
    <w:p w14:paraId="226F283F" w14:textId="77777777" w:rsidR="007763B7" w:rsidRPr="00E859ED" w:rsidRDefault="007763B7" w:rsidP="007763B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1D67B249" w14:textId="77777777" w:rsidR="007763B7" w:rsidRPr="00E859ED" w:rsidRDefault="007763B7" w:rsidP="007763B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AAGGGGAAAGAGTATGCTGCCATACTTAGTTCCAGCAATCCTAATGCTAAAGGAAGTGTTGCTATGGAAC</w:t>
      </w:r>
    </w:p>
    <w:p w14:paraId="2E2F533E" w14:textId="77777777" w:rsidR="007763B7" w:rsidRPr="00E859ED" w:rsidRDefault="007763B7" w:rsidP="007763B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ATTACAGTGAAACTCTTAACAAGTTCTATGAAATGTTTGGGGTTAAAAAACAGGCAAAACTCGCAGAACT</w:t>
      </w:r>
    </w:p>
    <w:p w14:paraId="68993841" w14:textId="77777777" w:rsidR="007763B7" w:rsidRPr="00E859ED" w:rsidRDefault="007763B7" w:rsidP="007763B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4C323FE5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&gt;DQ777109.1</w:t>
      </w:r>
    </w:p>
    <w:p w14:paraId="27E36495" w14:textId="77777777" w:rsidR="007763B7" w:rsidRPr="00E859ED" w:rsidRDefault="007763B7" w:rsidP="007763B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ATGTCTAAGGTTAAGCTCACTAAGGAAAGCATTGTTGCTTTGTTGACACAAGGCAAAGACCTTGAGTTTG</w:t>
      </w:r>
    </w:p>
    <w:p w14:paraId="59966CB0" w14:textId="77777777" w:rsidR="007763B7" w:rsidRPr="00E859ED" w:rsidRDefault="007763B7" w:rsidP="007763B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AGGAAGATCAGAATCTGGTAGCATTCAACTTCAAGACTTTTTGTCTGGGAAACCTTGACCAGATCAAAAA</w:t>
      </w:r>
    </w:p>
    <w:p w14:paraId="7AD488FE" w14:textId="77777777" w:rsidR="007763B7" w:rsidRPr="00E859ED" w:rsidRDefault="007763B7" w:rsidP="007763B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GATGAGCATTATTTCATGTCTGACATTCTTGAAGAATCGTCAGAGCATAATGAAGGTTATTAAGCAAAGT</w:t>
      </w:r>
    </w:p>
    <w:p w14:paraId="469873C1" w14:textId="77777777" w:rsidR="007763B7" w:rsidRPr="00E859ED" w:rsidRDefault="007763B7" w:rsidP="007763B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619D9A23" w14:textId="77777777" w:rsidR="007763B7" w:rsidRPr="00E859ED" w:rsidRDefault="007763B7" w:rsidP="007763B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GAAGGCTTGATAGCTTGATCAGGGTCAGGCTTGTTGAGGAAACTGGGAATTCTGAGAATCTCAATACTAT</w:t>
      </w:r>
    </w:p>
    <w:p w14:paraId="762F278C" w14:textId="77777777" w:rsidR="007763B7" w:rsidRPr="00E859ED" w:rsidRDefault="007763B7" w:rsidP="007763B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CAAATCTAAGATTGCTTCCCACCCTTTGATTCAAGCCTATGGATTACCCCTTGATGATGCAAAGTCTGTG</w:t>
      </w:r>
    </w:p>
    <w:p w14:paraId="0A0D2936" w14:textId="77777777" w:rsidR="007763B7" w:rsidRPr="00E859ED" w:rsidRDefault="007763B7" w:rsidP="007763B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AGGCTTGCCATAATGCTAGGAGGTAGCTTACCTCTTATTGCTTCAGTTGATAGCTTTGAGATGATCAGTG</w:t>
      </w:r>
    </w:p>
    <w:p w14:paraId="35F2C021" w14:textId="77777777" w:rsidR="007763B7" w:rsidRPr="00E859ED" w:rsidRDefault="007763B7" w:rsidP="007763B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TTGTCTTAGCTATATATCAAGATGCAAAATACAAGGACCTTGGGATCGACCCAAAGAAGTATGACACCAG</w:t>
      </w:r>
    </w:p>
    <w:p w14:paraId="3CC17EB7" w14:textId="77777777" w:rsidR="007763B7" w:rsidRPr="00E859ED" w:rsidRDefault="007763B7" w:rsidP="007763B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66270C51" w14:textId="77777777" w:rsidR="007763B7" w:rsidRPr="00E859ED" w:rsidRDefault="007763B7" w:rsidP="007763B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AAGGGGAAAGAGTATGCTGCCATACTTAGTTCCAGCAATCCTAATGCTAAAGGAAGTGTTGCTATGGAAC</w:t>
      </w:r>
    </w:p>
    <w:p w14:paraId="03107777" w14:textId="77777777" w:rsidR="007763B7" w:rsidRPr="00E859ED" w:rsidRDefault="007763B7" w:rsidP="007763B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ATTACAGTGAAACTCTTAACAAGTTCTATGAAATGTTTGGGGTTAAAAAACAGGCAAAACTCGCAGAACT</w:t>
      </w:r>
    </w:p>
    <w:p w14:paraId="29C3C342" w14:textId="77777777" w:rsidR="007763B7" w:rsidRPr="00E859ED" w:rsidRDefault="007763B7" w:rsidP="007763B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699A2E4A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&gt;DQ777108.1</w:t>
      </w:r>
    </w:p>
    <w:p w14:paraId="72B99BCF" w14:textId="77777777" w:rsidR="00A96CB7" w:rsidRPr="00E859ED" w:rsidRDefault="00A96CB7" w:rsidP="00A96CB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ATGTCTAAGGTTAAGCTCACTAAGGAAAGCATTGTTGCTTTGTTGACACAAGGCAAAGACCTTGAGTTTG</w:t>
      </w:r>
    </w:p>
    <w:p w14:paraId="559B4C3C" w14:textId="77777777" w:rsidR="00A96CB7" w:rsidRPr="00E859ED" w:rsidRDefault="00A96CB7" w:rsidP="00A96CB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AGGAAGATCAGAATCTGGTAGCATTCAACTTCAAGACTTTTTGTCTGGGAAACCTTGACCAGATCAAAAA</w:t>
      </w:r>
    </w:p>
    <w:p w14:paraId="41C87356" w14:textId="77777777" w:rsidR="00A96CB7" w:rsidRPr="00E859ED" w:rsidRDefault="00A96CB7" w:rsidP="00A96CB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GATGAGCATTATTTCATGTCTGACATTCTTGAAGAATCGTCAGAGCATAATGAAGGTTATTAAGCAAAGT</w:t>
      </w:r>
    </w:p>
    <w:p w14:paraId="41FD8667" w14:textId="77777777" w:rsidR="00A96CB7" w:rsidRPr="00E859ED" w:rsidRDefault="00A96CB7" w:rsidP="00A96CB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361A074B" w14:textId="77777777" w:rsidR="00A96CB7" w:rsidRPr="00E859ED" w:rsidRDefault="00A96CB7" w:rsidP="00A96CB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GAAGGCTTGATAGCTTGATCAGGGTCAGGCTTGTTGAGGAAACTGGGAATTCTGAGAATCTCAATACTAT</w:t>
      </w:r>
    </w:p>
    <w:p w14:paraId="1F9694FA" w14:textId="77777777" w:rsidR="00A96CB7" w:rsidRPr="00E859ED" w:rsidRDefault="00A96CB7" w:rsidP="00A96CB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CAAATCTAAGATTGCTTCCCACCCTTTGATTCAAGCCTATGGATTACCCCTTGATGATGCAAAGTCTGTG</w:t>
      </w:r>
    </w:p>
    <w:p w14:paraId="6EDDEE4B" w14:textId="77777777" w:rsidR="00A96CB7" w:rsidRPr="00E859ED" w:rsidRDefault="00A96CB7" w:rsidP="00A96CB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AGGCTTGCCATAATGCTAGGAGGTAGCTTACCTCTTATTGCTTCAGTTGATAGCTTTGAGATGATCAGTG</w:t>
      </w:r>
    </w:p>
    <w:p w14:paraId="530BAB48" w14:textId="77777777" w:rsidR="00A96CB7" w:rsidRPr="00E859ED" w:rsidRDefault="00A96CB7" w:rsidP="00A96CB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TTGTCTTAGCTATATATCAAGATGCAAAATACAAGGACCTTGGGATCGACCCAAAGAAGTATGACACCAG</w:t>
      </w:r>
    </w:p>
    <w:p w14:paraId="01B6C2B3" w14:textId="77777777" w:rsidR="00A96CB7" w:rsidRPr="00E859ED" w:rsidRDefault="00A96CB7" w:rsidP="00A96CB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5B5802D3" w14:textId="77777777" w:rsidR="00A96CB7" w:rsidRPr="00E859ED" w:rsidRDefault="00A96CB7" w:rsidP="00A96CB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AAGGGGAAAGAGTATGCTGCCATACTTAGTTCCAGCAATCCTAATGCTAAAGGAAGTGTTGCTATGGAAC</w:t>
      </w:r>
    </w:p>
    <w:p w14:paraId="5A714287" w14:textId="77777777" w:rsidR="00A96CB7" w:rsidRPr="00E859ED" w:rsidRDefault="00A96CB7" w:rsidP="00A96CB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ATTACAGTGAAACTCTTAACAAGTTCTATGAAATGTTTGGGGTTAAAAAACAGGCAAAACTCGCAGAACT</w:t>
      </w:r>
    </w:p>
    <w:p w14:paraId="461218C6" w14:textId="77777777" w:rsidR="00A96CB7" w:rsidRPr="00E859ED" w:rsidRDefault="00A96CB7" w:rsidP="00A96CB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14FF8506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&gt;DQ777107.1</w:t>
      </w:r>
    </w:p>
    <w:p w14:paraId="4210978F" w14:textId="77777777" w:rsidR="00A96CB7" w:rsidRPr="00E859ED" w:rsidRDefault="00A96CB7" w:rsidP="00A96CB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ATGTCTAAGGTTAAGCTCACTAAGGAAAGCATTGTTGCTTTGTTGACACAAGGCAAAGACCTTGAGTTTG</w:t>
      </w:r>
    </w:p>
    <w:p w14:paraId="119313BB" w14:textId="77777777" w:rsidR="00A96CB7" w:rsidRPr="00E859ED" w:rsidRDefault="00A96CB7" w:rsidP="00A96CB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AGGAAGATCAGAATCTGGTAGCATTCAACTTCAAGACTTTTTGTCTGGGAAACCTTGACCAGATCAAAAA</w:t>
      </w:r>
    </w:p>
    <w:p w14:paraId="5268AB0C" w14:textId="77777777" w:rsidR="00A96CB7" w:rsidRPr="00E859ED" w:rsidRDefault="00A96CB7" w:rsidP="00A96CB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GATGAGCATTATTTCATGTCTGACATTCTTGAAGAATCGTCAGAGCATAATGAAGGTTATTAAGCAAAGT</w:t>
      </w:r>
    </w:p>
    <w:p w14:paraId="1476DB75" w14:textId="77777777" w:rsidR="00A96CB7" w:rsidRPr="00E859ED" w:rsidRDefault="00A96CB7" w:rsidP="00A96CB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2ECDC0CA" w14:textId="77777777" w:rsidR="00A96CB7" w:rsidRPr="00E859ED" w:rsidRDefault="00A96CB7" w:rsidP="00A96CB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GAAGGCTTGATAGCTTGATCAGGGTCAGGCTTGTTGAGGAAACTGGGAATTCTGAGAATCTCAATACTAT</w:t>
      </w:r>
    </w:p>
    <w:p w14:paraId="2669E272" w14:textId="77777777" w:rsidR="00A96CB7" w:rsidRPr="00E859ED" w:rsidRDefault="00A96CB7" w:rsidP="00A96CB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CAAATCTAAGATTGCTTCCCACCCTTTGATTCAAGCCTATGGATTACCCCTTGATGATGCAAAGTCTGTG</w:t>
      </w:r>
    </w:p>
    <w:p w14:paraId="4720F9D1" w14:textId="77777777" w:rsidR="00A96CB7" w:rsidRPr="00E859ED" w:rsidRDefault="00A96CB7" w:rsidP="00A96CB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AGGCTTGCCATAATGCTAGGAGGTAGCTTACCTCTTATTGCTTCAGTTGATAGCTTTGAGATGATCAGTG</w:t>
      </w:r>
    </w:p>
    <w:p w14:paraId="571CAEED" w14:textId="77777777" w:rsidR="00A96CB7" w:rsidRPr="00E859ED" w:rsidRDefault="00A96CB7" w:rsidP="00A96CB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TTGTCTTAGCTATATATCAAGATGCAAAATACAAGGACCTTGGGATCGACCCAAAGAAGTATGACACCAG</w:t>
      </w:r>
    </w:p>
    <w:p w14:paraId="026F9870" w14:textId="77777777" w:rsidR="00A96CB7" w:rsidRPr="00E859ED" w:rsidRDefault="00A96CB7" w:rsidP="00A96CB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0E37A81A" w14:textId="77777777" w:rsidR="00A96CB7" w:rsidRPr="00E859ED" w:rsidRDefault="00A96CB7" w:rsidP="00A96CB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AAGGGGAAAGAGTATGCTGCCATACTTAGTTCCAGCAATCCTAATGCTAAAGGAAGTGTTGCTATGGAAC</w:t>
      </w:r>
    </w:p>
    <w:p w14:paraId="0838B5C2" w14:textId="77777777" w:rsidR="00A96CB7" w:rsidRPr="00E859ED" w:rsidRDefault="00A96CB7" w:rsidP="00A96CB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ATTACAGTGAAACTCTTAACAAGTTCTATGAAATGTTTGGGGTTAAAAAACAGGCAAAACTCGCAGAACT</w:t>
      </w:r>
    </w:p>
    <w:p w14:paraId="02A18276" w14:textId="77777777" w:rsidR="00A96CB7" w:rsidRPr="00E859ED" w:rsidRDefault="00A96CB7" w:rsidP="00A96CB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501BA686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&gt;DQ777106.1</w:t>
      </w:r>
    </w:p>
    <w:p w14:paraId="1937739A" w14:textId="77777777" w:rsidR="00A96CB7" w:rsidRPr="00E859ED" w:rsidRDefault="00A96CB7" w:rsidP="00A96CB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ATGTCTAAGGTTAAGCTCACTAAGGAAAGCATTGTTGCTTTGTTGACACAAGGCAAAGACCTTGAGTTTG</w:t>
      </w:r>
    </w:p>
    <w:p w14:paraId="7F5A898C" w14:textId="77777777" w:rsidR="00A96CB7" w:rsidRPr="00E859ED" w:rsidRDefault="00A96CB7" w:rsidP="00A96CB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AGGAAGATCAGAATCTGGTAGCATTCAACTTCAAGACTTTTTGTCTGGGAAACCTTGACCAGATCAAAAA</w:t>
      </w:r>
    </w:p>
    <w:p w14:paraId="4F5BBF50" w14:textId="77777777" w:rsidR="00A96CB7" w:rsidRPr="00E859ED" w:rsidRDefault="00A96CB7" w:rsidP="00A96CB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GATGAGCATTATTTCATGTCTGACATTCTTGAAGAATCGTCAGAGCATAATGAAGGTTATTAAGCAAAGT</w:t>
      </w:r>
    </w:p>
    <w:p w14:paraId="0DC738DB" w14:textId="77777777" w:rsidR="00A96CB7" w:rsidRPr="00E859ED" w:rsidRDefault="00A96CB7" w:rsidP="00A96CB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2EDCE667" w14:textId="77777777" w:rsidR="00A96CB7" w:rsidRPr="00E859ED" w:rsidRDefault="00A96CB7" w:rsidP="00A96CB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GAAGGCTTGATAGCTTGATCAGGGTCAGGCTTGTTGAGGAAACTGGGAATTCTGAGAATCTCAATACTAT</w:t>
      </w:r>
    </w:p>
    <w:p w14:paraId="6B7FC3C6" w14:textId="77777777" w:rsidR="00A96CB7" w:rsidRPr="00E859ED" w:rsidRDefault="00A96CB7" w:rsidP="00A96CB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CAAATCTAAGATTGCTTCCCACCCTTTGATTCAAGCCTATGGATTACCCCTTGATGATGCAAAGTCTGTG</w:t>
      </w:r>
    </w:p>
    <w:p w14:paraId="1F867247" w14:textId="77777777" w:rsidR="00A96CB7" w:rsidRPr="00E859ED" w:rsidRDefault="00A96CB7" w:rsidP="00A96CB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AGGCTTGCCATAATGCTAGGAGGTAGCTTACCTCTTATTGCTTCAGTTGATAGCTTTGAGATGATCAGTG</w:t>
      </w:r>
    </w:p>
    <w:p w14:paraId="03DABE47" w14:textId="77777777" w:rsidR="00A96CB7" w:rsidRPr="00E859ED" w:rsidRDefault="00A96CB7" w:rsidP="00A96CB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TTGTCTTAGCTATATATCAAGATGCAAAATACAAGGACCTTGGGATCGACCCAAAGAAGTATGACACCAG</w:t>
      </w:r>
    </w:p>
    <w:p w14:paraId="79C24AE8" w14:textId="77777777" w:rsidR="00A96CB7" w:rsidRPr="00E859ED" w:rsidRDefault="00A96CB7" w:rsidP="00A96CB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2DC0B16D" w14:textId="77777777" w:rsidR="00A96CB7" w:rsidRPr="00E859ED" w:rsidRDefault="00A96CB7" w:rsidP="00A96CB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AAGGGGAAAGAGTATGCTGCCATACTTAGTTCCAGCAATCCTAATGCTAAAGGAAGTGTTGCTATGGAAC</w:t>
      </w:r>
    </w:p>
    <w:p w14:paraId="546361E9" w14:textId="77777777" w:rsidR="00A96CB7" w:rsidRPr="00E859ED" w:rsidRDefault="00A96CB7" w:rsidP="00A96CB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ATTACAGTGAAACTCTTAACAAGTTCTATGAAATGTTTGGGGTTAAAAAACAGGCAAAACTCGCAGAACT</w:t>
      </w:r>
    </w:p>
    <w:p w14:paraId="03B01425" w14:textId="77777777" w:rsidR="00A96CB7" w:rsidRPr="00E859ED" w:rsidRDefault="00A96CB7" w:rsidP="00A96CB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01A8F7C3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&gt;DQ777105.1</w:t>
      </w:r>
    </w:p>
    <w:p w14:paraId="3845A125" w14:textId="77777777" w:rsidR="00A96CB7" w:rsidRPr="00E859ED" w:rsidRDefault="00A96CB7" w:rsidP="00A96CB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ATGTCTAAGGTTAAGCTCACTAAGGAAAGCATTGTTGCTTTGTTGACACAAGGCAAAGACCTTGAGTTTG</w:t>
      </w:r>
    </w:p>
    <w:p w14:paraId="6243E93F" w14:textId="77777777" w:rsidR="00A96CB7" w:rsidRPr="00E859ED" w:rsidRDefault="00A96CB7" w:rsidP="00A96CB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AGGAAGATCAGAATCTGGTAGCATTCAACTTCAAGACTTTTTGTCTGGGAAACCTTGACCAGATCAAAAA</w:t>
      </w:r>
    </w:p>
    <w:p w14:paraId="625809CD" w14:textId="77777777" w:rsidR="00A96CB7" w:rsidRPr="00E859ED" w:rsidRDefault="00A96CB7" w:rsidP="00A96CB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GATGAGCATTATTTCATGTCTGACATTCTTGAAGAATCGTCAGAGCATAATGAAGGTTATTAAGCAAAGT</w:t>
      </w:r>
    </w:p>
    <w:p w14:paraId="667CD73C" w14:textId="77777777" w:rsidR="00A96CB7" w:rsidRPr="00E859ED" w:rsidRDefault="00A96CB7" w:rsidP="00A96CB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5E5A09DD" w14:textId="77777777" w:rsidR="00A96CB7" w:rsidRPr="00E859ED" w:rsidRDefault="00A96CB7" w:rsidP="00A96CB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GAAGGCTTGATAGCTTGATCAGGGTCAGGCTTGTTGAGGAAACTGGGAATTCTGAGAATCTCAATACTAT</w:t>
      </w:r>
    </w:p>
    <w:p w14:paraId="3F3940CC" w14:textId="77777777" w:rsidR="00A96CB7" w:rsidRPr="00E859ED" w:rsidRDefault="00A96CB7" w:rsidP="00A96CB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CAAATCTAAGATTGCTTCCCACCCTTTGATTCAAGCCTATGGATTACCCCTTGATGATGCAAAGTCTGTG</w:t>
      </w:r>
    </w:p>
    <w:p w14:paraId="12779FF7" w14:textId="77777777" w:rsidR="00A96CB7" w:rsidRPr="00E859ED" w:rsidRDefault="00A96CB7" w:rsidP="00A96CB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AGGCTTGCCATAATGCTAGGAGGTAGCTTACCTCTTATTGCTTCAGTTGATAGCTTTGAGATGATCAGTG</w:t>
      </w:r>
    </w:p>
    <w:p w14:paraId="12406FA5" w14:textId="77777777" w:rsidR="00A96CB7" w:rsidRPr="00E859ED" w:rsidRDefault="00A96CB7" w:rsidP="00A96CB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TTGTCTTAGCTATATATCAAGATGCAAAATACAAGGACCTTGGGATCGACCCAAAGAAGTATGACACCAG</w:t>
      </w:r>
    </w:p>
    <w:p w14:paraId="4D07C729" w14:textId="77777777" w:rsidR="00A96CB7" w:rsidRPr="00E859ED" w:rsidRDefault="00A96CB7" w:rsidP="00A96CB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GGAAGCCTTAGGGAAAGTTTGCACTGTGCTGAAAAGCAAAGCATTTGAAATGACTGATCAGGTGAAGAAG</w:t>
      </w:r>
    </w:p>
    <w:p w14:paraId="3E704EE7" w14:textId="77777777" w:rsidR="00A96CB7" w:rsidRPr="00E859ED" w:rsidRDefault="00A96CB7" w:rsidP="00A96CB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GGGAAAGAGTATGCTGCCATACTTAGTTCCAGCAATCCTAATGCTAAAGGAAGTGTTGCTATGGAACATT</w:t>
      </w:r>
    </w:p>
    <w:p w14:paraId="758FDA0B" w14:textId="77777777" w:rsidR="00A96CB7" w:rsidRPr="00E859ED" w:rsidRDefault="00A96CB7" w:rsidP="00A96CB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ACAGTGAAACTCTTAACAAGTTCTATGAAATGTTTGGGGTTAAAAAACAGGCAAAACTCGCAGAACTTGC</w:t>
      </w:r>
    </w:p>
    <w:p w14:paraId="2AACC7F1" w14:textId="77777777" w:rsidR="00A96CB7" w:rsidRPr="00E859ED" w:rsidRDefault="00A96CB7" w:rsidP="00A96CB7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</w:t>
      </w:r>
    </w:p>
    <w:p w14:paraId="0604CFC0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&gt;DQ777104.1</w:t>
      </w:r>
    </w:p>
    <w:p w14:paraId="6D8DD511" w14:textId="77777777" w:rsidR="00D82919" w:rsidRPr="00E859ED" w:rsidRDefault="00D82919" w:rsidP="00D8291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ATGTCTAAGGTTAAGCTCACTAAGGAAAGCATTGTTGCTTTGTTGACACAAGGCAAAGACCTTGAGTTTG</w:t>
      </w:r>
    </w:p>
    <w:p w14:paraId="7533F17F" w14:textId="77777777" w:rsidR="00D82919" w:rsidRPr="00E859ED" w:rsidRDefault="00D82919" w:rsidP="00D8291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AGGAAGATCAGAATCTGGTAGCATTCAACTTCAAGACTTTTTGTCTGGGAAACCTTGACCAGATCAAAAA</w:t>
      </w:r>
    </w:p>
    <w:p w14:paraId="64C48CF2" w14:textId="77777777" w:rsidR="00D82919" w:rsidRPr="00E859ED" w:rsidRDefault="00D82919" w:rsidP="00D8291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GATGAGCATTATTTCATGTCTGACATTCTTGAAGAATCGTCAGAGCATAATGAAGGTTATTAAGCAAAGT</w:t>
      </w:r>
    </w:p>
    <w:p w14:paraId="63600AD6" w14:textId="77777777" w:rsidR="00D82919" w:rsidRPr="00E859ED" w:rsidRDefault="00D82919" w:rsidP="00D8291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768C954C" w14:textId="77777777" w:rsidR="00D82919" w:rsidRPr="00E859ED" w:rsidRDefault="00D82919" w:rsidP="00D8291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GAAGGCTTGATAGCTTGATCAGGGTCAGGCTTGTTGAGGAAACTGGGAATTCTGAGAATCTCAATACTAT</w:t>
      </w:r>
    </w:p>
    <w:p w14:paraId="0A48717C" w14:textId="77777777" w:rsidR="00D82919" w:rsidRPr="00E859ED" w:rsidRDefault="00D82919" w:rsidP="00D8291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CAAATCTAAGATTGCTTCCCACCCTTTGATTCAAGCCTATGGATTACCCCTTGATGATGCAAAGTCTGTG</w:t>
      </w:r>
    </w:p>
    <w:p w14:paraId="183652AE" w14:textId="77777777" w:rsidR="00D82919" w:rsidRPr="00E859ED" w:rsidRDefault="00D82919" w:rsidP="00D8291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AGGCTTGCCATAATGCTAGGAGGTAGCTTACCTCTTATTGCTTCAGTTGATAGCTTTGAGATGATCAGTG</w:t>
      </w:r>
    </w:p>
    <w:p w14:paraId="770E8C43" w14:textId="77777777" w:rsidR="00D82919" w:rsidRPr="00E859ED" w:rsidRDefault="00D82919" w:rsidP="00D8291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TTGTCTTAGCTATATATCAAGATGCAAAATACAAGGACCTTGGGATCGACCCAAAGAAGTATGACACCAG</w:t>
      </w:r>
    </w:p>
    <w:p w14:paraId="0427E93E" w14:textId="77777777" w:rsidR="00D82919" w:rsidRPr="00E859ED" w:rsidRDefault="00D82919" w:rsidP="00D8291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0A2BAF97" w14:textId="77777777" w:rsidR="00D82919" w:rsidRPr="00E859ED" w:rsidRDefault="00D82919" w:rsidP="00D8291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AAGGGGAAAGAGTATGCTGCCATACTTAGTTCCAGCAATCCTAATGCTAAAGGAAGTGTTGCTATGGAAC</w:t>
      </w:r>
    </w:p>
    <w:p w14:paraId="48FBF2F2" w14:textId="77777777" w:rsidR="00D82919" w:rsidRPr="00E859ED" w:rsidRDefault="00D82919" w:rsidP="00D8291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ATTACAGTGAAACTCTTAACAAGTTCTATGAAATGTTTGGGGTTAAAAAACAGGCAAAACTCGCAGAACT</w:t>
      </w:r>
    </w:p>
    <w:p w14:paraId="04A40582" w14:textId="77777777" w:rsidR="00D82919" w:rsidRPr="00E859ED" w:rsidRDefault="00D82919" w:rsidP="00D8291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5A59ABDC" w14:textId="77777777" w:rsidR="00F74785" w:rsidRPr="00E859ED" w:rsidRDefault="00F74785" w:rsidP="00F74785">
      <w:pPr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&gt;MW519186</w:t>
      </w:r>
    </w:p>
    <w:p w14:paraId="33F87D4C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ATGTCTAAGGTTAAGCTCATTAAGGAAAGCATTGTCGCTTTGTTGACACAAGGCAAAGACCTTGAGTTTG</w:t>
      </w:r>
    </w:p>
    <w:p w14:paraId="5EEB9B22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0FAB4EFB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3A01AEAD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6D97053A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55B06EDD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6C9A0A98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AGGCTTGCCATAATGCTAGGAGGTAGCTTACCTCTTATTGCTTCAGTTGATAGCTTTGAGATGATCAGTG</w:t>
      </w:r>
    </w:p>
    <w:p w14:paraId="6C956227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TTGTCTTGGCTATATATCAGGATGCAAAATACAAGGACCTTGGGATCGACCCAAAGAAGTATGACACCAG</w:t>
      </w:r>
    </w:p>
    <w:p w14:paraId="39E3529A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60E4AF17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AAGGGGAAAGAGTATGCTGCTATACTCAGTTCCTGCAATCCTAATGCTAAAGGAAGTGTTGCTATGGAAC</w:t>
      </w:r>
    </w:p>
    <w:p w14:paraId="401DFAB2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ATTACAGTGAAACTCTTAACAAGTTCTATGAAATGTTTGGGGTTAAGAAACAGGCAAAACTCACAGAACT</w:t>
      </w:r>
    </w:p>
    <w:p w14:paraId="5927435F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023BB1CE" w14:textId="77777777" w:rsidR="00F74785" w:rsidRPr="00E859ED" w:rsidRDefault="00F74785" w:rsidP="00F74785">
      <w:pPr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&gt;MW519187</w:t>
      </w:r>
    </w:p>
    <w:p w14:paraId="3A666C68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ATGTCTAAGGTTAAGCTCATTAAGGAAAGCATTGTCGCTTTGTTGACACAAGGCAAAGACCTTGAGTTTG</w:t>
      </w:r>
    </w:p>
    <w:p w14:paraId="0659A9D3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38D4C78A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55F7C256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1CE748D7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GAAGGCTTGATAGCTTGATTAGGGTCAGGCTTGTTGAAGAAACTGGGAATTCTGAGAATCTCAATACTAT</w:t>
      </w:r>
    </w:p>
    <w:p w14:paraId="6FE233A6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53E45573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AGGCTTGCCATAATGCTAGGAGGTAGCTTACCTCTTATTGCTTCAGTTGATAGCTTTGAAATGATCAGTG</w:t>
      </w:r>
    </w:p>
    <w:p w14:paraId="79AEF736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TTGTCTTGGCTATATATCAAGATGCAAAATACAAGGACCTCGGAATTGACCCAAAGAAGTATGACACCAG</w:t>
      </w:r>
    </w:p>
    <w:p w14:paraId="484EDC09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145C2435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AAGGGGAAAGAGTATGCTGCTATACTCAGTTCCTGCAATCCTAATGCTAAAGGAAGTGTTGCTATGGAAC</w:t>
      </w:r>
    </w:p>
    <w:p w14:paraId="2DE5BE0D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ATTACAGTGAGACTCTTAACAAGTTCTATGAAATGTTTGGGGTTAAGAAACAGGCAAAACTCACAGAACT</w:t>
      </w:r>
    </w:p>
    <w:p w14:paraId="61B8C66C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53437050" w14:textId="77777777" w:rsidR="00F74785" w:rsidRPr="00E859ED" w:rsidRDefault="00F74785" w:rsidP="00F74785">
      <w:pPr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&gt;MW519188</w:t>
      </w:r>
    </w:p>
    <w:p w14:paraId="47178100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ATGTCTAAGGTTAAGCTCACTAAGGAAAGCATTGTCGCTTTGTTGACACAAGGCAAAGACCTTGAGTTTG</w:t>
      </w:r>
    </w:p>
    <w:p w14:paraId="6BBCBE54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42DE9AD8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70E733E5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70BED9D1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64B70A0E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5D09A0E9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AGGCTTGCCATAATGCTAGGAGGTAGCTTACCTCTTATTGCTTCAGTTGATAGCTTTGAGATGATCAGTG</w:t>
      </w:r>
    </w:p>
    <w:p w14:paraId="556F0514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1F22A277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0EBF6CAD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AAGGGGAAAGAGTATGCTGCTATACTCAGTTCCTGCAATCCTAATGCTAAAGGAAGTGTTGCTATGGAAC</w:t>
      </w:r>
    </w:p>
    <w:p w14:paraId="60B8DA39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ATTACAGTGAAACTCTTAACAAGTTCTATGAAATGTTTGGGGTTAAGAAACAGGCAAAACTCACAGAACT</w:t>
      </w:r>
    </w:p>
    <w:p w14:paraId="2E98B172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5EF202B0" w14:textId="77777777" w:rsidR="00F74785" w:rsidRPr="00E859ED" w:rsidRDefault="00F74785" w:rsidP="00F74785">
      <w:pPr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&gt;MW519189</w:t>
      </w:r>
    </w:p>
    <w:p w14:paraId="0EBEAF55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ATGTCTAAGGTTAAGCTCACTAAGGAAAGCATTGTCGCTTTGTTGACACAAGGCAAAGACCTTGAGTTTG</w:t>
      </w:r>
    </w:p>
    <w:p w14:paraId="4458FC3D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24D17805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12F612B7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0538A11E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GAAGGCTTGATAGCTTGATTAGGGTCAGGCTTGTTGAGGAGACTGGGAATTCTGAGAATCTCAATACTAT</w:t>
      </w:r>
    </w:p>
    <w:p w14:paraId="6889BCEF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07221025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AGGCTTGCCATAATGCTAGGAGGTAGCTTACCTCTTATTGCTTCAGTTGATAGCTTTGAGATGATCAGTG</w:t>
      </w:r>
    </w:p>
    <w:p w14:paraId="40D1FD76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TTGTCTTGGCTATATATCAAGATGCAAAATACAAGGACCTCGGGATTGACCCAAAGAAGTATGACACCAG</w:t>
      </w:r>
    </w:p>
    <w:p w14:paraId="52F55D2D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2A0461DD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AAGGGGAAAGAGTATGCTGCTATACTAAGTTCCTGCAATCCTAATGCTAAAGGAAGTGTTGCTATGGAAC</w:t>
      </w:r>
    </w:p>
    <w:p w14:paraId="052B1EF3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ATTACAGTGAAACTCTTAACAAGTTCTATGAAATGTTTGGGGTTAAAAAACAGGCAAAACTCACAGAACT</w:t>
      </w:r>
    </w:p>
    <w:p w14:paraId="624F0493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0412804B" w14:textId="77777777" w:rsidR="00F74785" w:rsidRPr="00E859ED" w:rsidRDefault="00F74785" w:rsidP="00F74785">
      <w:pPr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&gt;MW519190</w:t>
      </w:r>
    </w:p>
    <w:p w14:paraId="41BEF100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ATGTCTAAGGTTAAGCTCACTAAGGAAAGCATTGTCGCTTTGTTGACACAAGGCAAAGACCTTGAGTTTG</w:t>
      </w:r>
    </w:p>
    <w:p w14:paraId="55305588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3A4E15A7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GATGAGCATTATTTCATGTCTGACATTCCTGAAAAATCGTCAGAGCATAATGAAGGTTATCAAGCAAAGT</w:t>
      </w:r>
    </w:p>
    <w:p w14:paraId="60A179F0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2DCFD6F6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GAAGGCTTGATAGCTTGATTAGGGTCAGGCTTGTTGAGGAAACTGGGAATTCTGAAAATCTCAATACTAT</w:t>
      </w:r>
    </w:p>
    <w:p w14:paraId="19766EFD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6F8CAEA8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AGGCTTGCCATAATGCTAGGAGGTAGCTTACCTCTTATTGCTTCAGTTGATAGCTTTGAGATGATCAGTG</w:t>
      </w:r>
    </w:p>
    <w:p w14:paraId="03155F91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65FFECF4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26323E16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AAGGGGAAAGAGTATGCTGCTATACTCAGTTCCTGCAATCCTAATGCTAAAGGAAGTGTTGCTATGGAAC</w:t>
      </w:r>
    </w:p>
    <w:p w14:paraId="70849C9E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ATTACAGTGAAACTCTTAACAAGTTCTATGAAATGTTTGGGGTTAAAAAACAGGCAAAACTCACAGAACT</w:t>
      </w:r>
    </w:p>
    <w:p w14:paraId="2A79564E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58DAD966" w14:textId="77777777" w:rsidR="00F74785" w:rsidRPr="00E859ED" w:rsidRDefault="00F74785" w:rsidP="00F74785">
      <w:pPr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&gt;MW519191</w:t>
      </w:r>
    </w:p>
    <w:p w14:paraId="0495EBF6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ATGTCTAAGGTTAAGCTCACTAAGGAAAGCATTGTCGCTTTGTTGACACAAGGCAAAGACCTTGAGTTTG</w:t>
      </w:r>
    </w:p>
    <w:p w14:paraId="068A025B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AGGAAGATCAGAATCTGGTGGCATTCAACTTCAAGACTTTTTGTCTGGAAAACCTTGACCAGATCAAAAA</w:t>
      </w:r>
    </w:p>
    <w:p w14:paraId="77890332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GATGAGCATTATTTCATGTCTGACATTCCTGAAAAATCGTCAGAGCATAATGAAGGTTATCAAGCAAAGT</w:t>
      </w:r>
    </w:p>
    <w:p w14:paraId="5E4C8076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37E90CE7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02A0D230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6EAC2DDD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AGGCTTGCCATAATGCTAGGAGGTAGCTTACCTCTTATTGCTTCAGTTGATAGCTTTGAGATGATCAGTG</w:t>
      </w:r>
    </w:p>
    <w:p w14:paraId="5E685A7E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64647135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GGAAGCCTTAGGGAAAGTTTGCACTGTGCTGAAGAGCAAAGCATTTGAAATGACTGAAGATCAGGTGAAG</w:t>
      </w:r>
    </w:p>
    <w:p w14:paraId="7C57EB7F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AAGGGGAAAGAGTATGCTGCTATACTCAGTTCCTGCAATCCTAATGCTAAAGGAAGTGTTGCTATGGAAC</w:t>
      </w:r>
    </w:p>
    <w:p w14:paraId="53F260E5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ATTACAGTGAAACTCTTAACAAGTTCTATGAAATGTTTGGGGTTAAAAAACAGGCAAAACTCACAGAACT</w:t>
      </w:r>
    </w:p>
    <w:p w14:paraId="147C117A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6071075C" w14:textId="77777777" w:rsidR="00F74785" w:rsidRPr="00E859ED" w:rsidRDefault="00F74785" w:rsidP="00F74785">
      <w:pPr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&gt;MW519192</w:t>
      </w:r>
    </w:p>
    <w:p w14:paraId="75FF17B8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ATGTCTAAGGTTAAGCTCACTAAGGAAAGCATTGTCGCTTTGTTGACACAAGGCAAAGACCTTGAATTTG</w:t>
      </w:r>
    </w:p>
    <w:p w14:paraId="563DD518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AGGAAGATCAGAATCTGGTAGCATTCAACTTCAAGACTTTTTGTCTGGAAAATCTTGACCAGATCAAAAA</w:t>
      </w:r>
    </w:p>
    <w:p w14:paraId="1D24DF40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GATGAGCATTATTTCATGTCTGACATTCCTGAAGAACCGTCAGAGCATAATGAAGGTTATCAAGCAAAGT</w:t>
      </w:r>
    </w:p>
    <w:p w14:paraId="2A955273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3D88C218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428AF506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CAAATCTAAGATTGCTTCCCACCCTTTGATTCAAGCCTACGGATTACCTCTTGATGATGCAAAGTCTGTG</w:t>
      </w:r>
    </w:p>
    <w:p w14:paraId="67E6CD01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AGGCTTGCCATAATGCTAGGAGGTAGCTTGCCTCTTATTGCTTCAGTTGATAGCTTTGAGATGATCAGTG</w:t>
      </w:r>
    </w:p>
    <w:p w14:paraId="1C5399CC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4E3FF94E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074C0925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AAGGGGAAAGAGTATGCTGCTATACTCAGTTCCTGCAATCCTAATGCTAAAGGAAGTGTTGCTATGGAAC</w:t>
      </w:r>
    </w:p>
    <w:p w14:paraId="0B0781D3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ATTACAGTGAAACTCTTAACAAGTTCTATGAAATGTTTGGGGTTAAAAAACAGGCAAAACTCACAGAACT</w:t>
      </w:r>
    </w:p>
    <w:p w14:paraId="3A0C23AA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4D947E5B" w14:textId="77777777" w:rsidR="00F74785" w:rsidRPr="00E859ED" w:rsidRDefault="00F74785" w:rsidP="00F74785">
      <w:pPr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&gt;MW519193</w:t>
      </w:r>
    </w:p>
    <w:p w14:paraId="3CBA4707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ATGTCTAAGGTTAAGCTCACTAAGGAAAGCATTGTCGCTTTGTTGACACAAGGCAAAGACCTTGAGTTTG</w:t>
      </w:r>
    </w:p>
    <w:p w14:paraId="51439A61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298655FA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219D3063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26561444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GAAGGCTTGATAGCTTGATTAGGGTCAGGCTTGTTGAGGAAACTGGGAATTCTGAGAATCTAAATACTAT</w:t>
      </w:r>
    </w:p>
    <w:p w14:paraId="4F54476C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6F44E874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AGGCTTGCCATAATGCTAGGAGGTAGCTTACCTCTTATTGCTTCAGTTGATAGCTTTGAGATGATCAGTG</w:t>
      </w:r>
    </w:p>
    <w:p w14:paraId="41968B66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476E9934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78F82EDD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AAGGGGAAAGAGTATGCTGCTATACTCAGTTCCTGCAATCCTAATGCTAAAGGAAGTGTTGCTATGGAAC</w:t>
      </w:r>
    </w:p>
    <w:p w14:paraId="642ABF5B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ATTACAGTGAAACTCTTAACAAGTTCTATGAAATGTTTGGGGTTAAAAAACAGGCAAAACTCACAGAACT</w:t>
      </w:r>
    </w:p>
    <w:p w14:paraId="56FBF5A0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6CE4D978" w14:textId="77777777" w:rsidR="00F74785" w:rsidRPr="00E859ED" w:rsidRDefault="00F74785" w:rsidP="00F74785">
      <w:pPr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&gt;MW519194</w:t>
      </w:r>
    </w:p>
    <w:p w14:paraId="21C7F7F4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ATGTCTAAGGTTAAGCTCACTAAGGAAAGCATTGTCGCTTTGTTGACACAAGGCAAAGACCTTGAGTTTG</w:t>
      </w:r>
    </w:p>
    <w:p w14:paraId="0F800D5B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3E8D1B00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GATGAGCCTTATTTCATGTCTGACATTCCTGAAGAATCGTCAGAGCATAATGAAGGTTATCAAGCAAAGT</w:t>
      </w:r>
    </w:p>
    <w:p w14:paraId="465198A8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435A2DB6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7598804C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767ED400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AGGCTTGCCATAATGCTAGGAGGTAGCTTACCTCTTATTGCTTCAGTTGATAGCTTTGAGATGATCAGTG</w:t>
      </w:r>
    </w:p>
    <w:p w14:paraId="7A97EF85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31CCB455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152EF3D4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AAGGGGAAAGAGTATGCTGCTATACTCAGTTCCTGCAATCCTAATGCTAAAGGAAGTGTTGCTATGGAAC</w:t>
      </w:r>
    </w:p>
    <w:p w14:paraId="454CC26A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ATTACAGTGAAACTCTTAACAAGTTCTATGAAATGTTTGGGGTTAAAAAACAGGCAAAACTCACAGAACT</w:t>
      </w:r>
    </w:p>
    <w:p w14:paraId="2CCB3167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667E574A" w14:textId="77777777" w:rsidR="00F74785" w:rsidRPr="00E859ED" w:rsidRDefault="00F74785" w:rsidP="00F74785">
      <w:pPr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&gt;MW519195</w:t>
      </w:r>
    </w:p>
    <w:p w14:paraId="394EEF1C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ATGTCTAAGGTTAAGCTCACTAAGGAAAGCATTGTCGCTTTGTTGACACAAGGCAAAGACCTTGAGTTTG</w:t>
      </w:r>
    </w:p>
    <w:p w14:paraId="2437C623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0AB8F2B4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74438987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GATTTTACTTTTGGTAAAATTACCATAAAGAAAACTTCAGACAGGATTGGAGCCACTGACATGACCCTCA</w:t>
      </w:r>
    </w:p>
    <w:p w14:paraId="5DFFEB57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3DF446A4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5F46D9D8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AGGCTTGCCATAATGCTAGGAGGTAGCTTACCTCTTATTGCTTCAGTTGATAGCTTTGAGATGATCAGTG</w:t>
      </w:r>
    </w:p>
    <w:p w14:paraId="3C200C42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3483232F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25E9886F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AAGGGGAAAGAGTATGCTGCTATACTCAGTTCTTGCAATCCTAATGCTAAAGGAAGTGTTGCTATGGAAC</w:t>
      </w:r>
    </w:p>
    <w:p w14:paraId="0B23D34F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ATTACAGTGAAACTCTTAACAAGTTCTATGAAATGTTTGGGGTTAAAAAACAGGCAAAACTCACAGAACT</w:t>
      </w:r>
    </w:p>
    <w:p w14:paraId="786E2E06" w14:textId="77777777" w:rsidR="00506C6D" w:rsidRPr="00E859ED" w:rsidRDefault="00506C6D" w:rsidP="00506C6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2C6041EB" w14:textId="77777777" w:rsidR="00F74785" w:rsidRPr="00E859ED" w:rsidRDefault="00F74785" w:rsidP="00F74785">
      <w:pPr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&gt;MW519196</w:t>
      </w:r>
    </w:p>
    <w:p w14:paraId="75E792F7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ATGTCTAAGGTTAAGCTCACTAAGGAAAGCATTGTCGCTTTGTTGACACAAGGCAAAGACCTTGAGTTTG</w:t>
      </w:r>
    </w:p>
    <w:p w14:paraId="4FFE0996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5FC2A312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48F6D2BD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3FFF7766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46945C9F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44B20E10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AGGCTTGCCATAATGCTAGGAGGTAGCTTACCTCTTATTGCTTCAGTTGATAGCTTTGAGATGATCAGTG</w:t>
      </w:r>
    </w:p>
    <w:p w14:paraId="7DD24E88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081BA5A1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GGAAGCCTTAGGGAAAGTTTGCACTGTGCTGAAAAGCAAAGCATTTGAAATGACTGAAGATCAAGTGAAG</w:t>
      </w:r>
    </w:p>
    <w:p w14:paraId="27ADCC75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AAGGGGAAAGAGTATGCTGCTATACTCAGTTCCTGCAATCCTAATGCTAAAGGAAGTGTTGCTATGGAAC</w:t>
      </w:r>
    </w:p>
    <w:p w14:paraId="51897C78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ATTACAGTGAAACTCTTAACAAGTTCTATGAAATGTTTGGAGTTAAAAAACAGGCAAAACTCACAGAACT</w:t>
      </w:r>
    </w:p>
    <w:p w14:paraId="2278EAE0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03734CDF" w14:textId="77777777" w:rsidR="00F74785" w:rsidRPr="00E859ED" w:rsidRDefault="00F74785" w:rsidP="00F74785">
      <w:pPr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&gt;MW519197</w:t>
      </w:r>
    </w:p>
    <w:p w14:paraId="66F85FAA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ATGTCTAAGGTTAAGCTCACTAAGGAAAGCATTGTCGCTTTGCTGACACAAGGCAAAGACCTTGAGTTTG</w:t>
      </w:r>
    </w:p>
    <w:p w14:paraId="617AEB46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AGGAAGATCAGAATCTGGTAGCATTCAACTTCAAGACTTTTTGTCTGGAAAACCTTGACCAAATCAAAAA</w:t>
      </w:r>
    </w:p>
    <w:p w14:paraId="43A0D98F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0CC729D4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4F9C6C8D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GAAGGCTTGATAGCTTGATTAGGGTCAGGCTTGTTGAGGAAACCGGGAATTCTGAGAATCTCAATACTAT</w:t>
      </w:r>
    </w:p>
    <w:p w14:paraId="3EFD4273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14EB1ED4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AGGCTTGCCATAATGCTAGGAGGTAGCTTACCTCTTATTGCTTCAGTTGATAGCTTTGAGATGATCAGTG</w:t>
      </w:r>
    </w:p>
    <w:p w14:paraId="1B0A77D2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7BA36DBB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47B592D9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AAGGGGAAAGAGTATGCTGCTATACTCAGTTCCTGCAATCCTAATGCTAAAGGAAGTGTTGCTATGGAAC</w:t>
      </w:r>
    </w:p>
    <w:p w14:paraId="1BCF68AC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ATTACAGTGAAACTCTTAACAAGTTCTATGAAATGTTTGGGGTTAAAAAACAGGCAAAACTCACAGAACT</w:t>
      </w:r>
    </w:p>
    <w:p w14:paraId="7EEF6027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5D80ED5D" w14:textId="77777777" w:rsidR="00F74785" w:rsidRPr="00E859ED" w:rsidRDefault="00F74785" w:rsidP="00F74785">
      <w:pPr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&gt;MW519198</w:t>
      </w:r>
    </w:p>
    <w:p w14:paraId="72E8AD5B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ATGTCTAAGGTTAAGCTCACTAAGGAAAGCATTGTCGCTTTGTTGACACAAGGCAAAGACCTTGAGTTTG</w:t>
      </w:r>
    </w:p>
    <w:p w14:paraId="634F63FB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AGGAAGATCAGAATCTGGTAGCGTTCAACTTCAAGACTTTTTGTCTGGAAAACCTTGACCAGATCAAAAA</w:t>
      </w:r>
    </w:p>
    <w:p w14:paraId="77BB91FC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71DC6FC6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30B8E941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40D932DD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CAAATCTAAGATTGCTTCCCACCCTTTGATTCAGGCCTATGGGTTACCTCTTGATGATGCAAAGTCTGTG</w:t>
      </w:r>
    </w:p>
    <w:p w14:paraId="6781105D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AGGCTTGCCATAATGCTAGGAGGTAGCTTACCTCTTATTGCTTCAGTTGATAGCTTTGAGATGATCAGTG</w:t>
      </w:r>
    </w:p>
    <w:p w14:paraId="5D5DB5F2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TTGTCTTAGCTATATATCAGGATGCAAAATACAAGGACCTCGGGATTGACCCAAAGAAGTATGACACCAG</w:t>
      </w:r>
    </w:p>
    <w:p w14:paraId="6F19EFE9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5115A62B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AAGGGGAAAGAGTATGCTGCTATACTCAGTTCCTGCAATCCTAATGCTAAAGGAAGTGTTGCTATGGAAC</w:t>
      </w:r>
    </w:p>
    <w:p w14:paraId="4694A872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ATTACAGTGAAACTCTTAACAAGTTCTATGAAATGTTTGGGGTTAAAAAACAGGCAAAACTCACAGAACT</w:t>
      </w:r>
    </w:p>
    <w:p w14:paraId="500EFBAC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5B7B53B1" w14:textId="77777777" w:rsidR="00F74785" w:rsidRPr="00E859ED" w:rsidRDefault="00F74785" w:rsidP="00F74785">
      <w:pPr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&gt;MW519199</w:t>
      </w:r>
    </w:p>
    <w:p w14:paraId="7AD7C151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ATGTCTAAGGTTAAGCTCACTAAGGAAAGCATTGTCGCTTTGTTGACACAAGGCAAAGACCTTGAGTTTG</w:t>
      </w:r>
    </w:p>
    <w:p w14:paraId="422042A7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6AA9CED1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0F701314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59989000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4CD93082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CAAATCTAAGATTGCTTCCCACCCTTTGATTCAAGCTTATGGACTACCTCTTGATGATGCAAAGTCTGTG</w:t>
      </w:r>
    </w:p>
    <w:p w14:paraId="4326C344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AGGCTTGCCATAATGCTAGGAGGTAGCTTACCTCTTATTGCTTCAGTTGATAGCTTTGAGATGATCAGTG</w:t>
      </w:r>
    </w:p>
    <w:p w14:paraId="411DF1F4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34D7E6D9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59BFD811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AAGGGGAAAGAGTATGCTGCTATACTCAGTTCCTGCAATCCTAATGCTAAAGGAAGTGTTGCTATGGAAC</w:t>
      </w:r>
    </w:p>
    <w:p w14:paraId="2FD0D7B9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ATTACAGTGAAACTCTTAACAAGTTCTATGAAATGTTTGGGGTTAAAAAGCAGGCAAAACTCACAGAACT</w:t>
      </w:r>
    </w:p>
    <w:p w14:paraId="79F09BFC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1D70851D" w14:textId="77777777" w:rsidR="00F74785" w:rsidRPr="00E859ED" w:rsidRDefault="00F74785" w:rsidP="00F74785">
      <w:pPr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 xml:space="preserve">&gt;MW519200 </w:t>
      </w:r>
    </w:p>
    <w:p w14:paraId="19AA8E55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ATGTCTAAGGTTAAGCTCACTAAGGAAAGCATTGTCGCTTTGTTGACACAAGGCAAAGACCTTGAGTTTG</w:t>
      </w:r>
    </w:p>
    <w:p w14:paraId="3F23089A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3E0DDEDA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352B220B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52C5D976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0B345910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CAAATCTAAGATTGCTTCCCACCCTTTGATTCAAGCCTATGGATTACCTCTTGATGATGCAAAGTCTGTT</w:t>
      </w:r>
    </w:p>
    <w:p w14:paraId="72498271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AGGCTTGCCATAATGCTAGGAGGTAGCTTACCTCTTATTGCTTCAGTTGATAGCTTTGAGATGATCAGTG</w:t>
      </w:r>
    </w:p>
    <w:p w14:paraId="091E1BC5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631C0BA3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45F75976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AAGGGGAAAGAGTATGCTGCTATACTCAGTTCCTGCAATCCTAATGCTAAAGGAAGTGTTGCTATGGAAC</w:t>
      </w:r>
    </w:p>
    <w:p w14:paraId="3D2FD743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ATTACAGTGAAACTCTTAACAAGTTCTATGAAATGTTTGGGGTTAAAAAACAAGCAAAACTCACAGAACT</w:t>
      </w:r>
    </w:p>
    <w:p w14:paraId="6F62058C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670DDA07" w14:textId="77777777" w:rsidR="00F74785" w:rsidRPr="00E859ED" w:rsidRDefault="00F74785" w:rsidP="00F74785">
      <w:pPr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&gt;MW519201</w:t>
      </w:r>
    </w:p>
    <w:p w14:paraId="0849B0E4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ATGTCTAAGGTTAAGCTCACTAAGGAAAGCATTGTCGCTTTGTTGACACAAGGCAAAGACCTTGAGTTTG</w:t>
      </w:r>
    </w:p>
    <w:p w14:paraId="0E13DC2B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2AF22016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25C5A3E4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2A2D28A3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217CC1A5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CAAATCTAAGATTGCTTCCCACCCTTTGATTCAAGCCTATGGATTACCTCTTGATGATGCAAAGTCTGTT</w:t>
      </w:r>
    </w:p>
    <w:p w14:paraId="4A1D94E8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AGGCTTGCCATAATGCTAGGAGGTAGCTTACCTCTTATTGCTTCAGTTGATAGCTTTGAGATGATCAGTG</w:t>
      </w:r>
    </w:p>
    <w:p w14:paraId="6BE66A6F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018E2295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44D16427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AAGGGGAAAGAGTATGCTGCTATACTCAGTTCCTGCAATCCTAATGCTAAAGGAAGTGTTGCTATGGAAC</w:t>
      </w:r>
    </w:p>
    <w:p w14:paraId="2FFC0496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ATTACAGTGAAACTCTTAACAAGTTCTATGAAATGTTTGGGGTTAAAAAACAAGCAAAACTCACAGAACT</w:t>
      </w:r>
    </w:p>
    <w:p w14:paraId="7248BA51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4EFAC13B" w14:textId="77777777" w:rsidR="00F74785" w:rsidRPr="00E859ED" w:rsidRDefault="00F74785" w:rsidP="00F74785">
      <w:pPr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&gt;MW519202</w:t>
      </w:r>
    </w:p>
    <w:p w14:paraId="286247C3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ATGTCTAAGGTTAAGCTCACTAAGGAAAGCATTGTCGCTTTGTTGACACAAGGCAAAGACCTTGAGTTTG</w:t>
      </w:r>
    </w:p>
    <w:p w14:paraId="5D67D968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AGGAAGATCAGAATCTGGTAGCATTCAACTTCAAGACTTTTTGTCTGGAAAACCTCGACCAGATCAAAAA</w:t>
      </w:r>
    </w:p>
    <w:p w14:paraId="740C5540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GATGAGCATTATTTCATGTCTGACATTCCTGAAGAATCGTCAGAGCATAATGAAGGTCATCAAGCAAAGT</w:t>
      </w:r>
    </w:p>
    <w:p w14:paraId="182F7CBA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70D0A470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GAAGGCTTGATAGCTTGATTAGGGTCAGGCTTGTTGAGGAAACTGGGAACTCTGAGAATCTCAATACTAT</w:t>
      </w:r>
    </w:p>
    <w:p w14:paraId="0F4157B9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CAAATCTAAGATTGCTTCCCACCCCTTAATTCAAGCCTATGGATTACCTCTTGATGATGCAAAGTCTGTG</w:t>
      </w:r>
    </w:p>
    <w:p w14:paraId="58CF1192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AGGCTTGCCATAATGCTAGGAGGTAGCTTACCTCTTATTGCTTCAGTTGATAGCTTTGAGATGATCAGTG</w:t>
      </w:r>
    </w:p>
    <w:p w14:paraId="1AE2052D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TTGTCTTGGCTATATATCAGGATGCAAAATACAAGGACCTCGGGATCGACCCAAAGAAGTATGATACCAG</w:t>
      </w:r>
    </w:p>
    <w:p w14:paraId="6BED61D7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0CCF74C9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AAGGGGAAAGAGTATGCTGCTATACTCAGTTCCTGCAATCCTAATGCTAAAGGAAGTGTTGCTATGGAAC</w:t>
      </w:r>
    </w:p>
    <w:p w14:paraId="0DC00A48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ATTACAGTGAAACTCTTAACAAGTTCTATGAAATGTTTGGGGTTAAAAAACAGGCAAAACTCACAGAACT</w:t>
      </w:r>
    </w:p>
    <w:p w14:paraId="1B5715AB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4AEB18A1" w14:textId="77777777" w:rsidR="00F74785" w:rsidRPr="00E859ED" w:rsidRDefault="00F74785" w:rsidP="00F74785">
      <w:pPr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&gt;MW519203</w:t>
      </w:r>
    </w:p>
    <w:p w14:paraId="03A4ABD7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ATGTCTAAGGTTAAGCTCACTAAGGAAAGCATTGTCGCTTTGTTGACACAAGGCAAAGACCTTGAGTTTG</w:t>
      </w:r>
    </w:p>
    <w:p w14:paraId="5F6107CF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28756C96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3BD38EE8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GATTTCACTTTTGGTAAAATTACCATAAAGAAAACTTCAGACAGGATTGGAGCCACTGACATGACCTTCA</w:t>
      </w:r>
    </w:p>
    <w:p w14:paraId="3E1E4102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29B0C4B1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CAAATCTAAGATTGCTTCCCACCCTTTAATTCAAGCCTATGGATTACCTCTTGATGATGCAAAGTCTGTG</w:t>
      </w:r>
    </w:p>
    <w:p w14:paraId="7D768168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AGGCTTGCCATAATGCTAGGAGGTAGCTTACCTCTTATTGCTTCAGTTGATAGCTTTGAGATGATCAGTG</w:t>
      </w:r>
    </w:p>
    <w:p w14:paraId="464F5B15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6D660879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7E5FED9C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AAGGGGAAAGAGTATGCTGCTATACTCAGTTCCTGCAATCCTAATGCTAAGGGAAGTGTTGCTATGGAAC</w:t>
      </w:r>
    </w:p>
    <w:p w14:paraId="412B69FD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ATTACAGTGAAACTCTTAACAAGTTCTATGAAATGTTTGGGGTTAAAAAACAGGCAAAACTCACAGAACT</w:t>
      </w:r>
    </w:p>
    <w:p w14:paraId="398DF38A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4125A45A" w14:textId="77777777" w:rsidR="00F74785" w:rsidRPr="00E859ED" w:rsidRDefault="00F74785" w:rsidP="00F74785">
      <w:pPr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&gt;MW519204</w:t>
      </w:r>
    </w:p>
    <w:p w14:paraId="3D175754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ATGTCTAAGGTTAAGCTCACTAAGGAAAGCATTGTCGCTTTGTTGACACAAGGCAAAGACCTTGAGTTTG</w:t>
      </w:r>
    </w:p>
    <w:p w14:paraId="437DF421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520B5BD2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18CE6C38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421A6D85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0AE8649B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TAAATCTAAGATTGCTTCCCACCCTTTGATTCAAGCCTATGGATTACCTCTTGATGATGCAAAGTCTGTG</w:t>
      </w:r>
    </w:p>
    <w:p w14:paraId="10684742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AGGCTTGCCATAATGCTAGGAGGTAGTTTACCTCTTATTGCTTCAGTTGATAGCTTTGAGATGATCAGTG</w:t>
      </w:r>
    </w:p>
    <w:p w14:paraId="0B826441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244CCAB6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31096B54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AAGGGGAAAGAGTATGCTGCTATACTCAGTTCCTGCAATCCTAATGCTAAGGGAAGTGTTGCTATGGAAC</w:t>
      </w:r>
    </w:p>
    <w:p w14:paraId="51674CBB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ATTACAGTGAAACTCTTAACAAGTTCTATGAAATGTTTGGGGTTAAAAAACAGGCAAAACTCACAGAACT</w:t>
      </w:r>
    </w:p>
    <w:p w14:paraId="02F78C43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262FDCF0" w14:textId="77777777" w:rsidR="00F74785" w:rsidRPr="00E859ED" w:rsidRDefault="00F74785" w:rsidP="00F74785">
      <w:pPr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&gt;MW519205</w:t>
      </w:r>
    </w:p>
    <w:p w14:paraId="3B39B41E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ATGTCTAAGGTTAAGCTCACTAAGGAAAGCATTGTCGCTTTGTTGACACAAGGCAAAGACCTTGAGTTTG</w:t>
      </w:r>
    </w:p>
    <w:p w14:paraId="2FBFA656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665CF700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GATGAGCATTATTTCATGTCTGACATTCCTGAAGAATCGTCAGAGCATAATGAAGGTTATCAAGCAAAAT</w:t>
      </w:r>
    </w:p>
    <w:p w14:paraId="177C98F6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2204E6AB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3111E4AC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167E56F4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AGGCTTGCCATAATGCTAGGAGGTAGTTTACCTCTTATTGCTTCAGTTGATAGCTTTGAGATGATCAGTG</w:t>
      </w:r>
    </w:p>
    <w:p w14:paraId="07DA9886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681A03E6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491489BD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AAGGGGAAAGAGTATGCTGCTATACTCAGTTCCTGCAATCCTAATGCTAAGGGAAGTGTTGCTATGGAAC</w:t>
      </w:r>
    </w:p>
    <w:p w14:paraId="33F4E2D0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ATTACAGTGAAACTCTTAACAAGTTCTATGAAATGTTTGGGGTTAAAAAACAGGCAAAACTCACAGAACT</w:t>
      </w:r>
    </w:p>
    <w:p w14:paraId="54AE2685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2EB8B3C3" w14:textId="77777777" w:rsidR="00F74785" w:rsidRPr="00E859ED" w:rsidRDefault="00F74785" w:rsidP="00F74785">
      <w:pPr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&gt;MW519206</w:t>
      </w:r>
    </w:p>
    <w:p w14:paraId="158645F6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ATGTCTAAGGTTAAGCTCACTAAGGAAAGCATTGTCGCTTTGTTGACACAAGGCAAAGACCTTGAGTTTG</w:t>
      </w:r>
    </w:p>
    <w:p w14:paraId="5B369C86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591FA1D3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2D8FF56B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06C6D494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14D5E8EA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6D5526DB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AGGCTTGCCATAATGCTAGGAGGTAGTTTACCTCTTATTGCTTCAGTTGATAGCTTTGAGATGATCAGTG</w:t>
      </w:r>
    </w:p>
    <w:p w14:paraId="76C09531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55287FE5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0DBF6137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AAGGGGAAAGAGTATGCTGCTATACTCAGTTCCTGCAATCCTAATGCTAAGGGAAGTGTTGCTATGGAAC</w:t>
      </w:r>
    </w:p>
    <w:p w14:paraId="0201397A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ATTACAGTGAAACTCTTAACAAGTTCTATGAAATGTTTGGGGTTAAAAAACAGGCAAAACTCACAGAACT</w:t>
      </w:r>
    </w:p>
    <w:p w14:paraId="04069D2B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4CE00111" w14:textId="77777777" w:rsidR="00F74785" w:rsidRPr="00E859ED" w:rsidRDefault="00F74785" w:rsidP="00F74785">
      <w:pPr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&gt;MW519207</w:t>
      </w:r>
    </w:p>
    <w:p w14:paraId="2B55587F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ATGTCTAAGGTTAAGCTCACTAAGGAAAGCATTGTCGCTTTGTTGACACAAGGCAAAGACCTTGAGTTTG</w:t>
      </w:r>
    </w:p>
    <w:p w14:paraId="0430CF0A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5F83705F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507AE020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14F50FE2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186F05EE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7643311B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AGGCTTGCCATAATGCTAGGAGGTAGTTTACCTCTTATTGCTTCAGTTGATAGCTTTGAGATGATCAGTG</w:t>
      </w:r>
    </w:p>
    <w:p w14:paraId="0ABFDB1D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7D459636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71A09C09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AAGGGGAAAGAGTATGCTGCTATACTCAGTTCCTGCAATCCTAATGCTAAGGGAAGTGTTGCTATGGAAC</w:t>
      </w:r>
    </w:p>
    <w:p w14:paraId="398F0061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ATTACAGTGAAACTCTTAACAAGTTCTATGAAATGTTTGGGGTTAAAAAACAGGCAAAACTCACAGAACT</w:t>
      </w:r>
    </w:p>
    <w:p w14:paraId="3E0E4D80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37809E6F" w14:textId="77777777" w:rsidR="00F74785" w:rsidRPr="00E859ED" w:rsidRDefault="00F74785" w:rsidP="00F74785">
      <w:pPr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&gt;MW519208</w:t>
      </w:r>
    </w:p>
    <w:p w14:paraId="61BEE883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ATGTCTAAGGTTAAGCTCACTAAGGAAAGCATTGTCGCTTTGTTGACACAAGGCAAAGACCTTGAGTTTG</w:t>
      </w:r>
    </w:p>
    <w:p w14:paraId="73EAE18C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14DBB0A6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4B147C4A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6BF0EE42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14F14FD7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0890BA4F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AGGCTTGCCATAATGCTAGGAGGTAGTTTACCTCTTATTGCTTCAGTTGATAGCTTTGAGATGATCAGTG</w:t>
      </w:r>
    </w:p>
    <w:p w14:paraId="33481BF4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70651C68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71FFA788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AAGGGGAAAGAGTATGCTGCTATACTCAGTTCCTGCAATCCTAATGCTAAGGGAAGTGTTGCTATGGAAC</w:t>
      </w:r>
    </w:p>
    <w:p w14:paraId="77CB0004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ATTACAGTGAAACTCTTAACAAGTTCTATGAAATGTTTGGGGTTAAAAAACAGGCAAAACTCACAGAACT</w:t>
      </w:r>
    </w:p>
    <w:p w14:paraId="41CCA425" w14:textId="77777777" w:rsidR="00EB2E2D" w:rsidRPr="00E859ED" w:rsidRDefault="00EB2E2D" w:rsidP="00EB2E2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3C07A2A4" w14:textId="77777777" w:rsidR="00F74785" w:rsidRPr="00E859ED" w:rsidRDefault="00F74785" w:rsidP="00F74785">
      <w:pPr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&gt;MW519209</w:t>
      </w:r>
    </w:p>
    <w:p w14:paraId="46EFCA48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ATGTCTAAGGTTAAGCTCACTAAGGAAAGCATTGTCGCTTTGTTGACACAAGGCAAAGACCTTGAGTTTG</w:t>
      </w:r>
    </w:p>
    <w:p w14:paraId="78300518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65405ADC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70EA8E8C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716B8EE3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46558862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5A5E036C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AGGCTTGCCATAATGCTAGGAGGTAGTTTACCTCTTATTGCTTCAGTTGATAGCTTTGAGATGATCAGTG</w:t>
      </w:r>
    </w:p>
    <w:p w14:paraId="63B62EAF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5F29D15B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62516B78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AAGGGGAAAGAGTATGCTGCTATACTCAGTTCCTGCAATCCTAATGCTAAGGGAAGTGTTGCTATGGAAC</w:t>
      </w:r>
    </w:p>
    <w:p w14:paraId="6894CB82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ATTACAGTGAAACTCTTAACAAGTTCTATGAAATGTTTGGGGTTAAAAAACAGGCAAAACTCACAGAACT</w:t>
      </w:r>
    </w:p>
    <w:p w14:paraId="2F50302A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2A3091E3" w14:textId="77777777" w:rsidR="00F74785" w:rsidRPr="00E859ED" w:rsidRDefault="00F74785" w:rsidP="00F74785">
      <w:pPr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&gt;MW519210</w:t>
      </w:r>
    </w:p>
    <w:p w14:paraId="3C5C41F2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ATGTCTAAGGTTAAGCTCACTAAGGAAAGCATTGTCGCTTTGTTGACACAAGGCAAAGACCTTGAGTTTG</w:t>
      </w:r>
    </w:p>
    <w:p w14:paraId="3A5AB090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44346160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28886A48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14620DCC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10B80316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7E5B0A67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AGGCTTGCCATAATGCTAGGAGGTAGTTTACCTCTTATTGCTTCAGTTGATAGCTTTGAGATGATCAGTG</w:t>
      </w:r>
    </w:p>
    <w:p w14:paraId="05AB0017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0C2F30C6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096EDB2C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AAGGGGAAAGAGTATGCTGCTATACTCAGTTCCTGCAATCCTAATGCTAAGGGAAGTGTTGCTATGGAAC</w:t>
      </w:r>
    </w:p>
    <w:p w14:paraId="7CDAE625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ATTACAGTGAAACTCTTAACAAGTTCTATGAAATGTTTGGGGTTAAAAAACAGGCAAAACTCACAGAACT</w:t>
      </w:r>
    </w:p>
    <w:p w14:paraId="74BC1E5C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184DD783" w14:textId="77777777" w:rsidR="00F74785" w:rsidRPr="00E859ED" w:rsidRDefault="00F74785" w:rsidP="00F74785">
      <w:pPr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&gt;MW519211</w:t>
      </w:r>
    </w:p>
    <w:p w14:paraId="3B0BA82B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ATGTCTAAGGTTAAGCTCACTAAGGAAAGCATTGTCGCTTTGTTGACACAAGGCAAAGACCTTGAGTTTG</w:t>
      </w:r>
    </w:p>
    <w:p w14:paraId="493F5987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1E5A7D11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107CB3AB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1B056D55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GAAGGCTTGATAGCTTGATTAGGGTCAGGCTTGTTGAAGAAACTGGGAATTCTGAGAATCTCAATACTAT</w:t>
      </w:r>
    </w:p>
    <w:p w14:paraId="3A4010EC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46D60CAB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AGGCTTGCCATAATGCTAGGAGGTAGTTTACCTCTTATTGCTTCAGTTGATAGCTTTGAGATGATCAGTG</w:t>
      </w:r>
    </w:p>
    <w:p w14:paraId="1CB0DB48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47D926DB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GGAAGCCTTAGGGAAAGTTTGCACTGTGCTGAGAAGCAAAGCATTTGAAATGACTGAAGATCAGGTGAAG</w:t>
      </w:r>
    </w:p>
    <w:p w14:paraId="70B48742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AAGGGGAAAGAGTATGCTGCTATACTCAGTTCCTGCAATCCTAATGCTAAGGGAAGTGTTGCTATGGAAC</w:t>
      </w:r>
    </w:p>
    <w:p w14:paraId="58B5D7CD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ATTACAGTGAAACTCTTAACAAGTTCTATGAAATGTTTGGGGTTAAAAAACAGGCAAAACTCACAGAACT</w:t>
      </w:r>
    </w:p>
    <w:p w14:paraId="5324B1CE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3C2D60D8" w14:textId="77777777" w:rsidR="00F74785" w:rsidRPr="00E859ED" w:rsidRDefault="00F74785" w:rsidP="00F74785">
      <w:pPr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&gt;MW519212</w:t>
      </w:r>
    </w:p>
    <w:p w14:paraId="5FC74A79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ATGTCTAAGGTTAAGCTCACTATGGAAAGCATTGTCGCTTTGTTGACACAAGGCAAAGACCTTGAGTTTG</w:t>
      </w:r>
    </w:p>
    <w:p w14:paraId="7B80DF37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1A004A54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18302A0C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0AC9C450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797CDC25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4616624A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AGGCTTGCCATAATGCTAGGAGGTAGTTTACCTCTTATTGCTTCAGTTGATAGCTTTGAGATGATCAGTG</w:t>
      </w:r>
    </w:p>
    <w:p w14:paraId="63C58B9E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2C8A2B54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4BAD03D1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AAGGGGAAAGAGTATGCTGCTATACTCAGTTCCTGCAATCCTAATGCTAAGGGAAGTGTTGCTATGGAAC</w:t>
      </w:r>
    </w:p>
    <w:p w14:paraId="47783BA6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ATTACAGTGAAACTCTTAACAAGTTCTATGAAATGTTTGGGGTTAAAAAACAGGCAAAACTCACAGAACT</w:t>
      </w:r>
    </w:p>
    <w:p w14:paraId="6A951729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0E177A3D" w14:textId="77777777" w:rsidR="00F74785" w:rsidRPr="00E859ED" w:rsidRDefault="00F74785" w:rsidP="00F74785">
      <w:pPr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&gt;MW519213</w:t>
      </w:r>
    </w:p>
    <w:p w14:paraId="0829669B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ATGTCTAAGGTTAAGCTCACTAAGGAAAGCATTGTCGCTTTGTTGACACAAGGCAAAGACCTTGAGTTCG</w:t>
      </w:r>
    </w:p>
    <w:p w14:paraId="3751EC0D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5CD97AD9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1E4AC5A7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358D63F2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0C40114F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10E4C7BD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AGGCTTGCCATAATGCTAGGAGGTAGTTTACCTCTTATTGCTTCAGTTGATAGCTTTGAGATGATCAGTG</w:t>
      </w:r>
    </w:p>
    <w:p w14:paraId="33CF4E71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TTGTCTTAGCTATATATCAGGATGCAAAATACAAGGACCTCGGGATTGACCCAAAGAAGTATGACACCAG</w:t>
      </w:r>
    </w:p>
    <w:p w14:paraId="3301020B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48B8344A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AAGGGGAAAGAGTATGCTGCTATACTCAGTTCCTGCAATCCTAATGCTAAGGGAAGTGTTGCTATGGAAC</w:t>
      </w:r>
    </w:p>
    <w:p w14:paraId="5DBAE1FC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ATTACAGTGAAACTCTTAACAAGTTCTATGAAATGTTTGGGGTTAAAAAACAGGCAAAACTCACAGAACT</w:t>
      </w:r>
    </w:p>
    <w:p w14:paraId="657C57FC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1E36C498" w14:textId="77777777" w:rsidR="00F74785" w:rsidRPr="00E859ED" w:rsidRDefault="00F74785" w:rsidP="00F74785">
      <w:pPr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&gt;MW519214</w:t>
      </w:r>
    </w:p>
    <w:p w14:paraId="2EE243EF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ATGTCTAAGGTTAAGCTCACTAAGGAAAGCATTGTCGCTTTGTTGACACAAGGCAAAGACCTTGAGTTCG</w:t>
      </w:r>
    </w:p>
    <w:p w14:paraId="3954F1EE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0AD20397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35E08050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00A74958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2CB56500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45F07509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AGGCTTGCCATAATGCTAGGAGGTAGTTTACCTCTTATTGCTTCAGTTGATAGCTTTGAGATGATCAGTG</w:t>
      </w:r>
    </w:p>
    <w:p w14:paraId="34C6BCEA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TTGTCTTAGCTATATATCAGGATGCAAAATACAAGGACCTCGGGATTGACCCAAAGAAGTATGACACCAG</w:t>
      </w:r>
    </w:p>
    <w:p w14:paraId="474A28AF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0307ACF3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AAGGGGAAAGAGTATGCTGCTATACTCAGTTCCTGCAATCCTAATGCTAAGGGAAGTGTTGCTATGGAAC</w:t>
      </w:r>
    </w:p>
    <w:p w14:paraId="5882A4EB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ATTACAGTGAAACTCTTAACAAGTTCTATGAAATGTTTGGGGTTAAAAAACAGGCAAAACTCACAGAACT</w:t>
      </w:r>
    </w:p>
    <w:p w14:paraId="26FD9F85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1ECF34DB" w14:textId="77777777" w:rsidR="00F74785" w:rsidRPr="00E859ED" w:rsidRDefault="00F74785" w:rsidP="00F74785">
      <w:pPr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&gt;MW519215</w:t>
      </w:r>
    </w:p>
    <w:p w14:paraId="2C2F85B1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ATGTCTAAGGTTAAGCTCACTAAGGAAAGCATTGTCGCTTTGTTGACACAAGGCAAAGACCTTGAGTTTG</w:t>
      </w:r>
    </w:p>
    <w:p w14:paraId="36289CFC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4F1B468A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646DF18D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68D88AC2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GAAGGCTTGATAGCTTGGTTAGGGTCAGGCTTGTTGAGGAAACTGGGAATTCTGAGAATCTCAATACTAT</w:t>
      </w:r>
    </w:p>
    <w:p w14:paraId="56501AD4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5A221580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AGGCTTGCCATAATGCTGGGAGGTAGTTTACCTCTTATTGCTTCAGTTGATAGTTTTGAGATGATCAGTG</w:t>
      </w:r>
    </w:p>
    <w:p w14:paraId="689FAB36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50781D0B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2AFF1473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AAGGGGAAAGAGTATGCTGCTATACTCAGTTCCTGCAATCCTAATGCTAAGGGAAGTGTTGCTATGGAAC</w:t>
      </w:r>
    </w:p>
    <w:p w14:paraId="16C0575F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ATTACAGTGAAACTCTTAACAAGTTCTATGAAATGTTTGGGGTTAAAAAGCAGGCAAAACTCACAGAACT</w:t>
      </w:r>
    </w:p>
    <w:p w14:paraId="6BE497F3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34D07444" w14:textId="77777777" w:rsidR="00F74785" w:rsidRPr="00E859ED" w:rsidRDefault="00F74785" w:rsidP="00F74785">
      <w:pPr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&gt;MW519216</w:t>
      </w:r>
    </w:p>
    <w:p w14:paraId="482F8DB0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ATGTCTAAGGTTAAGCTCACTAAGGAAAGCATTGTCGCTTTGTTGACACAAGGCAAAGACCTTGAGTTTG</w:t>
      </w:r>
    </w:p>
    <w:p w14:paraId="635B72B3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464C2E18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73912C3A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235AA149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GAAGGCTTGATAGCTTGATTAGGGTCAGGCTTGTTGAGGAGACTGGGAATTCTGAGAATCTCAATACTAT</w:t>
      </w:r>
    </w:p>
    <w:p w14:paraId="66EA3CDE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432DF833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AGGCTTGCCATAATGCTAGGAGGTAGTTTACCTCTTATTGCTTCAGTTGATAGCTTTGAGATGATCAGTG</w:t>
      </w:r>
    </w:p>
    <w:p w14:paraId="5597976A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3398A403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01D8CD27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AAGGGAAAAGAGTATGCTGCTATACTCAGTTCCTGCAATCCTAATGCTAAGGGAAGTGTTGCTATGGAAC</w:t>
      </w:r>
    </w:p>
    <w:p w14:paraId="7542FE46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ATTACAGTGAAACTCTTAACAAGTTCTATGAAATGTTTGGGGTTAAAAAACAGGCAAAACTCACAGAACT</w:t>
      </w:r>
    </w:p>
    <w:p w14:paraId="2621AA9C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474B5C2B" w14:textId="77777777" w:rsidR="00F74785" w:rsidRPr="00E859ED" w:rsidRDefault="00F74785" w:rsidP="00F74785">
      <w:pPr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&gt;MW519217</w:t>
      </w:r>
    </w:p>
    <w:p w14:paraId="0BA72EEE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ATGTCTAAGGTTAAGCTCACTAAGGAAAGCATTGTCGCTTTGTTGACACAAGGCAAAGACCTTGAGTTTG</w:t>
      </w:r>
    </w:p>
    <w:p w14:paraId="27C01836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0F6D887E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7819F813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174EFAD9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4BFA19BE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54BA6FBB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AGGCTTGCCATAATGCTAGGAGGTAGTTTACCTCTTATTGCTTCAGTTGATAGCTTTGAGATGATCAGTG</w:t>
      </w:r>
    </w:p>
    <w:p w14:paraId="0F5D2D62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04A2B0EB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7069D034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AAGGGGAAAGAGTATGCTGCTATACTCAGTTCCTGCAATCCTAATGCTAAGGGAAGTGTTGCTATGGAAC</w:t>
      </w:r>
    </w:p>
    <w:p w14:paraId="26655ADF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ATTACAGTGAAACTCTTAACAAGTTCTATGAAATGTTTGGGGTTAAGAAACAGGCAAAACTCACAGAACT</w:t>
      </w:r>
    </w:p>
    <w:p w14:paraId="195BD9C8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0F48BC51" w14:textId="77777777" w:rsidR="00F74785" w:rsidRPr="00E859ED" w:rsidRDefault="00F74785" w:rsidP="00F74785">
      <w:pPr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&gt;MW519218</w:t>
      </w:r>
    </w:p>
    <w:p w14:paraId="787DB06B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ATGTCTAAGGTTAAGCTCACTAAGGAAAGCATTGTCGCTTTGTTGACACAAGGCAAAGACCTTGAGTTTG</w:t>
      </w:r>
    </w:p>
    <w:p w14:paraId="08E5F4CE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78ED4718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41CD4FC4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7C79E957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6BF9B852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66211C98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AGGCTTGCCATAATGCTAGGAGGTAGTTTACCTCTTATTGCTTCAGTTGATAGCTTTGAGATGATCAGTG</w:t>
      </w:r>
    </w:p>
    <w:p w14:paraId="1F52E856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4AA7DB0C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248B30DB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AAGGGGAAAGAGTATGCTGCTATACTCAGTTCCTGCAATCCTAATGCTAAGGGAAGTGTTGCTATGGAAC</w:t>
      </w:r>
    </w:p>
    <w:p w14:paraId="0ADDFEB4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ATTACAGTGAAACTCTTAACAAGTTCTATGAAATGTTTGGGGTTAAGAAACAGGCAAAACTCACAGAACT</w:t>
      </w:r>
    </w:p>
    <w:p w14:paraId="0180FB43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1D841FB1" w14:textId="77777777" w:rsidR="00F74785" w:rsidRPr="00E859ED" w:rsidRDefault="00F74785" w:rsidP="00F74785">
      <w:pPr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&gt;MW519219</w:t>
      </w:r>
    </w:p>
    <w:p w14:paraId="344233EC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ATGTCTAAGGTTAAGCTCACCAAGGAAAGCATTGTCGCTTTGTTGACACAAGGCAAAGACCTTGAGTTTG</w:t>
      </w:r>
    </w:p>
    <w:p w14:paraId="6ACEC3BE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19383627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1C823FD3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4BD74A55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1D4B8010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747CAFD7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AGGCTTGCCATAATGCTAGGAGGTAGTTTACCTCTTATTGCTTCAGTTGATAGCTTTGAGATGATCAGTG</w:t>
      </w:r>
    </w:p>
    <w:p w14:paraId="6E72B6A0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TTGTCTTGGCTATATACCAGGATGCAAAATACAAGGACCTCGGGATTGACCCAAAGAAGTATGACACCAG</w:t>
      </w:r>
    </w:p>
    <w:p w14:paraId="41D50B24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GGAAGCCTTAGGAAAAGTTTGCACTGTGCTGAAAAGCAAAGCATTTGAAATGACTGAAGATCAGGTGAAG</w:t>
      </w:r>
    </w:p>
    <w:p w14:paraId="25193707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AAGGGGAAAGAGTATGCTGCTATACTCAGTTCCTGCAATCCTAATGCTAAGGGAAGTGTTGCTATGGAAC</w:t>
      </w:r>
    </w:p>
    <w:p w14:paraId="5360BDF1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ATTACAGTGAAACTCTTAACAAGTTCTATGAAATGTTTGGGGTTAAAAAACAGGCAAAACTCACAGAACT</w:t>
      </w:r>
    </w:p>
    <w:p w14:paraId="41639B72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2493A38D" w14:textId="77777777" w:rsidR="00F74785" w:rsidRPr="00E859ED" w:rsidRDefault="00F74785" w:rsidP="00F74785">
      <w:pPr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&gt;MW519220</w:t>
      </w:r>
    </w:p>
    <w:p w14:paraId="1B08D69D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ATGTCTAAGGTTAAGCTCACCAAGGAAAGCATTGTCGCTTTGTTGACACAAGGCAAAGACCTTGAGTTTG</w:t>
      </w:r>
    </w:p>
    <w:p w14:paraId="3D1E010E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431B3C85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06ED8A45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61DE2546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2248CEB7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5E2F059D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AGGCTTGCCATAATGCTAGGAGGTAGTTTACCTCTTATTGCTTCAGTTGATAGCTTTGAGATGATCAGTG</w:t>
      </w:r>
    </w:p>
    <w:p w14:paraId="4CF74EA5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TTGTCTTGGCTATATACCAGGATGCAAAATACAAGGACCTCGGGATTGACCCAAAGAAGTATGACACCAG</w:t>
      </w:r>
    </w:p>
    <w:p w14:paraId="4690FE63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GGAAGCCTTAGGAAAAGTTTGCACTGTGCTGAAAAGCAAAGCATTTGAAATGACTGAAGATCAGGTGAAG</w:t>
      </w:r>
    </w:p>
    <w:p w14:paraId="437BEBC3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AAGGGGAAAGAGTATGCTGCTATACTCAGTTCCTGCAATCCTAATGCTAAGGGAAGTGTTGCTATGGAAC</w:t>
      </w:r>
    </w:p>
    <w:p w14:paraId="041082D7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ATTACAGTGAAACTCTTAACAAGTTCTATGAAATGTTTGGGGTTAAAAAACAGGCAAAACTCACAGAACT</w:t>
      </w:r>
    </w:p>
    <w:p w14:paraId="08783445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5413F6B1" w14:textId="77777777" w:rsidR="00F74785" w:rsidRPr="00E859ED" w:rsidRDefault="00F74785" w:rsidP="00F74785">
      <w:pPr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&gt;MW519221</w:t>
      </w:r>
    </w:p>
    <w:p w14:paraId="5853E873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ATGTCTAAGGTTAAGCTCACTAAGGAAAGCATTGTCGCTTTGTTGACACAAGGCAAAGACCTTGAGTTTG</w:t>
      </w:r>
    </w:p>
    <w:p w14:paraId="26095A06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4FCF4E47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5EFAD92D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586A75F4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073BECFB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20FF1CC5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AGGCTTGCCATAATGCTAGGAGGTAGTTTACCTCTTATTGCTTCAGTTGATAGCTTTGAGATGATCAGTG</w:t>
      </w:r>
    </w:p>
    <w:p w14:paraId="75FF8542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66A8310E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GGAAGCCTTAGGAAAAGTTTGCACTGTGCTGAAAAGCAAAGCATTTGAAATGACTGAAGATCAGGTGAAG</w:t>
      </w:r>
    </w:p>
    <w:p w14:paraId="5D6EDE7F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AAAGGGAAAGAGTATGCTGCTATACTCAGTTCTTGCAATCCTAATGCTAAGGGAAGTGTTGCTATGGAAC</w:t>
      </w:r>
    </w:p>
    <w:p w14:paraId="015A8402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ATTACAGTGAAACTCTTAACAAGTTCTATGAAATGTTTGGGGTTAAGAAACAGGCAAAACTCACAGAACT</w:t>
      </w:r>
    </w:p>
    <w:p w14:paraId="0886FA5A" w14:textId="77777777" w:rsidR="0008306E" w:rsidRPr="00E859ED" w:rsidRDefault="0008306E" w:rsidP="0008306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1E6554A9" w14:textId="77777777" w:rsidR="00F74785" w:rsidRPr="00E859ED" w:rsidRDefault="00F74785" w:rsidP="00F74785">
      <w:pPr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&gt;MW519222</w:t>
      </w:r>
    </w:p>
    <w:p w14:paraId="0F461F6A" w14:textId="77777777" w:rsidR="00725358" w:rsidRPr="00E859ED" w:rsidRDefault="00725358" w:rsidP="0072535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ATGTCTAAGGTTAAGCTCACTAAGGAAAGCATTGTCGCTTTGTTGACACAAGGCAAAGACCTTGAGTTTG</w:t>
      </w:r>
    </w:p>
    <w:p w14:paraId="102FD624" w14:textId="77777777" w:rsidR="00725358" w:rsidRPr="00E859ED" w:rsidRDefault="00725358" w:rsidP="0072535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1636D223" w14:textId="77777777" w:rsidR="00725358" w:rsidRPr="00E859ED" w:rsidRDefault="00725358" w:rsidP="0072535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50283EE3" w14:textId="77777777" w:rsidR="00725358" w:rsidRPr="00E859ED" w:rsidRDefault="00725358" w:rsidP="0072535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330170D1" w14:textId="77777777" w:rsidR="00725358" w:rsidRPr="00E859ED" w:rsidRDefault="00725358" w:rsidP="0072535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5951E069" w14:textId="77777777" w:rsidR="00725358" w:rsidRPr="00E859ED" w:rsidRDefault="00725358" w:rsidP="0072535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351AF7DC" w14:textId="77777777" w:rsidR="00725358" w:rsidRPr="00E859ED" w:rsidRDefault="00725358" w:rsidP="0072535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AGGCTTGCCATAATGCTAGGAGGTAGTTTACCTCTTATTGCTTCAGTTGATAGCTTTGAGATGATCAGTG</w:t>
      </w:r>
    </w:p>
    <w:p w14:paraId="66A372FC" w14:textId="77777777" w:rsidR="00725358" w:rsidRPr="00E859ED" w:rsidRDefault="00725358" w:rsidP="0072535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277F1300" w14:textId="77777777" w:rsidR="00725358" w:rsidRPr="00E859ED" w:rsidRDefault="00725358" w:rsidP="0072535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5108BE97" w14:textId="77777777" w:rsidR="00725358" w:rsidRPr="00E859ED" w:rsidRDefault="00725358" w:rsidP="0072535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AAGGGGAAAGAGTATGCTGCTATACTCAGTTCCTGCAATCCTAATGCTAAGGGAAGTGTTGCTATGGAAC</w:t>
      </w:r>
    </w:p>
    <w:p w14:paraId="57848DA8" w14:textId="77777777" w:rsidR="00725358" w:rsidRPr="00E859ED" w:rsidRDefault="00725358" w:rsidP="0072535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ATTACAGTGAAACTCTTAACAAGTTCTATGAAATGTTTGGGGTTAAAAAACAGGCAAAACTCACAGAACT</w:t>
      </w:r>
    </w:p>
    <w:p w14:paraId="133B47F7" w14:textId="77777777" w:rsidR="00725358" w:rsidRPr="00E859ED" w:rsidRDefault="00725358" w:rsidP="0072535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79693128" w14:textId="77777777" w:rsidR="00F74785" w:rsidRPr="00E859ED" w:rsidRDefault="00F74785" w:rsidP="00F74785">
      <w:pPr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&gt;MW519223</w:t>
      </w:r>
    </w:p>
    <w:p w14:paraId="39797E2C" w14:textId="77777777" w:rsidR="00725358" w:rsidRPr="00E859ED" w:rsidRDefault="00725358" w:rsidP="0072535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ATGTCTAAGGTTAAGCTCACTAAGGAAAGCATTGTTGCTTTGTTGACACAAGGCAAAGACCTTGAGTTTG</w:t>
      </w:r>
    </w:p>
    <w:p w14:paraId="04EA2745" w14:textId="77777777" w:rsidR="00725358" w:rsidRPr="00E859ED" w:rsidRDefault="00725358" w:rsidP="0072535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AGGAAGATCAGAATCTGGTAGCATTCAACTTCAAGACTTTTTGTCTGGAGAACCTTGACCAGATCAAAAA</w:t>
      </w:r>
    </w:p>
    <w:p w14:paraId="25F13EE9" w14:textId="77777777" w:rsidR="00725358" w:rsidRPr="00E859ED" w:rsidRDefault="00725358" w:rsidP="0072535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33073701" w14:textId="77777777" w:rsidR="00725358" w:rsidRPr="00E859ED" w:rsidRDefault="00725358" w:rsidP="0072535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36D5EA58" w14:textId="77777777" w:rsidR="00725358" w:rsidRPr="00E859ED" w:rsidRDefault="00725358" w:rsidP="0072535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478C08A9" w14:textId="77777777" w:rsidR="00725358" w:rsidRPr="00E859ED" w:rsidRDefault="00725358" w:rsidP="0072535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62351B4D" w14:textId="77777777" w:rsidR="00725358" w:rsidRPr="00E859ED" w:rsidRDefault="00725358" w:rsidP="0072535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AGGCTTGCCATAATGCTAGGAGGTAGTTTACCTCTTATTGCTTCAGTTGATAGCTTTGAGATGATCAGTG</w:t>
      </w:r>
    </w:p>
    <w:p w14:paraId="2A6545FF" w14:textId="77777777" w:rsidR="00725358" w:rsidRPr="00E859ED" w:rsidRDefault="00725358" w:rsidP="0072535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0A3B0621" w14:textId="77777777" w:rsidR="00725358" w:rsidRPr="00E859ED" w:rsidRDefault="00725358" w:rsidP="0072535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GGAAGCCTTAGGGAAAGTTTGCACAGTGCTGAAAAGCAAAGCATTTGAAATGACTGAAGATCAGGTGAAG</w:t>
      </w:r>
    </w:p>
    <w:p w14:paraId="1566E633" w14:textId="77777777" w:rsidR="00725358" w:rsidRPr="00E859ED" w:rsidRDefault="00725358" w:rsidP="0072535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AAGGGGAAAGAGTATGCTGCTATACTCAGTTCCTGCAATCCTAATGCTAAGGGAAGTGTTGCTATGGAAC</w:t>
      </w:r>
    </w:p>
    <w:p w14:paraId="2799ED93" w14:textId="77777777" w:rsidR="00725358" w:rsidRPr="00E859ED" w:rsidRDefault="00725358" w:rsidP="0072535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ATTACAGTGAAACTCTTAACAAGTTCTATGAAATGTTTGGGGTTAAAAAACAGGCAAAACTCACAGAACT</w:t>
      </w:r>
    </w:p>
    <w:p w14:paraId="573BD8F9" w14:textId="77777777" w:rsidR="00725358" w:rsidRPr="00E859ED" w:rsidRDefault="00725358" w:rsidP="0072535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4F8A7167" w14:textId="77777777" w:rsidR="00F74785" w:rsidRPr="00E859ED" w:rsidRDefault="00F74785" w:rsidP="00F74785">
      <w:pPr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&gt;MW519224</w:t>
      </w:r>
    </w:p>
    <w:p w14:paraId="6F50CF5D" w14:textId="77777777" w:rsidR="00725358" w:rsidRPr="00E859ED" w:rsidRDefault="00725358" w:rsidP="0072535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ATGTCTAAGGTTAAGCTCACTAAGGAAAGCATTGTTGCTTTGTTGACACAAGGCAAAGACCTTGAGTTTG</w:t>
      </w:r>
    </w:p>
    <w:p w14:paraId="0A30120F" w14:textId="77777777" w:rsidR="00725358" w:rsidRPr="00E859ED" w:rsidRDefault="00725358" w:rsidP="0072535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713172E2" w14:textId="77777777" w:rsidR="00725358" w:rsidRPr="00E859ED" w:rsidRDefault="00725358" w:rsidP="0072535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1111331A" w14:textId="77777777" w:rsidR="00725358" w:rsidRPr="00E859ED" w:rsidRDefault="00725358" w:rsidP="0072535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5BE22E9B" w14:textId="77777777" w:rsidR="00725358" w:rsidRPr="00E859ED" w:rsidRDefault="00725358" w:rsidP="0072535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0F22D910" w14:textId="77777777" w:rsidR="00725358" w:rsidRPr="00E859ED" w:rsidRDefault="00725358" w:rsidP="0072535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46EDEBBE" w14:textId="77777777" w:rsidR="00725358" w:rsidRPr="00E859ED" w:rsidRDefault="00725358" w:rsidP="0072535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AGGCTTGCCATAATGCTAGGAGGTAGTTTACCTCTTATTGCTTCAGTTGATAGCTTTGAGATGATCAGTG</w:t>
      </w:r>
    </w:p>
    <w:p w14:paraId="3079A2F4" w14:textId="77777777" w:rsidR="00725358" w:rsidRPr="00E859ED" w:rsidRDefault="00725358" w:rsidP="0072535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456D36B1" w14:textId="77777777" w:rsidR="00725358" w:rsidRPr="00E859ED" w:rsidRDefault="00725358" w:rsidP="0072535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09D80C28" w14:textId="77777777" w:rsidR="00725358" w:rsidRPr="00E859ED" w:rsidRDefault="00725358" w:rsidP="0072535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AAGGGGAAAGAGTATGCTGCTATACTCAGTTCCTGCAATCCTAATGCTAAGGGAAGTGTTGCTATGGAAC</w:t>
      </w:r>
    </w:p>
    <w:p w14:paraId="40570491" w14:textId="77777777" w:rsidR="00725358" w:rsidRPr="00E859ED" w:rsidRDefault="00725358" w:rsidP="0072535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ATTACAGTGAAACTCTTAACAAGTTCTATGAAATGTTTGGGGTTAAAAAACAGGCAAAACTCACAGAACT</w:t>
      </w:r>
    </w:p>
    <w:p w14:paraId="655704B1" w14:textId="77777777" w:rsidR="00725358" w:rsidRPr="00E859ED" w:rsidRDefault="00725358" w:rsidP="0072535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2235B26A" w14:textId="77777777" w:rsidR="00F74785" w:rsidRPr="00E859ED" w:rsidRDefault="00F74785" w:rsidP="00F74785">
      <w:pPr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&gt;MW519225</w:t>
      </w:r>
    </w:p>
    <w:p w14:paraId="0ABB7384" w14:textId="77777777" w:rsidR="00725358" w:rsidRPr="00E859ED" w:rsidRDefault="00725358" w:rsidP="0072535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ATGTCTAAGGTTAAGCTCACTAAGGAAAGCATTGTTGCTTTGTTGACACAAGGCAAAGACCTTGAGTTTG</w:t>
      </w:r>
    </w:p>
    <w:p w14:paraId="544B32B1" w14:textId="77777777" w:rsidR="00725358" w:rsidRPr="00E859ED" w:rsidRDefault="00725358" w:rsidP="0072535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63E4A2CA" w14:textId="77777777" w:rsidR="00725358" w:rsidRPr="00E859ED" w:rsidRDefault="00725358" w:rsidP="0072535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55460E33" w14:textId="77777777" w:rsidR="00725358" w:rsidRPr="00E859ED" w:rsidRDefault="00725358" w:rsidP="0072535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7B9BAD2A" w14:textId="77777777" w:rsidR="00725358" w:rsidRPr="00E859ED" w:rsidRDefault="00725358" w:rsidP="0072535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1E4F2104" w14:textId="77777777" w:rsidR="00725358" w:rsidRPr="00E859ED" w:rsidRDefault="00725358" w:rsidP="0072535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CAAATCTAAGATTGCTTCCCACCCTTTGATTCAAGCCTATGGATTACCTCTTGATGATGCAAAATCTGTG</w:t>
      </w:r>
    </w:p>
    <w:p w14:paraId="5CB25A90" w14:textId="77777777" w:rsidR="00725358" w:rsidRPr="00E859ED" w:rsidRDefault="00725358" w:rsidP="0072535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AGGCTTGCCATAATGCTAGGAGGTAGTTTACCTCTTATTGCTTCAGTTGATAGCTTTGAGATGATCAGTG</w:t>
      </w:r>
    </w:p>
    <w:p w14:paraId="4149246C" w14:textId="77777777" w:rsidR="00725358" w:rsidRPr="00E859ED" w:rsidRDefault="00725358" w:rsidP="0072535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TTGTCTTGGCTATATATCAGGATGCAAAATACAAAGACCTCGGGATTGACCCAAAGAAGTATGACACCAG</w:t>
      </w:r>
    </w:p>
    <w:p w14:paraId="2E072278" w14:textId="77777777" w:rsidR="00725358" w:rsidRPr="00E859ED" w:rsidRDefault="00725358" w:rsidP="0072535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62C22A43" w14:textId="77777777" w:rsidR="00725358" w:rsidRPr="00E859ED" w:rsidRDefault="00725358" w:rsidP="0072535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AAGGGGAAAGAATATGCTGCTATACTCAGTTCCTGCAATCCTAATGCTAAGGGAAGTGTTGCTATGGAAC</w:t>
      </w:r>
    </w:p>
    <w:p w14:paraId="4DDC2FEB" w14:textId="77777777" w:rsidR="00725358" w:rsidRPr="00E859ED" w:rsidRDefault="00725358" w:rsidP="0072535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ATTACAGTGAAACTCTTAACAAGTTCTATGAAATGTTCGGGGTTAAAAAACAGGCAAAACTCACAGAACT</w:t>
      </w:r>
    </w:p>
    <w:p w14:paraId="13273393" w14:textId="77777777" w:rsidR="00725358" w:rsidRPr="00E859ED" w:rsidRDefault="00725358" w:rsidP="0072535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0375FF01" w14:textId="77777777" w:rsidR="00F74785" w:rsidRPr="00E859ED" w:rsidRDefault="00F74785" w:rsidP="00F74785">
      <w:pPr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&gt;MW519226</w:t>
      </w:r>
    </w:p>
    <w:p w14:paraId="4239998E" w14:textId="77777777" w:rsidR="00725358" w:rsidRPr="00E859ED" w:rsidRDefault="00725358" w:rsidP="0072535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ATGTCTAAGGTTAAGCTCATTAAGGAAAGCATTGTTGCTTTGTTGACACAAGGCAAAGACCTTGAGTTTG</w:t>
      </w:r>
    </w:p>
    <w:p w14:paraId="36C4B531" w14:textId="77777777" w:rsidR="00725358" w:rsidRPr="00E859ED" w:rsidRDefault="00725358" w:rsidP="0072535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3367D771" w14:textId="77777777" w:rsidR="00725358" w:rsidRPr="00E859ED" w:rsidRDefault="00725358" w:rsidP="0072535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GATGAGCATTATTTCATGTCTGACATTCCTGAAGAATCGTCAGAGCATAATGAAGGTCATCAAGCAAAGT</w:t>
      </w:r>
    </w:p>
    <w:p w14:paraId="31C0DE32" w14:textId="77777777" w:rsidR="00725358" w:rsidRPr="00E859ED" w:rsidRDefault="00725358" w:rsidP="0072535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4F18FD54" w14:textId="77777777" w:rsidR="00725358" w:rsidRPr="00E859ED" w:rsidRDefault="00725358" w:rsidP="0072535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0CBB5F34" w14:textId="77777777" w:rsidR="00725358" w:rsidRPr="00E859ED" w:rsidRDefault="00725358" w:rsidP="0072535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0B3FFFA6" w14:textId="77777777" w:rsidR="00725358" w:rsidRPr="00E859ED" w:rsidRDefault="00725358" w:rsidP="0072535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AGGCTTGCCATAATGCTAGGAGGTAGTTTACCTCTTATTGCTTCAGTTGATAGCTTTGAGATGATCAGTG</w:t>
      </w:r>
    </w:p>
    <w:p w14:paraId="313F27CC" w14:textId="77777777" w:rsidR="00725358" w:rsidRPr="00E859ED" w:rsidRDefault="00725358" w:rsidP="0072535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5EE68231" w14:textId="77777777" w:rsidR="00725358" w:rsidRPr="00E859ED" w:rsidRDefault="00725358" w:rsidP="0072535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4C1D7DC6" w14:textId="77777777" w:rsidR="00725358" w:rsidRPr="00E859ED" w:rsidRDefault="00725358" w:rsidP="0072535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AAGGGGAAAGAGTATGCTGCTATACTCAGTTCCTGCAATCCTAATGCTAAGGGAAGTGTTGCTATGGAAC</w:t>
      </w:r>
    </w:p>
    <w:p w14:paraId="226EE4F5" w14:textId="77777777" w:rsidR="00725358" w:rsidRPr="00E859ED" w:rsidRDefault="00725358" w:rsidP="0072535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ATTACAGTGAAACTCTTAACAAGTTCTATGAAATGTTTGGGGTTAAAAAACAGGCAAAGCTCACAGAACT</w:t>
      </w:r>
    </w:p>
    <w:p w14:paraId="13523E2F" w14:textId="77777777" w:rsidR="00725358" w:rsidRPr="00E859ED" w:rsidRDefault="00725358" w:rsidP="0072535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6D327E8E" w14:textId="77777777" w:rsidR="00F74785" w:rsidRPr="00E859ED" w:rsidRDefault="00F74785" w:rsidP="00F74785">
      <w:pPr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&gt;MW519227</w:t>
      </w:r>
    </w:p>
    <w:p w14:paraId="4C253DC3" w14:textId="77777777" w:rsidR="00B6588D" w:rsidRPr="00E859ED" w:rsidRDefault="00B6588D" w:rsidP="00B6588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ATGTCTAAGGTTAAGCTCATTAAGGAAAGCATTGTTGCTTTGTTGACACAAGGCAAAGACCTTGAGTTTG</w:t>
      </w:r>
    </w:p>
    <w:p w14:paraId="4BBF396E" w14:textId="77777777" w:rsidR="00B6588D" w:rsidRPr="00E859ED" w:rsidRDefault="00B6588D" w:rsidP="00B6588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020B17C4" w14:textId="77777777" w:rsidR="00B6588D" w:rsidRPr="00E859ED" w:rsidRDefault="00B6588D" w:rsidP="00B6588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7E9B75C5" w14:textId="77777777" w:rsidR="00B6588D" w:rsidRPr="00E859ED" w:rsidRDefault="00B6588D" w:rsidP="00B6588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2D01EFEB" w14:textId="77777777" w:rsidR="00B6588D" w:rsidRPr="00E859ED" w:rsidRDefault="00B6588D" w:rsidP="00B6588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3E5DE3C3" w14:textId="77777777" w:rsidR="00B6588D" w:rsidRPr="00E859ED" w:rsidRDefault="00B6588D" w:rsidP="00B6588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CAAATCTAAGATTGCTTCCCACCCTCTGATTCAAGCCTATGGATTACCTCTTGATGATGCAAAGTCTGTG</w:t>
      </w:r>
    </w:p>
    <w:p w14:paraId="32F77E11" w14:textId="77777777" w:rsidR="00B6588D" w:rsidRPr="00E859ED" w:rsidRDefault="00B6588D" w:rsidP="00B6588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AGGCTTGCCATAATGCTAGGAGGTAGTTTACCTCTTATTGCTTCAGTTGATAGCTTTGAGATGATCAGTG</w:t>
      </w:r>
    </w:p>
    <w:p w14:paraId="5BAC1DED" w14:textId="77777777" w:rsidR="00B6588D" w:rsidRPr="00E859ED" w:rsidRDefault="00B6588D" w:rsidP="00B6588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7504FF6F" w14:textId="77777777" w:rsidR="00B6588D" w:rsidRPr="00E859ED" w:rsidRDefault="00B6588D" w:rsidP="00B6588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5BC84C92" w14:textId="77777777" w:rsidR="00B6588D" w:rsidRPr="00E859ED" w:rsidRDefault="00B6588D" w:rsidP="00B6588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AAGGGGAAAGAGTATGCTGCTATACTCAGTTCCTGCAATCCTAATGCTAAGGGAAGTGTTGCTATGGAAC</w:t>
      </w:r>
    </w:p>
    <w:p w14:paraId="2E2E51A2" w14:textId="77777777" w:rsidR="00B6588D" w:rsidRPr="00E859ED" w:rsidRDefault="00B6588D" w:rsidP="00B6588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ATTACAGTGAAACTCTTAACAAGTTCTATGAAATGTTTGGGGTTAAAAAACAGGCAAAACTCACAGAACT</w:t>
      </w:r>
    </w:p>
    <w:p w14:paraId="41FE9077" w14:textId="77777777" w:rsidR="00B6588D" w:rsidRPr="00E859ED" w:rsidRDefault="00B6588D" w:rsidP="00B6588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1258359E" w14:textId="77777777" w:rsidR="00F74785" w:rsidRPr="00E859ED" w:rsidRDefault="00F74785" w:rsidP="00F74785">
      <w:pPr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&gt;MW519228</w:t>
      </w:r>
    </w:p>
    <w:p w14:paraId="107F1F54" w14:textId="77777777" w:rsidR="00B6588D" w:rsidRPr="00E859ED" w:rsidRDefault="00B6588D" w:rsidP="00B6588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ATGTCTAAGGTTAAGCTCACTAAGGAAAGCATTGTAGCTTTGTTGACACAAGGCAAAGACCTTGAGTTTG</w:t>
      </w:r>
    </w:p>
    <w:p w14:paraId="77E18472" w14:textId="77777777" w:rsidR="00B6588D" w:rsidRPr="00E859ED" w:rsidRDefault="00B6588D" w:rsidP="00B6588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21A30CB1" w14:textId="77777777" w:rsidR="00B6588D" w:rsidRPr="00E859ED" w:rsidRDefault="00B6588D" w:rsidP="00B6588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072A9EC6" w14:textId="77777777" w:rsidR="00B6588D" w:rsidRPr="00E859ED" w:rsidRDefault="00B6588D" w:rsidP="00B6588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0919B573" w14:textId="77777777" w:rsidR="00B6588D" w:rsidRPr="00E859ED" w:rsidRDefault="00B6588D" w:rsidP="00B6588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3A52B400" w14:textId="77777777" w:rsidR="00B6588D" w:rsidRPr="00E859ED" w:rsidRDefault="00B6588D" w:rsidP="00B6588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11D038D2" w14:textId="77777777" w:rsidR="00B6588D" w:rsidRPr="00E859ED" w:rsidRDefault="00B6588D" w:rsidP="00B6588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AGGCTTGCCATAATGCTAGGAGGTAGTTTACCTCTTATTGCTTCAGTTGATAGCTTTGAGATGATCAGTG</w:t>
      </w:r>
    </w:p>
    <w:p w14:paraId="7C209B70" w14:textId="77777777" w:rsidR="00B6588D" w:rsidRPr="00E859ED" w:rsidRDefault="00B6588D" w:rsidP="00B6588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09F81F03" w14:textId="77777777" w:rsidR="00B6588D" w:rsidRPr="00E859ED" w:rsidRDefault="00B6588D" w:rsidP="00B6588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GGAAGCCTTAGGGAAAGTTTGCACTGTACTGAAAAGCAAAGCATTTGAAATGACTGAAGATCAGGTGAAG</w:t>
      </w:r>
    </w:p>
    <w:p w14:paraId="0ECA6B5E" w14:textId="77777777" w:rsidR="00B6588D" w:rsidRPr="00E859ED" w:rsidRDefault="00B6588D" w:rsidP="00B6588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AAGGGGAAAGAGTATGCTGCTATACTCAGTTCCTGCAATCCTAATGCTAAGGGAAGTGTTGCCATGGAAC</w:t>
      </w:r>
    </w:p>
    <w:p w14:paraId="0685AE3F" w14:textId="77777777" w:rsidR="00B6588D" w:rsidRPr="00E859ED" w:rsidRDefault="00B6588D" w:rsidP="00B6588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ATTACAGTGAAACTCTTAACAAGTTCTATGAAATGTTTGGGGTTAAAAAACAGGCAAAACTCACAGAACT</w:t>
      </w:r>
    </w:p>
    <w:p w14:paraId="517A6A19" w14:textId="77777777" w:rsidR="00B6588D" w:rsidRPr="00E859ED" w:rsidRDefault="00B6588D" w:rsidP="00B6588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7285D7D3" w14:textId="77777777" w:rsidR="00F74785" w:rsidRPr="00E859ED" w:rsidRDefault="00F74785" w:rsidP="00F74785">
      <w:pPr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&gt;MW519229</w:t>
      </w:r>
    </w:p>
    <w:p w14:paraId="6A54C835" w14:textId="77777777" w:rsidR="00B6588D" w:rsidRPr="00E859ED" w:rsidRDefault="00B6588D" w:rsidP="00B6588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ATGTCTAAGGTTAAGCTCACTAAGGAAAGCATTGTCGCTTTGTTGACACAAGGCAAAGACCTTGAGTTTG</w:t>
      </w:r>
    </w:p>
    <w:p w14:paraId="51918766" w14:textId="77777777" w:rsidR="00B6588D" w:rsidRPr="00E859ED" w:rsidRDefault="00B6588D" w:rsidP="00B6588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57042E58" w14:textId="77777777" w:rsidR="00B6588D" w:rsidRPr="00E859ED" w:rsidRDefault="00B6588D" w:rsidP="00B6588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5672BB16" w14:textId="77777777" w:rsidR="00B6588D" w:rsidRPr="00E859ED" w:rsidRDefault="00B6588D" w:rsidP="00B6588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0A802206" w14:textId="77777777" w:rsidR="00B6588D" w:rsidRPr="00E859ED" w:rsidRDefault="00B6588D" w:rsidP="00B6588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70A5EA49" w14:textId="77777777" w:rsidR="00B6588D" w:rsidRPr="00E859ED" w:rsidRDefault="00B6588D" w:rsidP="00B6588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2819F5DF" w14:textId="77777777" w:rsidR="00B6588D" w:rsidRPr="00E859ED" w:rsidRDefault="00B6588D" w:rsidP="00B6588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AGGCTTGCCATAATGCTAGGAGGTAGTTTACCTCTTATTGCTTCAGTTGATAGCTTTGAGATGATCAGTG</w:t>
      </w:r>
    </w:p>
    <w:p w14:paraId="06FA2F87" w14:textId="77777777" w:rsidR="00B6588D" w:rsidRPr="00E859ED" w:rsidRDefault="00B6588D" w:rsidP="00B6588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46FDF468" w14:textId="77777777" w:rsidR="00B6588D" w:rsidRPr="00E859ED" w:rsidRDefault="00B6588D" w:rsidP="00B6588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179613A0" w14:textId="77777777" w:rsidR="00B6588D" w:rsidRPr="00E859ED" w:rsidRDefault="00B6588D" w:rsidP="00B6588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AAGGGGAAAGAGTATGCTGCTATACTCAGTTCCTGCAATCCTAATGCTAAGGGAAGTGTTGCTATGGAAC</w:t>
      </w:r>
    </w:p>
    <w:p w14:paraId="737B8C6E" w14:textId="77777777" w:rsidR="00B6588D" w:rsidRPr="00E859ED" w:rsidRDefault="00B6588D" w:rsidP="00B6588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ATTACAGTGAAACTCTTAACAAGTTCTATGAAATGTTTGGGGTTAAAAAACAAGCAAAACTCACAGAACT</w:t>
      </w:r>
    </w:p>
    <w:p w14:paraId="65C757B6" w14:textId="77777777" w:rsidR="00B6588D" w:rsidRPr="00E859ED" w:rsidRDefault="00B6588D" w:rsidP="00B6588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3B3DD409" w14:textId="77777777" w:rsidR="00F74785" w:rsidRPr="00E859ED" w:rsidRDefault="00F74785" w:rsidP="00F74785">
      <w:pPr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&gt;MW519230</w:t>
      </w:r>
    </w:p>
    <w:p w14:paraId="0E8A2A52" w14:textId="77777777" w:rsidR="00B6588D" w:rsidRPr="00E859ED" w:rsidRDefault="00B6588D" w:rsidP="00B6588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ATGTCTAAGGTTAAGCTCACTAAGGAAAGCATTGTCGCTTTGTTGACACAAGGCAAAGACCTTGAGTTTG</w:t>
      </w:r>
    </w:p>
    <w:p w14:paraId="65863513" w14:textId="77777777" w:rsidR="00B6588D" w:rsidRPr="00E859ED" w:rsidRDefault="00B6588D" w:rsidP="00B6588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68AEF6F6" w14:textId="77777777" w:rsidR="00B6588D" w:rsidRPr="00E859ED" w:rsidRDefault="00B6588D" w:rsidP="00B6588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1B452C23" w14:textId="77777777" w:rsidR="00B6588D" w:rsidRPr="00E859ED" w:rsidRDefault="00B6588D" w:rsidP="00B6588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47BAFC5A" w14:textId="77777777" w:rsidR="00B6588D" w:rsidRPr="00E859ED" w:rsidRDefault="00B6588D" w:rsidP="00B6588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GAAGGCTTGATAGCTTAATTAGGGTCAGGCTTGTTGAGGAAACTGGGAATTCTGAGAATCTCAATACTAT</w:t>
      </w:r>
    </w:p>
    <w:p w14:paraId="6B6FE707" w14:textId="77777777" w:rsidR="00B6588D" w:rsidRPr="00E859ED" w:rsidRDefault="00B6588D" w:rsidP="00B6588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3EFEEBAF" w14:textId="77777777" w:rsidR="00B6588D" w:rsidRPr="00E859ED" w:rsidRDefault="00B6588D" w:rsidP="00B6588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AGGCTTGCCATAATGCTAGGAGGTAGTTTACCTCTTATTGCTTCAGTTGATAGCTTTGAGATGATCAGTG</w:t>
      </w:r>
    </w:p>
    <w:p w14:paraId="54A46107" w14:textId="77777777" w:rsidR="00B6588D" w:rsidRPr="00E859ED" w:rsidRDefault="00B6588D" w:rsidP="00B6588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412B3C2F" w14:textId="77777777" w:rsidR="00B6588D" w:rsidRPr="00E859ED" w:rsidRDefault="00B6588D" w:rsidP="00B6588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32B0AD78" w14:textId="77777777" w:rsidR="00B6588D" w:rsidRPr="00E859ED" w:rsidRDefault="00B6588D" w:rsidP="00B6588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AAGGGGAAAGAGTATGCTGCTATACTCAGTTCCTGCAATCCTAATGCTAAGGGAAGTGTTGCTATGGAAC</w:t>
      </w:r>
    </w:p>
    <w:p w14:paraId="3EFB98A1" w14:textId="77777777" w:rsidR="00B6588D" w:rsidRPr="00E859ED" w:rsidRDefault="00B6588D" w:rsidP="00B6588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ATTACAGTGAAACTCTTAACAAGTTCTATGAAATGTTTGGGGTTAAAAAACAGGCAAAACTCACAGAACT</w:t>
      </w:r>
    </w:p>
    <w:p w14:paraId="551B2FA1" w14:textId="77777777" w:rsidR="00B6588D" w:rsidRPr="00E859ED" w:rsidRDefault="00B6588D" w:rsidP="00B6588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60569948" w14:textId="77777777" w:rsidR="00F74785" w:rsidRPr="00E859ED" w:rsidRDefault="00F74785" w:rsidP="00F74785">
      <w:pPr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&gt;MW519231</w:t>
      </w:r>
    </w:p>
    <w:p w14:paraId="5D091A21" w14:textId="77777777" w:rsidR="00B6588D" w:rsidRPr="00E859ED" w:rsidRDefault="00B6588D" w:rsidP="00B6588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ATGTCTAAGGTTAAGCTCACTAAGGAAAGCATTGTCGCTTTGTTGACACAAGGCAAAGACCTTGAGTTTG</w:t>
      </w:r>
    </w:p>
    <w:p w14:paraId="413C5EF2" w14:textId="77777777" w:rsidR="00B6588D" w:rsidRPr="00E859ED" w:rsidRDefault="00B6588D" w:rsidP="00B6588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44134687" w14:textId="77777777" w:rsidR="00B6588D" w:rsidRPr="00E859ED" w:rsidRDefault="00B6588D" w:rsidP="00B6588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32857000" w14:textId="77777777" w:rsidR="00B6588D" w:rsidRPr="00E859ED" w:rsidRDefault="00B6588D" w:rsidP="00B6588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44268A5D" w14:textId="77777777" w:rsidR="00B6588D" w:rsidRPr="00E859ED" w:rsidRDefault="00B6588D" w:rsidP="00B6588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GAAGGCTTGATAGCTTAATTAGGGTCAGGCTTGTTGAGGAAACTGGGAATTCTGAGAATCTCAATACTAT</w:t>
      </w:r>
    </w:p>
    <w:p w14:paraId="1596EDE0" w14:textId="77777777" w:rsidR="00B6588D" w:rsidRPr="00E859ED" w:rsidRDefault="00B6588D" w:rsidP="00B6588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5A3066EA" w14:textId="77777777" w:rsidR="00B6588D" w:rsidRPr="00E859ED" w:rsidRDefault="00B6588D" w:rsidP="00B6588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AGGCTTGCCATAATGCTAGGAGGTAGTTTACCTCTTATTGCTTCAGTTGATAGCTTTGAGATGATCAGTG</w:t>
      </w:r>
    </w:p>
    <w:p w14:paraId="0DE91639" w14:textId="77777777" w:rsidR="00B6588D" w:rsidRPr="00E859ED" w:rsidRDefault="00B6588D" w:rsidP="00B6588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42063BCF" w14:textId="77777777" w:rsidR="00B6588D" w:rsidRPr="00E859ED" w:rsidRDefault="00B6588D" w:rsidP="00B6588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04314966" w14:textId="77777777" w:rsidR="00B6588D" w:rsidRPr="00E859ED" w:rsidRDefault="00B6588D" w:rsidP="00B6588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AAGGGGAAAGAGTATGCTGCTATACTCAGTTCCTGCAATCCTAATGCTAAGGGAAGTGTTGCTATGGAAC</w:t>
      </w:r>
    </w:p>
    <w:p w14:paraId="71D96F52" w14:textId="77777777" w:rsidR="00B6588D" w:rsidRPr="00E859ED" w:rsidRDefault="00B6588D" w:rsidP="00B6588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ATTACAGTGAAACTCTTAACAAGTTCTATGAAATGTTTGGAGTTAAAAAACAGGCAAAACTCACAGAACT</w:t>
      </w:r>
    </w:p>
    <w:p w14:paraId="3D908F81" w14:textId="77777777" w:rsidR="00B6588D" w:rsidRPr="00E859ED" w:rsidRDefault="00B6588D" w:rsidP="00B6588D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310DA7DE" w14:textId="77777777" w:rsidR="00F74785" w:rsidRPr="00E859ED" w:rsidRDefault="00F74785" w:rsidP="00F74785">
      <w:pPr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&gt;MW519232</w:t>
      </w:r>
    </w:p>
    <w:p w14:paraId="1E00E2B4" w14:textId="77777777" w:rsidR="001B36D1" w:rsidRPr="00E859ED" w:rsidRDefault="001B36D1" w:rsidP="001B36D1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ATGTCTAAGGTTAAGCTCACTAAGGAAAGCATTGTTGCTTTGTTGACACAAGGCAAAGACCTTGAGTTTG</w:t>
      </w:r>
    </w:p>
    <w:p w14:paraId="2305C645" w14:textId="77777777" w:rsidR="001B36D1" w:rsidRPr="00E859ED" w:rsidRDefault="001B36D1" w:rsidP="001B36D1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2F94055B" w14:textId="77777777" w:rsidR="001B36D1" w:rsidRPr="00E859ED" w:rsidRDefault="001B36D1" w:rsidP="001B36D1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5C9E480D" w14:textId="77777777" w:rsidR="001B36D1" w:rsidRPr="00E859ED" w:rsidRDefault="001B36D1" w:rsidP="001B36D1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GATTTTACTTTTGGTAAAATTACCATAAAGAAAACTTCAGACAGGATTGGAGCCACTGACATGACCTTTA</w:t>
      </w:r>
    </w:p>
    <w:p w14:paraId="3F3F0C50" w14:textId="77777777" w:rsidR="001B36D1" w:rsidRPr="00E859ED" w:rsidRDefault="001B36D1" w:rsidP="001B36D1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GAAGGCTTGATAGCTTAATTAGGGTCAGGCTTGTTGAGGAAACTGGGAATTCTGAGAATCTCAATACTAT</w:t>
      </w:r>
    </w:p>
    <w:p w14:paraId="70C840FC" w14:textId="77777777" w:rsidR="001B36D1" w:rsidRPr="00E859ED" w:rsidRDefault="001B36D1" w:rsidP="001B36D1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CAAATCTAAGATTGCTTCCCACCCTTTGATTCAAGCCTATGGATTACCTCTTGATGATGCAAAGTCTGTA</w:t>
      </w:r>
    </w:p>
    <w:p w14:paraId="4D720147" w14:textId="77777777" w:rsidR="001B36D1" w:rsidRPr="00E859ED" w:rsidRDefault="001B36D1" w:rsidP="001B36D1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AGGCTTGCCATAATGCTAGGAGGTAGTTTACCTCTTATTGCTTCAGTTGATAGCTTTGAGATGATCAGTG</w:t>
      </w:r>
    </w:p>
    <w:p w14:paraId="29A7D2D7" w14:textId="77777777" w:rsidR="001B36D1" w:rsidRPr="00E859ED" w:rsidRDefault="001B36D1" w:rsidP="001B36D1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265057FA" w14:textId="77777777" w:rsidR="001B36D1" w:rsidRPr="00E859ED" w:rsidRDefault="001B36D1" w:rsidP="001B36D1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734BCB70" w14:textId="77777777" w:rsidR="001B36D1" w:rsidRPr="00E859ED" w:rsidRDefault="001B36D1" w:rsidP="001B36D1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AAGGGGAAAGAGTATGCTGCTATACTCAGTTCCTGCAATCCTAATGCTAAGGGAAGTGTTGCTATGGAAC</w:t>
      </w:r>
    </w:p>
    <w:p w14:paraId="3DC87BAD" w14:textId="77777777" w:rsidR="001B36D1" w:rsidRPr="00E859ED" w:rsidRDefault="001B36D1" w:rsidP="001B36D1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ATTACAGTGAAACTCTTAACAAGTTCTATGAAATGTTTGGGGTTAAGAAACAAGCAAGACTCACAGAACT</w:t>
      </w:r>
    </w:p>
    <w:p w14:paraId="4F3D7C94" w14:textId="77777777" w:rsidR="001B36D1" w:rsidRPr="00E859ED" w:rsidRDefault="001B36D1" w:rsidP="001B36D1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028BA6C7" w14:textId="77777777" w:rsidR="00F74785" w:rsidRPr="00E859ED" w:rsidRDefault="00F74785" w:rsidP="00F74785">
      <w:pPr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&gt;MW519233</w:t>
      </w:r>
    </w:p>
    <w:p w14:paraId="6E454FA7" w14:textId="77777777" w:rsidR="001B36D1" w:rsidRPr="00E859ED" w:rsidRDefault="001B36D1" w:rsidP="001B36D1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ATGTCTAAGGTTAAGCTCACTAAGGAAAGCATTGTCGCTTTGTTGACACAAGGCAAAGACCTTGAGTTTG</w:t>
      </w:r>
    </w:p>
    <w:p w14:paraId="740D9BE5" w14:textId="77777777" w:rsidR="001B36D1" w:rsidRPr="00E859ED" w:rsidRDefault="001B36D1" w:rsidP="001B36D1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4922A57D" w14:textId="77777777" w:rsidR="001B36D1" w:rsidRPr="00E859ED" w:rsidRDefault="001B36D1" w:rsidP="001B36D1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51338BA5" w14:textId="77777777" w:rsidR="001B36D1" w:rsidRPr="00E859ED" w:rsidRDefault="001B36D1" w:rsidP="001B36D1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GATTTTACTTTTGGTAAAATTACCATAAAGAAAACTTCAGACAGGATTGGAGCCACTGACATGACCTTTA</w:t>
      </w:r>
    </w:p>
    <w:p w14:paraId="41810D9C" w14:textId="77777777" w:rsidR="001B36D1" w:rsidRPr="00E859ED" w:rsidRDefault="001B36D1" w:rsidP="001B36D1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GAAGGCTTGATAGCTTAATTAGGGTCAGGCTTGTTGAGGAAACTGGGAATTCTGAGAATCTCAATACTAT</w:t>
      </w:r>
    </w:p>
    <w:p w14:paraId="0EF3FD41" w14:textId="77777777" w:rsidR="001B36D1" w:rsidRPr="00E859ED" w:rsidRDefault="001B36D1" w:rsidP="001B36D1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41476973" w14:textId="77777777" w:rsidR="001B36D1" w:rsidRPr="00E859ED" w:rsidRDefault="001B36D1" w:rsidP="001B36D1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AGGCTTGCCATAATGCTAGGAGGTAGTTTACCTCTTATTGCTTCAGTTGATAGCTTTGAGATGATCAGTG</w:t>
      </w:r>
    </w:p>
    <w:p w14:paraId="6BA53B83" w14:textId="77777777" w:rsidR="001B36D1" w:rsidRPr="00E859ED" w:rsidRDefault="001B36D1" w:rsidP="001B36D1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3CE90F85" w14:textId="77777777" w:rsidR="001B36D1" w:rsidRPr="00E859ED" w:rsidRDefault="001B36D1" w:rsidP="001B36D1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54052FC4" w14:textId="77777777" w:rsidR="001B36D1" w:rsidRPr="00E859ED" w:rsidRDefault="001B36D1" w:rsidP="001B36D1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AAGGGGAAAGAGTATGCTGCTATACTCAGTTCCTGCAATCCTAATGCTAAGGGAAGTGTTGCTATGGAAC</w:t>
      </w:r>
    </w:p>
    <w:p w14:paraId="660652DC" w14:textId="77777777" w:rsidR="001B36D1" w:rsidRPr="00E859ED" w:rsidRDefault="001B36D1" w:rsidP="001B36D1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ATTACAGTGAAACTCTTAACAAGTTCTATGAAATGTTTGGGGTTAAAAAACAGGCAAAACTCACAGAACT</w:t>
      </w:r>
    </w:p>
    <w:p w14:paraId="1BA5A7E7" w14:textId="77777777" w:rsidR="001B36D1" w:rsidRPr="00E859ED" w:rsidRDefault="001B36D1" w:rsidP="001B36D1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3D967258" w14:textId="77777777" w:rsidR="00F74785" w:rsidRPr="00E859ED" w:rsidRDefault="00F74785" w:rsidP="00F74785">
      <w:pPr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&gt;MW519234</w:t>
      </w:r>
    </w:p>
    <w:p w14:paraId="6C5AA225" w14:textId="77777777" w:rsidR="001B36D1" w:rsidRPr="00E859ED" w:rsidRDefault="001B36D1" w:rsidP="001B36D1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ATGTCTAAGGTTAAGCTCACTAAGGAAAGCATTGTCGCTTTGTTGACACAAGGCAAAGACCTTGAGTTTG</w:t>
      </w:r>
    </w:p>
    <w:p w14:paraId="6C0B4AAB" w14:textId="77777777" w:rsidR="001B36D1" w:rsidRPr="00E859ED" w:rsidRDefault="001B36D1" w:rsidP="001B36D1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083C6B40" w14:textId="77777777" w:rsidR="001B36D1" w:rsidRPr="00E859ED" w:rsidRDefault="001B36D1" w:rsidP="001B36D1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10EB23BC" w14:textId="77777777" w:rsidR="001B36D1" w:rsidRPr="00E859ED" w:rsidRDefault="001B36D1" w:rsidP="001B36D1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GATTTTACTTTTGGTAAAATTACCATAAAGAAAACTTCAGACAGGATTGGAGCCACTGACATGACCTTTA</w:t>
      </w:r>
    </w:p>
    <w:p w14:paraId="27C6A097" w14:textId="77777777" w:rsidR="001B36D1" w:rsidRPr="00E859ED" w:rsidRDefault="001B36D1" w:rsidP="001B36D1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GAAGGCTCGATAGCTTAATTAGGGTCAGGCTTGTTGAGGAAACTGGGAATTCTGAGAATCTCAATACTAT</w:t>
      </w:r>
    </w:p>
    <w:p w14:paraId="0A0B8AAA" w14:textId="77777777" w:rsidR="001B36D1" w:rsidRPr="00E859ED" w:rsidRDefault="001B36D1" w:rsidP="001B36D1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77D34C02" w14:textId="77777777" w:rsidR="001B36D1" w:rsidRPr="00E859ED" w:rsidRDefault="001B36D1" w:rsidP="001B36D1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AGGCTTGCCATAATGCTAGGAGGTAGTTTACCTCTTATTGCTTCAGTTGATAGCTTTGAGATGATCAGTG</w:t>
      </w:r>
    </w:p>
    <w:p w14:paraId="0017E809" w14:textId="77777777" w:rsidR="001B36D1" w:rsidRPr="00E859ED" w:rsidRDefault="001B36D1" w:rsidP="001B36D1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302D45C3" w14:textId="77777777" w:rsidR="001B36D1" w:rsidRPr="00E859ED" w:rsidRDefault="001B36D1" w:rsidP="001B36D1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53DA0EED" w14:textId="77777777" w:rsidR="001B36D1" w:rsidRPr="00E859ED" w:rsidRDefault="001B36D1" w:rsidP="001B36D1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AAGGGGAAAGAGTATGCTGCTATACTCAGTTCCTGCAATCCTAATGCTAAAGGAAGTGTTGCTATGGAAC</w:t>
      </w:r>
    </w:p>
    <w:p w14:paraId="6F7B6D57" w14:textId="77777777" w:rsidR="001B36D1" w:rsidRPr="00E859ED" w:rsidRDefault="001B36D1" w:rsidP="001B36D1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ATTACAGTGAAACTCTTAACAAGTTCTATGAAATGTTTGGGGTTAAAAAACAGGCAAAACTCACAGAACT</w:t>
      </w:r>
    </w:p>
    <w:p w14:paraId="6D1E9B3D" w14:textId="77777777" w:rsidR="001B36D1" w:rsidRPr="00E859ED" w:rsidRDefault="001B36D1" w:rsidP="001B36D1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4A8E9166" w14:textId="77777777" w:rsidR="00F74785" w:rsidRPr="00E859ED" w:rsidRDefault="00F74785" w:rsidP="00F74785">
      <w:pPr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&gt;MW519235</w:t>
      </w:r>
    </w:p>
    <w:p w14:paraId="0076E9F3" w14:textId="77777777" w:rsidR="00DD460F" w:rsidRPr="00E859ED" w:rsidRDefault="00DD460F" w:rsidP="00DD460F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ATGTCTAAGGTTAAGCTCACTAAGGAAAGCATTGTCGCTTTGTTGACACAAGGCAAAGACCTTGAGTTTG</w:t>
      </w:r>
    </w:p>
    <w:p w14:paraId="6CF9CA52" w14:textId="77777777" w:rsidR="00DD460F" w:rsidRPr="00E859ED" w:rsidRDefault="00DD460F" w:rsidP="00DD460F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45D38AB9" w14:textId="77777777" w:rsidR="00DD460F" w:rsidRPr="00E859ED" w:rsidRDefault="00DD460F" w:rsidP="00DD460F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GATGAGCATTATTTCATGTCTGACATTTCTGAAGAATCGTCAGAGCATAATGAAGGTTATCAAGCAAAGT</w:t>
      </w:r>
    </w:p>
    <w:p w14:paraId="5F7DC5FA" w14:textId="77777777" w:rsidR="00DD460F" w:rsidRPr="00E859ED" w:rsidRDefault="00DD460F" w:rsidP="00DD460F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772101CD" w14:textId="77777777" w:rsidR="00DD460F" w:rsidRPr="00E859ED" w:rsidRDefault="00DD460F" w:rsidP="00DD460F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484F0A96" w14:textId="77777777" w:rsidR="00DD460F" w:rsidRPr="00E859ED" w:rsidRDefault="00DD460F" w:rsidP="00DD460F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1B55F2BD" w14:textId="77777777" w:rsidR="00DD460F" w:rsidRPr="00E859ED" w:rsidRDefault="00DD460F" w:rsidP="00DD460F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AGGCTTGCCATAATGCTAGGAGGTAGTTTACCTCTTATTGCTTCAGTTGATAGCTTTGAGATGATCAGTG</w:t>
      </w:r>
    </w:p>
    <w:p w14:paraId="4B4DF2C2" w14:textId="77777777" w:rsidR="00DD460F" w:rsidRPr="00E859ED" w:rsidRDefault="00DD460F" w:rsidP="00DD460F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0866DBDD" w14:textId="77777777" w:rsidR="00DD460F" w:rsidRPr="00E859ED" w:rsidRDefault="00DD460F" w:rsidP="00DD460F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6D0D6986" w14:textId="77777777" w:rsidR="00DD460F" w:rsidRPr="00E859ED" w:rsidRDefault="00DD460F" w:rsidP="00DD460F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AAGGGGAAAGAGTATGCTGCTATACTCAGTTCCTGCAATCCTAATGCTAAAGGAAGTGTTGCTATGGAAC</w:t>
      </w:r>
    </w:p>
    <w:p w14:paraId="36963B62" w14:textId="77777777" w:rsidR="00DD460F" w:rsidRPr="00E859ED" w:rsidRDefault="00DD460F" w:rsidP="00DD460F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ATTACAGTGAAACTCTTAACAAGTTCTATGAAATGTTTGGGGTTAAAAAACAGGCAAAACTCACAGAACT</w:t>
      </w:r>
    </w:p>
    <w:p w14:paraId="3C70E243" w14:textId="77777777" w:rsidR="00DD460F" w:rsidRPr="00E859ED" w:rsidRDefault="00DD460F" w:rsidP="00DD460F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1CA3E807" w14:textId="77777777" w:rsidR="00F74785" w:rsidRPr="00E859ED" w:rsidRDefault="00F74785" w:rsidP="00F74785">
      <w:pPr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&gt;MW519236</w:t>
      </w:r>
    </w:p>
    <w:p w14:paraId="5EFBA29C" w14:textId="77777777" w:rsidR="00DD460F" w:rsidRPr="00E859ED" w:rsidRDefault="00DD460F" w:rsidP="00DD460F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ATGTCTAAGGTTAAGCTCACTAAGGAAAGCATTGTCGCTTTGTTGACACAGGGCAAAGACCTTGAGTTTG</w:t>
      </w:r>
    </w:p>
    <w:p w14:paraId="769A2C56" w14:textId="77777777" w:rsidR="00DD460F" w:rsidRPr="00E859ED" w:rsidRDefault="00DD460F" w:rsidP="00DD460F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13A3CE24" w14:textId="77777777" w:rsidR="00DD460F" w:rsidRPr="00E859ED" w:rsidRDefault="00DD460F" w:rsidP="00DD460F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GATGAGCATTATTTCATGTCTGACATTCCTGAAGAATCGTCAGAGCATAATGAAAGTTATCAAGCAAAGT</w:t>
      </w:r>
    </w:p>
    <w:p w14:paraId="0E27E7F7" w14:textId="77777777" w:rsidR="00DD460F" w:rsidRPr="00E859ED" w:rsidRDefault="00DD460F" w:rsidP="00DD460F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2BFA9AA4" w14:textId="77777777" w:rsidR="00DD460F" w:rsidRPr="00E859ED" w:rsidRDefault="00DD460F" w:rsidP="00DD460F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GAAGGCTTGATAGCTTGATTAGGGTCAAGCTTGTTGAGGAAACTGGGAATTCTGAGAATCTCAATACTAT</w:t>
      </w:r>
    </w:p>
    <w:p w14:paraId="480B49FD" w14:textId="77777777" w:rsidR="00DD460F" w:rsidRPr="00E859ED" w:rsidRDefault="00DD460F" w:rsidP="00DD460F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74224287" w14:textId="77777777" w:rsidR="00DD460F" w:rsidRPr="00E859ED" w:rsidRDefault="00DD460F" w:rsidP="00DD460F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AGGCTTGCCATAATGCTAGGAGGTAGTTTACCTCTTATTGCTTCAGTTGATAGCTTTGAGATGATCAGTG</w:t>
      </w:r>
    </w:p>
    <w:p w14:paraId="615F2A27" w14:textId="77777777" w:rsidR="00DD460F" w:rsidRPr="00E859ED" w:rsidRDefault="00DD460F" w:rsidP="00DD460F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1AE116C7" w14:textId="77777777" w:rsidR="00DD460F" w:rsidRPr="00E859ED" w:rsidRDefault="00DD460F" w:rsidP="00DD460F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GGAAGCCTTAGGGAAAGTTTGCACTGTGCTTAAAAGCAAAGCATTTGAAATGACTGAAGATCAGGTGAAG</w:t>
      </w:r>
    </w:p>
    <w:p w14:paraId="48338664" w14:textId="77777777" w:rsidR="00DD460F" w:rsidRPr="00E859ED" w:rsidRDefault="00DD460F" w:rsidP="00DD460F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AAGGGGAAAGAGTATGCTGCTATACTCAGTTCCTGCAATCCTAATGCTAAAGGAAGTGTTGCTATGGAAC</w:t>
      </w:r>
    </w:p>
    <w:p w14:paraId="7BB789B5" w14:textId="77777777" w:rsidR="00DD460F" w:rsidRPr="00E859ED" w:rsidRDefault="00DD460F" w:rsidP="00DD460F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ATTACAGTGAAACTCTTAACAAGTTCTATGAAATGTTTGGGGTTAAAAAACAGGCAAAACTCACAGAACT</w:t>
      </w:r>
    </w:p>
    <w:p w14:paraId="4B2AEDB9" w14:textId="77777777" w:rsidR="00DD460F" w:rsidRPr="00E859ED" w:rsidRDefault="00DD460F" w:rsidP="00DD460F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135CB8C6" w14:textId="77777777" w:rsidR="00F74785" w:rsidRPr="00E859ED" w:rsidRDefault="00F74785" w:rsidP="00F74785">
      <w:pPr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&gt;MW519237</w:t>
      </w:r>
    </w:p>
    <w:p w14:paraId="46E57117" w14:textId="77777777" w:rsidR="00DD460F" w:rsidRPr="00E859ED" w:rsidRDefault="00DD460F" w:rsidP="00DD460F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ATGTCTAAGGTTAAGCTCATTAAGGAAAGCATTGTCGCTTTGTTGACACAAGGCAAAGATCTTGAGTTTG</w:t>
      </w:r>
    </w:p>
    <w:p w14:paraId="6B305DD6" w14:textId="77777777" w:rsidR="00DD460F" w:rsidRPr="00E859ED" w:rsidRDefault="00DD460F" w:rsidP="00DD460F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AGGAAGATCAGAATCTGGTAGCATTCAACTTCAAGACTTTTTGTCTGGAAAACCTTGACCAAATCAAAAA</w:t>
      </w:r>
    </w:p>
    <w:p w14:paraId="398CDCD2" w14:textId="77777777" w:rsidR="00DD460F" w:rsidRPr="00E859ED" w:rsidRDefault="00DD460F" w:rsidP="00DD460F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6C00245A" w14:textId="77777777" w:rsidR="00DD460F" w:rsidRPr="00E859ED" w:rsidRDefault="00DD460F" w:rsidP="00DD460F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GATTTTACTTTTGGTAAAATTACCATAAAGAAAACTTCAGACAGGATTGGAGCTACTGACATGACCTTCA</w:t>
      </w:r>
    </w:p>
    <w:p w14:paraId="5C7F7626" w14:textId="77777777" w:rsidR="00DD460F" w:rsidRPr="00E859ED" w:rsidRDefault="00DD460F" w:rsidP="00DD460F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20E4678C" w14:textId="77777777" w:rsidR="00DD460F" w:rsidRPr="00E859ED" w:rsidRDefault="00DD460F" w:rsidP="00DD460F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7565343B" w14:textId="77777777" w:rsidR="00DD460F" w:rsidRPr="00E859ED" w:rsidRDefault="00DD460F" w:rsidP="00DD460F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AGGCTTGCCATAATGCTAGGAGGTAGTTTACCTCTTATTGCTTCAGTTGATAGCTTTGAGATGATCAGTG</w:t>
      </w:r>
    </w:p>
    <w:p w14:paraId="4691BB7C" w14:textId="77777777" w:rsidR="00DD460F" w:rsidRPr="00E859ED" w:rsidRDefault="00DD460F" w:rsidP="00DD460F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5FD26E38" w14:textId="77777777" w:rsidR="00DD460F" w:rsidRPr="00E859ED" w:rsidRDefault="00DD460F" w:rsidP="00DD460F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AGAAGCCTTAGGGAAAGTTTGCACTGTGCTGAAAAGCAAAGCATTTGAAATGACTGAAGATCAGGTGAAG</w:t>
      </w:r>
    </w:p>
    <w:p w14:paraId="26DB42F2" w14:textId="77777777" w:rsidR="00DD460F" w:rsidRPr="00E859ED" w:rsidRDefault="00DD460F" w:rsidP="00DD460F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AAAGGGAAAGAGTATGCTGCTATACTCAGTTCCTGCAATCCTAATGCTAAGGGAAGTGTTGCTATGGAAC</w:t>
      </w:r>
    </w:p>
    <w:p w14:paraId="44A40745" w14:textId="77777777" w:rsidR="00DD460F" w:rsidRPr="00E859ED" w:rsidRDefault="00DD460F" w:rsidP="00DD460F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ATTACAGTGAAACTCTTAACAAGTTCTATGAAATGTTTGGGGTTAAAAAACAGGCAAAACTCACAGAACT</w:t>
      </w:r>
    </w:p>
    <w:p w14:paraId="63B7B53C" w14:textId="77777777" w:rsidR="00DD460F" w:rsidRPr="00E859ED" w:rsidRDefault="00DD460F" w:rsidP="00DD460F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32288F00" w14:textId="77777777" w:rsidR="00F74785" w:rsidRPr="00E859ED" w:rsidRDefault="00F74785" w:rsidP="00F74785">
      <w:pPr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&gt;MW519238</w:t>
      </w:r>
    </w:p>
    <w:p w14:paraId="56D98BA0" w14:textId="77777777" w:rsidR="00DD460F" w:rsidRPr="00E859ED" w:rsidRDefault="00DD460F" w:rsidP="00DD460F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ATGTCTAAGGTTAAGCTCACTAAGGAAAGCATTGTCGCTTTGTTGACACAAGGCAAAGACCTCGAGTTTG</w:t>
      </w:r>
    </w:p>
    <w:p w14:paraId="72CE6462" w14:textId="77777777" w:rsidR="00DD460F" w:rsidRPr="00E859ED" w:rsidRDefault="00DD460F" w:rsidP="00DD460F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72EDF14B" w14:textId="77777777" w:rsidR="00DD460F" w:rsidRPr="00E859ED" w:rsidRDefault="00DD460F" w:rsidP="00DD460F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2D4EC774" w14:textId="77777777" w:rsidR="00DD460F" w:rsidRPr="00E859ED" w:rsidRDefault="00DD460F" w:rsidP="00DD460F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GATTTTACTTTTGGTAAAATTACCATAAAGAAAACTTCAGACAGGATTGGAGCTACTGACATGACCTTCA</w:t>
      </w:r>
    </w:p>
    <w:p w14:paraId="424674B3" w14:textId="77777777" w:rsidR="00DD460F" w:rsidRPr="00E859ED" w:rsidRDefault="00DD460F" w:rsidP="00DD460F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23F7BC6A" w14:textId="77777777" w:rsidR="00DD460F" w:rsidRPr="00E859ED" w:rsidRDefault="00DD460F" w:rsidP="00DD460F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7203E9A0" w14:textId="77777777" w:rsidR="00DD460F" w:rsidRPr="00E859ED" w:rsidRDefault="00DD460F" w:rsidP="00DD460F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AGGCTTGCCATAATGCTAGGAGGTAGCTTACCTCTTATTGCTTCAGTTGATAGCTTTGAGATGATCAGTG</w:t>
      </w:r>
    </w:p>
    <w:p w14:paraId="1B268508" w14:textId="77777777" w:rsidR="00DD460F" w:rsidRPr="00E859ED" w:rsidRDefault="00DD460F" w:rsidP="00DD460F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2FCA3895" w14:textId="77777777" w:rsidR="00DD460F" w:rsidRPr="00E859ED" w:rsidRDefault="00DD460F" w:rsidP="00DD460F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AGAAGCCTTAGGGAAAGTTTGCACTGTGCTGAAAAGCAAAGCATTTGAAATGACTGAAGATCAGGTGAAG</w:t>
      </w:r>
    </w:p>
    <w:p w14:paraId="7BE97A33" w14:textId="77777777" w:rsidR="00DD460F" w:rsidRPr="00E859ED" w:rsidRDefault="00DD460F" w:rsidP="00DD460F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AAGGGGAAAGAGTATGCTGCTATACTCAGTTCCTGCAATCCTAATGCTAAAGGAAGTGTTGCTATGGAAC</w:t>
      </w:r>
    </w:p>
    <w:p w14:paraId="47020112" w14:textId="77777777" w:rsidR="00DD460F" w:rsidRPr="00E859ED" w:rsidRDefault="00DD460F" w:rsidP="00DD460F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ATTACAGTGAAACTCTTAACAAGTTCTATGAAATGTTTGGGGTTAAAAAACAGGCAAAACTCACAGAACT</w:t>
      </w:r>
    </w:p>
    <w:p w14:paraId="32EFE3D6" w14:textId="77777777" w:rsidR="00DD460F" w:rsidRPr="00E859ED" w:rsidRDefault="00DD460F" w:rsidP="00DD460F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58122CF6" w14:textId="77777777" w:rsidR="00F74785" w:rsidRPr="00E859ED" w:rsidRDefault="00F74785" w:rsidP="00F74785">
      <w:pPr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&gt;MW519239</w:t>
      </w:r>
    </w:p>
    <w:p w14:paraId="251909C5" w14:textId="77777777" w:rsidR="00DD460F" w:rsidRPr="00E859ED" w:rsidRDefault="00DD460F" w:rsidP="00DD460F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ATGTCTAAGGTTAAGCTCACTAAGGAAAGCATTGTCGCTTTGTTGACACAAGGCAAAGACCTTGAGTTTG</w:t>
      </w:r>
    </w:p>
    <w:p w14:paraId="4C989738" w14:textId="77777777" w:rsidR="00DD460F" w:rsidRPr="00E859ED" w:rsidRDefault="00DD460F" w:rsidP="00DD460F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AGGAAGATCAGAATCTGGTAGCATTCAACTTCAAAACTTTTTGTCTGGAAAACCTTGACCAGATCAAAAA</w:t>
      </w:r>
    </w:p>
    <w:p w14:paraId="14EE1238" w14:textId="77777777" w:rsidR="00DD460F" w:rsidRPr="00E859ED" w:rsidRDefault="00DD460F" w:rsidP="00DD460F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0C3D9DC7" w14:textId="77777777" w:rsidR="00DD460F" w:rsidRPr="00E859ED" w:rsidRDefault="00DD460F" w:rsidP="00DD460F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32DA8DF2" w14:textId="77777777" w:rsidR="00DD460F" w:rsidRPr="00E859ED" w:rsidRDefault="00DD460F" w:rsidP="00DD460F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GAAGGCTTGATAGCTTGATTAGGGTCAGGCTTGTCGAGGAAACTGGGAATTCTGAGAATCTCAATACTAT</w:t>
      </w:r>
    </w:p>
    <w:p w14:paraId="05844EAA" w14:textId="77777777" w:rsidR="00DD460F" w:rsidRPr="00E859ED" w:rsidRDefault="00DD460F" w:rsidP="00DD460F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3FCA89C1" w14:textId="77777777" w:rsidR="00DD460F" w:rsidRPr="00E859ED" w:rsidRDefault="00DD460F" w:rsidP="00DD460F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AGGCTTGCCATAATGCTAGGAGGTAGCTTACCTCTTATTGCTTCAGTTGATAGCTTTGAGATGATCAGTG</w:t>
      </w:r>
    </w:p>
    <w:p w14:paraId="58137B37" w14:textId="77777777" w:rsidR="00DD460F" w:rsidRPr="00E859ED" w:rsidRDefault="00DD460F" w:rsidP="00DD460F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7E6ADF78" w14:textId="77777777" w:rsidR="00DD460F" w:rsidRPr="00E859ED" w:rsidRDefault="00DD460F" w:rsidP="00DD460F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GGAAGCTTTAGGGAAAGTTTGCACTGTGCTGAAAAGCAAAGCATTTGAAATGACTGAAGATCAGGTGAAG</w:t>
      </w:r>
    </w:p>
    <w:p w14:paraId="650BED69" w14:textId="77777777" w:rsidR="00DD460F" w:rsidRPr="00E859ED" w:rsidRDefault="00DD460F" w:rsidP="00DD460F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AAGGGGAAAGAGTATGCTGCTATACTCAGTTCCTGCAATCCTAATGCTAAAGGAAGTGTTGCTATGGAAC</w:t>
      </w:r>
    </w:p>
    <w:p w14:paraId="159FC7DD" w14:textId="77777777" w:rsidR="00DD460F" w:rsidRPr="00E859ED" w:rsidRDefault="00DD460F" w:rsidP="00DD460F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ATTACAGTGAAACTCTTAACAAGTTCTATGAAATGTTTGGGGTTAAAAAACAGGCAAAACTCACAGAACT</w:t>
      </w:r>
    </w:p>
    <w:p w14:paraId="2DC32049" w14:textId="77777777" w:rsidR="00DD460F" w:rsidRPr="00E859ED" w:rsidRDefault="00DD460F" w:rsidP="00DD460F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4525465C" w14:textId="77777777" w:rsidR="00F74785" w:rsidRPr="00E859ED" w:rsidRDefault="00F74785" w:rsidP="00F74785">
      <w:pPr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&gt;MW519240</w:t>
      </w:r>
    </w:p>
    <w:p w14:paraId="4C9A3E6F" w14:textId="77777777" w:rsidR="00DD460F" w:rsidRPr="00E859ED" w:rsidRDefault="00DD460F" w:rsidP="00DD460F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ATGTCTAAGGTTAAGCTCACTAAGGAAAGCATTGTCGCTTTGTTGACACAAGGCAAAGACCTTGAGTTTG</w:t>
      </w:r>
    </w:p>
    <w:p w14:paraId="545A0DDA" w14:textId="77777777" w:rsidR="00DD460F" w:rsidRPr="00E859ED" w:rsidRDefault="00DD460F" w:rsidP="00DD460F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AAGAAGATCAGAATCTGGTAGCATTCAACTTCAAGACTTTTTGTCTGGAAAACCTTGACCAGATCAAAAA</w:t>
      </w:r>
    </w:p>
    <w:p w14:paraId="1DD242C2" w14:textId="77777777" w:rsidR="00DD460F" w:rsidRPr="00E859ED" w:rsidRDefault="00DD460F" w:rsidP="00DD460F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2657C8CC" w14:textId="77777777" w:rsidR="00DD460F" w:rsidRPr="00E859ED" w:rsidRDefault="00DD460F" w:rsidP="00DD460F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10BEF60E" w14:textId="77777777" w:rsidR="00DD460F" w:rsidRPr="00E859ED" w:rsidRDefault="00DD460F" w:rsidP="00DD460F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GAAGGCTTGATAGCTTGATTAGGGTCAGGCTTGTCGAGGAAACTGGGAATTCTGAGAATCTCAATACTAT</w:t>
      </w:r>
    </w:p>
    <w:p w14:paraId="08F2368E" w14:textId="77777777" w:rsidR="00DD460F" w:rsidRPr="00E859ED" w:rsidRDefault="00DD460F" w:rsidP="00DD460F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4F23934B" w14:textId="77777777" w:rsidR="00DD460F" w:rsidRPr="00E859ED" w:rsidRDefault="00DD460F" w:rsidP="00DD460F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AGGCTTGCCATAATGCTAGGAGGTAGCTTACCTCTTATTGCTTCAGTTGATAGCTTTGAGATGATCAGTG</w:t>
      </w:r>
    </w:p>
    <w:p w14:paraId="22D67672" w14:textId="77777777" w:rsidR="00DD460F" w:rsidRPr="00E859ED" w:rsidRDefault="00DD460F" w:rsidP="00DD460F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188AB0DC" w14:textId="77777777" w:rsidR="00DD460F" w:rsidRPr="00E859ED" w:rsidRDefault="00DD460F" w:rsidP="00DD460F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1BAF994D" w14:textId="77777777" w:rsidR="00DD460F" w:rsidRPr="00E859ED" w:rsidRDefault="00DD460F" w:rsidP="00DD460F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AAGGGAAAAGAGTATGCTGCTATACTCAGTTCCTGCAATCCTAATGCTAAAGGAAGTGTTGCTATGGAAC</w:t>
      </w:r>
    </w:p>
    <w:p w14:paraId="3A98ED59" w14:textId="77777777" w:rsidR="00DD460F" w:rsidRPr="00E859ED" w:rsidRDefault="00DD460F" w:rsidP="00DD460F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ATTACAGTGAAACTCTTAACAAGTTTTATGAAATGTTTGGGGTTAAAAAACAGGCAAAACTCACAGAACT</w:t>
      </w:r>
    </w:p>
    <w:p w14:paraId="17D64906" w14:textId="77777777" w:rsidR="00DD460F" w:rsidRPr="00E859ED" w:rsidRDefault="00DD460F" w:rsidP="00DD460F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737A4B65" w14:textId="77777777" w:rsidR="00F74785" w:rsidRPr="00E859ED" w:rsidRDefault="00F74785" w:rsidP="00F74785">
      <w:pPr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&gt;MW519241</w:t>
      </w:r>
    </w:p>
    <w:p w14:paraId="7DBC33E5" w14:textId="77777777" w:rsidR="00DD460F" w:rsidRPr="00E859ED" w:rsidRDefault="00DD460F" w:rsidP="00DD460F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ATGTCTAAGGTTAAGCTCTTTAAGGAAAGCATTGTCGCTTTGTTGACACAAGGCAAAGACCTTGAGTTTG</w:t>
      </w:r>
    </w:p>
    <w:p w14:paraId="381FCD4E" w14:textId="77777777" w:rsidR="00DD460F" w:rsidRPr="00E859ED" w:rsidRDefault="00DD460F" w:rsidP="00DD460F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AGGAAGATCAGAATCTGGTAGCATTCAACTTTAAGACTTTTTGTCTGGAAAACCTTGACCAGATCAAAAA</w:t>
      </w:r>
    </w:p>
    <w:p w14:paraId="3713FF94" w14:textId="77777777" w:rsidR="00DD460F" w:rsidRPr="00E859ED" w:rsidRDefault="00DD460F" w:rsidP="00DD460F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1540AD3B" w14:textId="77777777" w:rsidR="00DD460F" w:rsidRPr="00E859ED" w:rsidRDefault="00DD460F" w:rsidP="00DD460F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6D426974" w14:textId="77777777" w:rsidR="00DD460F" w:rsidRPr="00E859ED" w:rsidRDefault="00DD460F" w:rsidP="00DD460F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GAAGGCTTGATAGCTTGATTAGGGTCAGGCTTGTTGAGGAAACTGGGAATTCTGAGAATCTCAACACTAT</w:t>
      </w:r>
    </w:p>
    <w:p w14:paraId="27D469C0" w14:textId="77777777" w:rsidR="00DD460F" w:rsidRPr="00E859ED" w:rsidRDefault="00DD460F" w:rsidP="00DD460F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1AE99FBA" w14:textId="77777777" w:rsidR="00DD460F" w:rsidRPr="00E859ED" w:rsidRDefault="00DD460F" w:rsidP="00DD460F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AGGCTTGCCATAATGCTAGGAGGTAGCTTACCTCTTATTGCTTCAGTTGATAGCTTTGAGATGATCAGTG</w:t>
      </w:r>
    </w:p>
    <w:p w14:paraId="0FA16629" w14:textId="77777777" w:rsidR="00DD460F" w:rsidRPr="00E859ED" w:rsidRDefault="00DD460F" w:rsidP="00DD460F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3DD8E03A" w14:textId="77777777" w:rsidR="00DD460F" w:rsidRPr="00E859ED" w:rsidRDefault="00DD460F" w:rsidP="00DD460F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GGAAGCTTTAGGGAAAGTTTGCACTGTGCTGAAAAGCAAAGCATTTGAAATGACTGAAGATCAGGTGAAG</w:t>
      </w:r>
    </w:p>
    <w:p w14:paraId="441EE6CA" w14:textId="77777777" w:rsidR="00DD460F" w:rsidRPr="00E859ED" w:rsidRDefault="00DD460F" w:rsidP="00DD460F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AAGGGGAAAGAGTATGCTGCTATACTCAGTTCCTGCAATCCTAATGCTAAAGGAAGTGTTGCTATGGAAC</w:t>
      </w:r>
    </w:p>
    <w:p w14:paraId="7088A56D" w14:textId="77777777" w:rsidR="00DD460F" w:rsidRPr="00E859ED" w:rsidRDefault="00DD460F" w:rsidP="00DD460F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ATTACAGTGAAACTCTTAACAAGTTCTATGAAATGTTTGGGGTTAAAAAACAGGCAAAACTCACAGAACT</w:t>
      </w:r>
    </w:p>
    <w:p w14:paraId="453F42D4" w14:textId="77777777" w:rsidR="00DD460F" w:rsidRPr="00E859ED" w:rsidRDefault="00DD460F" w:rsidP="00DD460F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0753A87F" w14:textId="77777777" w:rsidR="00F74785" w:rsidRPr="00E859ED" w:rsidRDefault="00F74785" w:rsidP="00F74785">
      <w:pPr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&gt;MW519242</w:t>
      </w:r>
    </w:p>
    <w:p w14:paraId="772FBA13" w14:textId="77777777" w:rsidR="00DD460F" w:rsidRPr="00E859ED" w:rsidRDefault="00DD460F" w:rsidP="00DD460F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ATGTCTAAGGTTAAGCTCATTAAGGAAAGCATTGTCGCTTTGTTGACACAAGGCAAAGACCTTGAGTTTG</w:t>
      </w:r>
    </w:p>
    <w:p w14:paraId="7D02505A" w14:textId="77777777" w:rsidR="00DD460F" w:rsidRPr="00E859ED" w:rsidRDefault="00DD460F" w:rsidP="00DD460F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5CD18ACC" w14:textId="77777777" w:rsidR="00DD460F" w:rsidRPr="00E859ED" w:rsidRDefault="00DD460F" w:rsidP="00DD460F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6DC6A8EC" w14:textId="77777777" w:rsidR="00DD460F" w:rsidRPr="00E859ED" w:rsidRDefault="00DD460F" w:rsidP="00DD460F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794B4664" w14:textId="77777777" w:rsidR="00DD460F" w:rsidRPr="00E859ED" w:rsidRDefault="00DD460F" w:rsidP="00DD460F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57D85074" w14:textId="77777777" w:rsidR="00DD460F" w:rsidRPr="00E859ED" w:rsidRDefault="00DD460F" w:rsidP="00DD460F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CAAATCTAAGATTGCTTCCCACCCTTTGATTCAAGCCTATGGATTACCTCTTGATGATGCAAAATCTGTG</w:t>
      </w:r>
    </w:p>
    <w:p w14:paraId="20936229" w14:textId="77777777" w:rsidR="00DD460F" w:rsidRPr="00E859ED" w:rsidRDefault="00DD460F" w:rsidP="00DD460F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AGGCTTGCCATAATGCTAGGAGGTAGCTTACCTCTTATTGCTTCAGTTGATAGCTTTGAGATGATCAGTG</w:t>
      </w:r>
    </w:p>
    <w:p w14:paraId="51298793" w14:textId="77777777" w:rsidR="00DD460F" w:rsidRPr="00E859ED" w:rsidRDefault="00DD460F" w:rsidP="00DD460F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4142F396" w14:textId="77777777" w:rsidR="00DD460F" w:rsidRPr="00E859ED" w:rsidRDefault="00DD460F" w:rsidP="00DD460F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GGAAGCCTTAGGGAAAGTTTGCACTGTGCTAAAAAGCAAAGCATTTGAAATGACTGAAGATCAGGTGAAG</w:t>
      </w:r>
    </w:p>
    <w:p w14:paraId="40878B86" w14:textId="77777777" w:rsidR="00DD460F" w:rsidRPr="00E859ED" w:rsidRDefault="00DD460F" w:rsidP="00DD460F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AAGGGGAAAGAGTATGCTGCTATACTCAGTTCCTGCAATCCTAATGCTAAAGGAAGTGTTGCTATGGAAC</w:t>
      </w:r>
    </w:p>
    <w:p w14:paraId="2B0058D7" w14:textId="77777777" w:rsidR="00DD460F" w:rsidRPr="00E859ED" w:rsidRDefault="00DD460F" w:rsidP="00DD460F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ATTACAGTGAAACTCTTAACAAGTTCTATGAAATGTTTGGGGTTAAAAAACAGGCAAAACTCACAGAACT</w:t>
      </w:r>
    </w:p>
    <w:p w14:paraId="475CFCAF" w14:textId="77777777" w:rsidR="00DD460F" w:rsidRPr="00E859ED" w:rsidRDefault="00DD460F" w:rsidP="00DD460F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06FED164" w14:textId="77777777" w:rsidR="00F74785" w:rsidRPr="00E859ED" w:rsidRDefault="00F74785" w:rsidP="00F74785">
      <w:pPr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&gt;MW519243</w:t>
      </w:r>
    </w:p>
    <w:p w14:paraId="12E6FDCE" w14:textId="77777777" w:rsidR="002C0BF3" w:rsidRPr="00E859ED" w:rsidRDefault="002C0BF3" w:rsidP="002C0BF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ATGTCTAAGGTTAAGCTCATTAAGGAAAGCATTGTTGCTTTGTTGACACAAGGCAAAGACCTTGAGTTTG</w:t>
      </w:r>
    </w:p>
    <w:p w14:paraId="42A3874D" w14:textId="77777777" w:rsidR="002C0BF3" w:rsidRPr="00E859ED" w:rsidRDefault="002C0BF3" w:rsidP="002C0BF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168A690C" w14:textId="77777777" w:rsidR="002C0BF3" w:rsidRPr="00E859ED" w:rsidRDefault="002C0BF3" w:rsidP="002C0BF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56EC9D31" w14:textId="77777777" w:rsidR="002C0BF3" w:rsidRPr="00E859ED" w:rsidRDefault="002C0BF3" w:rsidP="002C0BF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4E57449B" w14:textId="77777777" w:rsidR="002C0BF3" w:rsidRPr="00E859ED" w:rsidRDefault="002C0BF3" w:rsidP="002C0BF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04EFC60E" w14:textId="77777777" w:rsidR="002C0BF3" w:rsidRPr="00E859ED" w:rsidRDefault="002C0BF3" w:rsidP="002C0BF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7D8DAF18" w14:textId="77777777" w:rsidR="002C0BF3" w:rsidRPr="00E859ED" w:rsidRDefault="002C0BF3" w:rsidP="002C0BF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AGGCTTGCCATAATGCTAGGAGGTAGCTTACCTCTTATTGCTTCTGTTGATAGCTTTGAGATGATCAGTG</w:t>
      </w:r>
    </w:p>
    <w:p w14:paraId="3F832BC6" w14:textId="77777777" w:rsidR="002C0BF3" w:rsidRPr="00E859ED" w:rsidRDefault="002C0BF3" w:rsidP="002C0BF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26330EBE" w14:textId="77777777" w:rsidR="002C0BF3" w:rsidRPr="00E859ED" w:rsidRDefault="002C0BF3" w:rsidP="002C0BF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0FC95143" w14:textId="77777777" w:rsidR="002C0BF3" w:rsidRPr="00E859ED" w:rsidRDefault="002C0BF3" w:rsidP="002C0BF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AAGGGGAAAGAGTATGCTGCTATACTCAGTTCCTGCAATCCTAATGCTAAAGGAAGTGTTGCTATGGAAC</w:t>
      </w:r>
    </w:p>
    <w:p w14:paraId="393F40B2" w14:textId="77777777" w:rsidR="002C0BF3" w:rsidRPr="00E859ED" w:rsidRDefault="002C0BF3" w:rsidP="002C0BF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ATTACAGTGAAACTCTTAACAAGTTCTATGAAATGTTCGGGGTTAAAAAACAGGCAAAACTCACAGAACT</w:t>
      </w:r>
    </w:p>
    <w:p w14:paraId="4AA1BFD6" w14:textId="77777777" w:rsidR="002C0BF3" w:rsidRPr="00E859ED" w:rsidRDefault="002C0BF3" w:rsidP="002C0BF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1FC9A308" w14:textId="77777777" w:rsidR="00F74785" w:rsidRPr="00E859ED" w:rsidRDefault="00F74785" w:rsidP="00F74785">
      <w:pPr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&gt;MW519244</w:t>
      </w:r>
    </w:p>
    <w:p w14:paraId="011B9B83" w14:textId="77777777" w:rsidR="002C0BF3" w:rsidRPr="00E859ED" w:rsidRDefault="002C0BF3" w:rsidP="002C0BF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ATGTCTAAGGTTAAGCTCACTAAGGAAAGCATTGTCGCTTTGTTGACACAAGGCAAAGACCTTGAGTTTG</w:t>
      </w:r>
    </w:p>
    <w:p w14:paraId="1B29905D" w14:textId="77777777" w:rsidR="002C0BF3" w:rsidRPr="00E859ED" w:rsidRDefault="002C0BF3" w:rsidP="002C0BF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2493F3DD" w14:textId="77777777" w:rsidR="002C0BF3" w:rsidRPr="00E859ED" w:rsidRDefault="002C0BF3" w:rsidP="002C0BF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5AFF2D7A" w14:textId="77777777" w:rsidR="002C0BF3" w:rsidRPr="00E859ED" w:rsidRDefault="002C0BF3" w:rsidP="002C0BF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0A808EC2" w14:textId="77777777" w:rsidR="002C0BF3" w:rsidRPr="00E859ED" w:rsidRDefault="002C0BF3" w:rsidP="002C0BF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00F153CA" w14:textId="77777777" w:rsidR="002C0BF3" w:rsidRPr="00E859ED" w:rsidRDefault="002C0BF3" w:rsidP="002C0BF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45281F69" w14:textId="77777777" w:rsidR="002C0BF3" w:rsidRPr="00E859ED" w:rsidRDefault="002C0BF3" w:rsidP="002C0BF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AGGCTTGCCATAATGCTAGGAGGTAGCTTACCTCTTATTGCTTCAGTTGATAGCTTTGAGATGATCAGTG</w:t>
      </w:r>
    </w:p>
    <w:p w14:paraId="2F49CD5F" w14:textId="77777777" w:rsidR="002C0BF3" w:rsidRPr="00E859ED" w:rsidRDefault="002C0BF3" w:rsidP="002C0BF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3D588CBB" w14:textId="77777777" w:rsidR="002C0BF3" w:rsidRPr="00E859ED" w:rsidRDefault="002C0BF3" w:rsidP="002C0BF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091BA5E6" w14:textId="77777777" w:rsidR="002C0BF3" w:rsidRPr="00E859ED" w:rsidRDefault="002C0BF3" w:rsidP="002C0BF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AAGGGGAAAGAGTATGCTGCTATACTCAGTTCCTGCAATCCTAATGCTAAAGGAAGTGTTGCTATGGAAC</w:t>
      </w:r>
    </w:p>
    <w:p w14:paraId="04B8125E" w14:textId="77777777" w:rsidR="002C0BF3" w:rsidRPr="00E859ED" w:rsidRDefault="002C0BF3" w:rsidP="002C0BF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ATTACAGTGAAACTCTTAACAAGTTCTATGAAATGTTTGGGGTTAAAAAACAGGCAAAACTCACAGAACT</w:t>
      </w:r>
    </w:p>
    <w:p w14:paraId="24A56143" w14:textId="77777777" w:rsidR="002C0BF3" w:rsidRPr="00E859ED" w:rsidRDefault="002C0BF3" w:rsidP="002C0BF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73B6D370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&gt;HQ406984.1</w:t>
      </w:r>
    </w:p>
    <w:p w14:paraId="3187F65F" w14:textId="77777777" w:rsidR="002C0BF3" w:rsidRPr="00E859ED" w:rsidRDefault="002C0BF3" w:rsidP="002C0BF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ATGTCTAAGGTTAAGCTCACTAAGGAAAGCATTGTCGCTTTGTTGACACAAGGCAAAGACCTTGAGTTTG</w:t>
      </w:r>
    </w:p>
    <w:p w14:paraId="48037B3E" w14:textId="77777777" w:rsidR="002C0BF3" w:rsidRPr="00E859ED" w:rsidRDefault="002C0BF3" w:rsidP="002C0BF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489BE678" w14:textId="77777777" w:rsidR="002C0BF3" w:rsidRPr="00E859ED" w:rsidRDefault="002C0BF3" w:rsidP="002C0BF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GATGAGCATTATTTCATGTCTGACATTCCTGAAGAACCGCCAGAGCATAATGAAGGTTATCAAGCAAAGT</w:t>
      </w:r>
    </w:p>
    <w:p w14:paraId="1FE5677B" w14:textId="77777777" w:rsidR="002C0BF3" w:rsidRPr="00E859ED" w:rsidRDefault="002C0BF3" w:rsidP="002C0BF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GATTTTACTTTTGGTAAAATTACTATAAAGAAAACTTCAGACAGGATTGGAGCCACTGACATGACCTTCA</w:t>
      </w:r>
    </w:p>
    <w:p w14:paraId="3EBFA403" w14:textId="77777777" w:rsidR="002C0BF3" w:rsidRPr="00E859ED" w:rsidRDefault="002C0BF3" w:rsidP="002C0BF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5903E81F" w14:textId="77777777" w:rsidR="002C0BF3" w:rsidRPr="00E859ED" w:rsidRDefault="002C0BF3" w:rsidP="002C0BF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05ECCFB9" w14:textId="77777777" w:rsidR="002C0BF3" w:rsidRPr="00E859ED" w:rsidRDefault="002C0BF3" w:rsidP="002C0BF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AGGCTTGCCATAATGCTAGGAGGTAGTTTACCTCTTATTGCTTCAGTTGATAGCTTTGAGATGATCAGTG</w:t>
      </w:r>
    </w:p>
    <w:p w14:paraId="68E9933E" w14:textId="77777777" w:rsidR="002C0BF3" w:rsidRPr="00E859ED" w:rsidRDefault="002C0BF3" w:rsidP="002C0BF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63C2A3B6" w14:textId="77777777" w:rsidR="002C0BF3" w:rsidRPr="00E859ED" w:rsidRDefault="002C0BF3" w:rsidP="002C0BF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3D0F766D" w14:textId="77777777" w:rsidR="002C0BF3" w:rsidRPr="00E859ED" w:rsidRDefault="002C0BF3" w:rsidP="002C0BF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AAGGGGAAAGAGTATGCTGCTATACTCAGTTCCTGCAATCCTAATGCTAAGGGAAGTGTTGCTATGGAAC</w:t>
      </w:r>
    </w:p>
    <w:p w14:paraId="153F105D" w14:textId="77777777" w:rsidR="002C0BF3" w:rsidRPr="00E859ED" w:rsidRDefault="002C0BF3" w:rsidP="002C0BF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ATTACAGTGAAACTCTTAACAAGTTCTATGAAATGTTTGGGGTTAAAAAACAGGCAAAACTCACAGAACT</w:t>
      </w:r>
    </w:p>
    <w:p w14:paraId="2F636E51" w14:textId="77777777" w:rsidR="002C0BF3" w:rsidRPr="00E859ED" w:rsidRDefault="002C0BF3" w:rsidP="002C0BF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1ECD3490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&gt;HQ406983.1</w:t>
      </w:r>
    </w:p>
    <w:p w14:paraId="7647871A" w14:textId="77777777" w:rsidR="002C0BF3" w:rsidRPr="00E859ED" w:rsidRDefault="002C0BF3" w:rsidP="002C0BF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ATGTCTAAGGTTAAGCTCACTAAGGAAAGCATTGTTGCTTTGTTGACACAAGGCAAAGACCTTGAGTTTG</w:t>
      </w:r>
    </w:p>
    <w:p w14:paraId="3116ECE7" w14:textId="77777777" w:rsidR="002C0BF3" w:rsidRPr="00E859ED" w:rsidRDefault="002C0BF3" w:rsidP="002C0BF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AGGAAGATCAGAATCTGGTAGCATTCAACTTCAAGACTTTTTGTCTGGATAACCTTGACCAGATCAAAAA</w:t>
      </w:r>
    </w:p>
    <w:p w14:paraId="578B2884" w14:textId="77777777" w:rsidR="002C0BF3" w:rsidRPr="00E859ED" w:rsidRDefault="002C0BF3" w:rsidP="002C0BF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AATGAGCATTATTTCATGTCTGACATTCCTGAAGAATCGTCAGAGCATAATGAAGGTTATCAAGCAAAGT</w:t>
      </w:r>
    </w:p>
    <w:p w14:paraId="109E3E8D" w14:textId="77777777" w:rsidR="002C0BF3" w:rsidRPr="00E859ED" w:rsidRDefault="002C0BF3" w:rsidP="002C0BF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21D25E99" w14:textId="77777777" w:rsidR="002C0BF3" w:rsidRPr="00E859ED" w:rsidRDefault="002C0BF3" w:rsidP="002C0BF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GAAGGCTTGATAGCTTGATCAGGGTCAGGCTTGTTGAGGAAACTGGGAATTCTGAGAATCTCAATACTAT</w:t>
      </w:r>
    </w:p>
    <w:p w14:paraId="1E83CFFA" w14:textId="77777777" w:rsidR="002C0BF3" w:rsidRPr="00E859ED" w:rsidRDefault="002C0BF3" w:rsidP="002C0BF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TAAATCTAAGATTGCTTCCCACCCTTTGATTCAAGCCTATGGATTACCTCTTGATGATGCAAAGTCTGTG</w:t>
      </w:r>
    </w:p>
    <w:p w14:paraId="41CE6CBB" w14:textId="77777777" w:rsidR="002C0BF3" w:rsidRPr="00E859ED" w:rsidRDefault="002C0BF3" w:rsidP="002C0BF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AGGCTTGCCATAATGCTAGGAGGTAGCTTACCTCTTATTGCTTCAGTTGATAGCTTTGAGATGATCAGTG</w:t>
      </w:r>
    </w:p>
    <w:p w14:paraId="272E23A4" w14:textId="77777777" w:rsidR="002C0BF3" w:rsidRPr="00E859ED" w:rsidRDefault="002C0BF3" w:rsidP="002C0BF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TTGTCTTGGCTATATATCAGGATGCAAAATACAAGGACCTCGGGATCGACCCAAAGAAGTATGACACCAG</w:t>
      </w:r>
    </w:p>
    <w:p w14:paraId="301A1F06" w14:textId="77777777" w:rsidR="002C0BF3" w:rsidRPr="00E859ED" w:rsidRDefault="002C0BF3" w:rsidP="002C0BF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7524F7DA" w14:textId="77777777" w:rsidR="002C0BF3" w:rsidRPr="00E859ED" w:rsidRDefault="002C0BF3" w:rsidP="002C0BF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AAGGGGAAAGAGTATGCTGCTATACTTGGTTCCTGCAATCCTAATGCTAAAGGAAGTGTTGCTATGGAAC</w:t>
      </w:r>
    </w:p>
    <w:p w14:paraId="26455BC2" w14:textId="77777777" w:rsidR="002C0BF3" w:rsidRPr="00E859ED" w:rsidRDefault="002C0BF3" w:rsidP="002C0BF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ATTACAGTGAAACTCTTAACAAGTTCTATGAAATGTTTGGGGTTAAAAAACAGGCAAAACTCACAGAACT</w:t>
      </w:r>
    </w:p>
    <w:p w14:paraId="4DDDFB2A" w14:textId="77777777" w:rsidR="002C0BF3" w:rsidRPr="00E859ED" w:rsidRDefault="002C0BF3" w:rsidP="002C0BF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0CCC5AF5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&gt;HQ406982.1</w:t>
      </w:r>
    </w:p>
    <w:p w14:paraId="25D17209" w14:textId="77777777" w:rsidR="002C0BF3" w:rsidRPr="00E859ED" w:rsidRDefault="002C0BF3" w:rsidP="002C0BF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ATGTCTAAGGTTAAGCTCACTAAGGAAAGCATTGTCGCTTTGTTGACACAAGGCAAAGACCTTGAGTTTG</w:t>
      </w:r>
    </w:p>
    <w:p w14:paraId="6F1081FB" w14:textId="77777777" w:rsidR="002C0BF3" w:rsidRPr="00E859ED" w:rsidRDefault="002C0BF3" w:rsidP="002C0BF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67577BA8" w14:textId="77777777" w:rsidR="002C0BF3" w:rsidRPr="00E859ED" w:rsidRDefault="002C0BF3" w:rsidP="002C0BF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222FD771" w14:textId="77777777" w:rsidR="002C0BF3" w:rsidRPr="00E859ED" w:rsidRDefault="002C0BF3" w:rsidP="002C0BF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GATTTTACTTTTGGTAAAATTACCATAAAGAAAACTTCAGACAGGGTTGGAGCCACTGACATGACCTTCA</w:t>
      </w:r>
    </w:p>
    <w:p w14:paraId="2068C3BF" w14:textId="77777777" w:rsidR="002C0BF3" w:rsidRPr="00E859ED" w:rsidRDefault="002C0BF3" w:rsidP="002C0BF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6E2A4AFA" w14:textId="77777777" w:rsidR="002C0BF3" w:rsidRPr="00E859ED" w:rsidRDefault="002C0BF3" w:rsidP="002C0BF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678B5BCB" w14:textId="77777777" w:rsidR="002C0BF3" w:rsidRPr="00E859ED" w:rsidRDefault="002C0BF3" w:rsidP="002C0BF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AGGCTTGCCATAATGCTAGGAGGTAGCTTACCTCTTATTGCTTCAGTTGATAGCTTTGAGATGATCAGTG</w:t>
      </w:r>
    </w:p>
    <w:p w14:paraId="684D6810" w14:textId="77777777" w:rsidR="002C0BF3" w:rsidRPr="00E859ED" w:rsidRDefault="002C0BF3" w:rsidP="002C0BF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7C9E2E89" w14:textId="77777777" w:rsidR="002C0BF3" w:rsidRPr="00E859ED" w:rsidRDefault="002C0BF3" w:rsidP="002C0BF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5B6C4038" w14:textId="77777777" w:rsidR="002C0BF3" w:rsidRPr="00E859ED" w:rsidRDefault="002C0BF3" w:rsidP="002C0BF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AAGGGGAAAGAGTATGCTGCTATACTCAGTTCTTGCAATCCTAATGCTAAAGGAAGTGTTGCTATGGAAC</w:t>
      </w:r>
    </w:p>
    <w:p w14:paraId="62E88752" w14:textId="77777777" w:rsidR="002C0BF3" w:rsidRPr="00E859ED" w:rsidRDefault="002C0BF3" w:rsidP="002C0BF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ATTACAGTGAAACTCTTAACAAGTTCTATGAAATGTTTGGGGTTAAAAAACAGGCAAAACTCACAGAACT</w:t>
      </w:r>
    </w:p>
    <w:p w14:paraId="0D9C52F9" w14:textId="77777777" w:rsidR="002C0BF3" w:rsidRPr="00E859ED" w:rsidRDefault="002C0BF3" w:rsidP="002C0BF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621B1335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&gt;HQ406981.1</w:t>
      </w:r>
    </w:p>
    <w:p w14:paraId="33748C6C" w14:textId="77777777" w:rsidR="002C0BF3" w:rsidRPr="00E859ED" w:rsidRDefault="002C0BF3" w:rsidP="002C0BF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ATGTCTAAGGTTAAGCTCACTAAGGAAAGCATTGTCGCTTTGTTGACACAAGGCAAAGACCTTGAGTTTG</w:t>
      </w:r>
    </w:p>
    <w:p w14:paraId="193BD81D" w14:textId="77777777" w:rsidR="002C0BF3" w:rsidRPr="00E859ED" w:rsidRDefault="002C0BF3" w:rsidP="002C0BF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27DE91F3" w14:textId="77777777" w:rsidR="002C0BF3" w:rsidRPr="00E859ED" w:rsidRDefault="002C0BF3" w:rsidP="002C0BF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GATGAGCATTATTTCATGTCTGACATTCCTGAAGAATCGTCAGAGCATAATGAAGGTCATCAAGCAAAGT</w:t>
      </w:r>
    </w:p>
    <w:p w14:paraId="2091E0B6" w14:textId="77777777" w:rsidR="002C0BF3" w:rsidRPr="00E859ED" w:rsidRDefault="002C0BF3" w:rsidP="002C0BF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176659E5" w14:textId="77777777" w:rsidR="002C0BF3" w:rsidRPr="00E859ED" w:rsidRDefault="002C0BF3" w:rsidP="002C0BF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4C936D5F" w14:textId="77777777" w:rsidR="002C0BF3" w:rsidRPr="00E859ED" w:rsidRDefault="002C0BF3" w:rsidP="002C0BF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4ED7C4C8" w14:textId="77777777" w:rsidR="002C0BF3" w:rsidRPr="00E859ED" w:rsidRDefault="002C0BF3" w:rsidP="002C0BF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AGGCTTGCCATAATGCTAGGAGGTAGTTTACCTCTTATTGCTTCAGTTGATAGCTTTGAGATGATCAGTG</w:t>
      </w:r>
    </w:p>
    <w:p w14:paraId="46A4FC61" w14:textId="77777777" w:rsidR="002C0BF3" w:rsidRPr="00E859ED" w:rsidRDefault="002C0BF3" w:rsidP="002C0BF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4272F945" w14:textId="77777777" w:rsidR="002C0BF3" w:rsidRPr="00E859ED" w:rsidRDefault="002C0BF3" w:rsidP="002C0BF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4FD19259" w14:textId="77777777" w:rsidR="002C0BF3" w:rsidRPr="00E859ED" w:rsidRDefault="002C0BF3" w:rsidP="002C0BF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AAGGGGAAAGAGTATGCTGCTATACTCAGTTCCTGCAATCCTAATGCTAAGGGAAGTGTTGCTATGGAAC</w:t>
      </w:r>
    </w:p>
    <w:p w14:paraId="35E848B5" w14:textId="77777777" w:rsidR="002C0BF3" w:rsidRPr="00E859ED" w:rsidRDefault="002C0BF3" w:rsidP="002C0BF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ATTACAGTGAAACTCTTAACAAGTTCTATGAAATGTTTGGGGTTAAAAAACAGGCAAAACTCACAGAACT</w:t>
      </w:r>
    </w:p>
    <w:p w14:paraId="2B3A2292" w14:textId="77777777" w:rsidR="002C0BF3" w:rsidRPr="00E859ED" w:rsidRDefault="002C0BF3" w:rsidP="002C0BF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3CF44742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&gt;HQ406980.1</w:t>
      </w:r>
    </w:p>
    <w:p w14:paraId="3AA47C0F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ATGTCTAAGGTTAAGCTCACTAAGGAAAGCATTGTTGCTTTGTTGACGCAAGGCAAAGACCTTGAGTTTG</w:t>
      </w:r>
    </w:p>
    <w:p w14:paraId="53381507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298B959F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GATGAGCATTATTTCATGTCTGACATTCCTGAAGAATCGTCAGAGCATAATGAAGGTTATTAAGCAAAGT</w:t>
      </w:r>
    </w:p>
    <w:p w14:paraId="6AF7B3B3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3BB5CA0C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GAAGGCTTGATAGCTTGATCAGGGTCAGGCTTGTTGAGGAAACTGGTAATTCTGAGAATCTCAATACTAT</w:t>
      </w:r>
    </w:p>
    <w:p w14:paraId="4814F71D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CAAATCTAAGATTGCTTCCCACCCTTTGATTCAAGCCTATGGATTACCCCTTGATGATGCAAAGTCTGTG</w:t>
      </w:r>
    </w:p>
    <w:p w14:paraId="6758FBAF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AGGCTTGCCATAATGCTAGGAGGTAGCTTACCTCTTATTGCTTCAGTTGATAGCTTTGAGATGATCAGTG</w:t>
      </w:r>
    </w:p>
    <w:p w14:paraId="5BBC54D8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TTGTCTTGGCTATATATCAAGATGCAAAATACAAGGACCTTGGGATCGACCCAAAGAAGTATGACACCAG</w:t>
      </w:r>
    </w:p>
    <w:p w14:paraId="630FCE5D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GGAAGCCTTAGGGAAAGTTTGCACTGTGCTGAAAAGTAAAGCATTTGAAATGACTGAAGATCAGGTGAAG</w:t>
      </w:r>
    </w:p>
    <w:p w14:paraId="706CB533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AAAGGGAAAGAGTATGCTGCTATACTTAGTTCCTGCAATCCTAATGCTAAAGGAAGTGTTGCTATGGAAC</w:t>
      </w:r>
    </w:p>
    <w:p w14:paraId="1570698E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ATTACAGTGAAACTCTTAACAAGTTCTATGAAATGTTTGGGGTTAAAAAACAGGCAAAACTCACAGAACT</w:t>
      </w:r>
    </w:p>
    <w:p w14:paraId="148E222A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7CD0CCD5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&gt;HQ406979.1</w:t>
      </w:r>
    </w:p>
    <w:p w14:paraId="7C152354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ATGTCTAAGGTTAAGCTCACTAAGGAAAGCATTGTCGCTTTGTTGACACAAGGCAAAGACCTTGAGTTTG</w:t>
      </w:r>
    </w:p>
    <w:p w14:paraId="51F94EB1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AGGAAGATCAGAATCTGGTAGCATTCAACTTCAAGACTTTTTGTCTGGGAAACCTTGACCAGATCAAAAA</w:t>
      </w:r>
    </w:p>
    <w:p w14:paraId="644CBBD5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6ECECAEB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GATTTTACTTTTGGTAAAATCACCATAAAGAAAACTTCAGACAGGATTGGAGCCACTGACATGACCTTCA</w:t>
      </w:r>
    </w:p>
    <w:p w14:paraId="0E4B92D5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044CB9CB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0E804E02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AGGCTTGCCATAATGCTAGGAGGTAGCTTACCTCTTATTGCTTCAGTTGATAGCTTTGAGATGATCAGTG</w:t>
      </w:r>
    </w:p>
    <w:p w14:paraId="6B3D4B1C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29776DB4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65B86808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AAGGGGAAAGAGTATGCTGCTATACTCAGTTCCTGCAATCCTAATGCTAAAGGAAGTGTTGCTATGGAAC</w:t>
      </w:r>
    </w:p>
    <w:p w14:paraId="6E7BEC58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ATTACAGTGAAACTCTTAACAAATTCTATGAAATGTTTGGGGTTAAAAAACAGGCAAAACTCACAGAACT</w:t>
      </w:r>
    </w:p>
    <w:p w14:paraId="2326EC53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7D8FC2A5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&gt;HQ406978.1</w:t>
      </w:r>
    </w:p>
    <w:p w14:paraId="4984BA80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ATGTCTAAGGTTAAGCTCACTAAGGAAAGCATTGTCGCTTTGTTGACACAAGGCAAAGACCTTGAGTTTG</w:t>
      </w:r>
    </w:p>
    <w:p w14:paraId="03F38C1B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3152A5DA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4AB15EF5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1194B0C7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104E789F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2D761353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AGGCTTGCCATAATGCTAGGAGGTAGTTTACCTCTTATTGCTTCAGTTGATAGCTTTGAGATGATCAGTG</w:t>
      </w:r>
    </w:p>
    <w:p w14:paraId="25D02D66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3E6A5827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10C4AF8E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AAGGGGAAAGAGTATGCTGCTATACTCAGTTCCTGCAATCCTAATGCTAAGGGAAGTGTCGCTATGGAAC</w:t>
      </w:r>
    </w:p>
    <w:p w14:paraId="648F96D4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ATTACAGTGAAACTCTTAACAAGTTCTATGAAATGTTTGGGGTTAAAAAACAGGCAAAACTCACAGAACT</w:t>
      </w:r>
    </w:p>
    <w:p w14:paraId="739A1E5A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087935D0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&gt;HQ406977.1</w:t>
      </w:r>
    </w:p>
    <w:p w14:paraId="34804269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ATGTCTAAGGTTAAGCTCACTAAGGAAAGCATTGTCGCTTTGTTGACACAAGGCAAAGACCTTGAGTTTG</w:t>
      </w:r>
    </w:p>
    <w:p w14:paraId="3780741C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55F33854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6EC4C667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0DFC6019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25FF4A2B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4DCD181B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AGGCTTGCCATAATGCTAGGAGGTAGTTTACCTCTTATTGCTTCAGTTGATAGCTTTGAGATGATCAGTG</w:t>
      </w:r>
    </w:p>
    <w:p w14:paraId="50229E65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TTGTCCTGGCTATATATCAGGATGCAAAATACAAGGACCTCGGGATTGACCCAAAGAAGTATGACACCAG</w:t>
      </w:r>
    </w:p>
    <w:p w14:paraId="5B2379AF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7B00051D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AAGGGGAAAGAGTATGCTGCTATACTCAGTTCCTGCAATCCTAATGCTAAGGGAAGTGTTGCTATGGAAC</w:t>
      </w:r>
    </w:p>
    <w:p w14:paraId="4AD121DF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ATTACAGTGAAACTCTTAACAAGTTCTATGAAATGTTTGGGGTTAAAAAACAGGCAAAACTCACAGAACT</w:t>
      </w:r>
    </w:p>
    <w:p w14:paraId="540D370F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29C3240F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&gt;HQ406976.1</w:t>
      </w:r>
    </w:p>
    <w:p w14:paraId="0BAA8212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ATGTCTAAGGTTAAGCTCACTAAGGAAAGCATTGTCGCTTTGTTGACACAAGGCAAAGACCTTGAGTTTG</w:t>
      </w:r>
    </w:p>
    <w:p w14:paraId="274C99CC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40B4F5DC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7948CF16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793D7AD8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469EBA69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5262376B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AGGCTTGCCATAATGCTAGGAGGTAGCTTACCTCTTATTGCTTCAGTTGATAGCTTTGAGATGATCAGTG</w:t>
      </w:r>
    </w:p>
    <w:p w14:paraId="1CF4E594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7A183335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0D716D4C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AAGGGGAAAGAGTATGCTGCTATACTCAGTTCCTGCAATCCTAATGCTAAAGGAAGTGTTGCTATGGAAC</w:t>
      </w:r>
    </w:p>
    <w:p w14:paraId="537AA598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ATTACAGTGAAACTCTTAACAAGTTCTATGAAATGTTTGGGGTTAAAAAACAGGCAAAACTCACAGAACT</w:t>
      </w:r>
    </w:p>
    <w:p w14:paraId="232F9FC6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62943E64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&gt;HQ406975.1</w:t>
      </w:r>
    </w:p>
    <w:p w14:paraId="4AB5F5A1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ATGTCTAAGGTTAAGCTCACTAAGGAAAGCATTGTCGCTTTGTTGACACAAGGCAAAGACCTTGAGTTTG</w:t>
      </w:r>
    </w:p>
    <w:p w14:paraId="419D0990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4084BE9E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3F917D0E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4B774AC4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GAAGGCTTGATAGTTTGATTAGGGTCAGGCTTGTTGAGGAAACTGGGAATTCTGAGAATCTCAATACTAT</w:t>
      </w:r>
    </w:p>
    <w:p w14:paraId="3A7C2263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473FF9FE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AGGCTTGCCATAATGCTAGGAGGTAGTTTACCTCTTATTGCTTCAGTTGATAGCTTTGAGATGATCAGTG</w:t>
      </w:r>
    </w:p>
    <w:p w14:paraId="7C6670CB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01020EB1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46FA41FD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AAGGGGAAAGAGTATGCTGCTATACTCAGTTCCTGCAATCCTAATGCTAAGGGAAGTGTTGCTATGGAAC</w:t>
      </w:r>
    </w:p>
    <w:p w14:paraId="09C26EC4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ATTACAGTGAAACTCTTAACAAGTTCTATGAAATGTTTGGGGTTAAAAAACAGGCAAAACTCACAGAACT</w:t>
      </w:r>
    </w:p>
    <w:p w14:paraId="03200AB5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358B10D4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&gt;HQ406974.1</w:t>
      </w:r>
    </w:p>
    <w:p w14:paraId="09D3A6C4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ATGTCTAAGGTTAAGCTCACTAAGGAAAGCATTGTCGCTTTGTTGACACAAGGCAAAGACCTTGAGTTTG</w:t>
      </w:r>
    </w:p>
    <w:p w14:paraId="17B16E2B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0CDC2D9C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75CE5FCF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093E7380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3BE1AD2C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5BBD4940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AGGCTTGCCATAATGCTAGGAGGTAGCTTACCTCTTATTGCTTCAGTTGATAGCTTTGAGATGATCAGTG</w:t>
      </w:r>
    </w:p>
    <w:p w14:paraId="07AFF50B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045863D8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4DFAF576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AAGGGGAAAGAGTATGCTGCTATACTCAGTTCCTGCAATCCTAATGCTAAAGGAAGTGTTGCTATGGAAC</w:t>
      </w:r>
    </w:p>
    <w:p w14:paraId="2FA79F36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ATTACAGTGAAACTCTTAACAAGTTCTATGAAATGTTTGGGGTTAAAAAACAGGCAAAACTCACAGAACT</w:t>
      </w:r>
    </w:p>
    <w:p w14:paraId="4C93B14F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3F71D23F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&gt;HQ406973.1</w:t>
      </w:r>
    </w:p>
    <w:p w14:paraId="7788F686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ATGTCTAAGGTTAAGCTCACTAAGGAAAGCATTGTCGCTTTGTTGACACAAGGCAAAGACCTTGAGTTTG</w:t>
      </w:r>
    </w:p>
    <w:p w14:paraId="5C6676ED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61ED52DD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GATGAGCATTATTTCATGTCTGACATTCCTGAAGAATCGTCAGAGCATAATGAAGGTTATCAAGCAAAGC</w:t>
      </w:r>
    </w:p>
    <w:p w14:paraId="6890D049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16935EDB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2EAAC556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68613C8C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AGGCTTGCCATAATGCTAGGAGGTAGCTTACCTCTTATTGCTTCAGTTGATAGCTTTGAGATGATCAGTG</w:t>
      </w:r>
    </w:p>
    <w:p w14:paraId="755CAB8F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7F2E91F2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38A1DAA3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AAGGGGAAAGAGTATGCTGCTATACTCAGTTCCTGCAATCCTAATGCTAAAGGAAGTGTTGCTATGGAAC</w:t>
      </w:r>
    </w:p>
    <w:p w14:paraId="344D8472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ATTACAGTGAAACTCTTAACAAGTTCTATGAAATGTTTGGGGTTAAAAAACAGGCAAAACTCACAGAACT</w:t>
      </w:r>
    </w:p>
    <w:p w14:paraId="1CDECC1A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48B968D4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&gt;HQ406972.1</w:t>
      </w:r>
    </w:p>
    <w:p w14:paraId="4C04846D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ATGTCTAAGGTTAAGCTCACTAAGGAAAGCATTGTCGCTTTGTTGACACAAGGCAAAGACCTTGAGTTTG</w:t>
      </w:r>
    </w:p>
    <w:p w14:paraId="64591739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48DCC670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58B5A3A2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4B535BBD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57F32BFD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CAAATCTAAGATTGCTTCCCACCCTTTGATTCAAGCCTATGGATTACCTCTTGATGATGCAAAGTCCGTG</w:t>
      </w:r>
    </w:p>
    <w:p w14:paraId="26EB69F2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AGGCTTGCCATAATGCTAGGAGGTAGCTTACCTCTTATTGCTTCAGTTGATAGCTTTGAGATGATCAGTG</w:t>
      </w:r>
    </w:p>
    <w:p w14:paraId="304C2502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74348B20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1ECA3CD1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AAGGGGAAAGAGTATGCTGCTATACTCAGTTCCTGCAATCCTAATGCTAAAGGAAGTGTTGCTATGGAAC</w:t>
      </w:r>
    </w:p>
    <w:p w14:paraId="4F8BF0DF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ATTACAGTGAAACTCTTAACAAGTTCTACGAAATGTTTGGGGTTAAAAAACAGGCAAAACTCACAGAACT</w:t>
      </w:r>
    </w:p>
    <w:p w14:paraId="46A477C6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2B5486B3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&gt;HQ406971.1</w:t>
      </w:r>
    </w:p>
    <w:p w14:paraId="1A675A1D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ATGTCTAAGGTTAAGCTCACTAAGGAAAGCATTGTCGCTTTGTTGACACAAGGCAAAGACCTTGAGTTTG</w:t>
      </w:r>
    </w:p>
    <w:p w14:paraId="09F8BE50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AGGAAGATCAGAATCTGGTAGCATTCAACTTTAAGACTTTTTGTCTGGAAAACCTTGACCAGATCAAAAA</w:t>
      </w:r>
    </w:p>
    <w:p w14:paraId="26A9CA3F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5AC09BCA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2A258A79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7D3E019F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4ED11D68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AGACTTGCCATAATGCTAGGAGGTAGCTTACCTCTTATTGCTTCAGTTGATAGCTTTGAGATGATCAGTG</w:t>
      </w:r>
    </w:p>
    <w:p w14:paraId="4762074E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TTGTCTTGGCTATATATCAGGATGCAAAATACAAGGACCTCGGGATCGACCCAAAGAAGTATGACACCAG</w:t>
      </w:r>
    </w:p>
    <w:p w14:paraId="16BF2417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3DD83749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AAGGGGAAAGAGTATGCTGCTATACTCAGTTCCTGCAATCCTAATGCTAAAGGAAGTGTTGCTATGGAAC</w:t>
      </w:r>
    </w:p>
    <w:p w14:paraId="2ACDB673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ATTACAGTGAAACTCTTAACAAGTTCTATGAAATGTTTGGGGTTAAAAAACAGGCAAAACTCACAGAACT</w:t>
      </w:r>
    </w:p>
    <w:p w14:paraId="30DD25D5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41625438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&gt;HQ406970.1</w:t>
      </w:r>
    </w:p>
    <w:p w14:paraId="0FF76BAF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ATGTCTAAGGTTAAGCTCACTAAGGAAAGCATTGTCGCTTTGTTGACACAAGGCAAAGACCTTGAGTTCG</w:t>
      </w:r>
    </w:p>
    <w:p w14:paraId="21EAC589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46A8CBA5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54995F98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1AF51E37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4894EF35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14A9AC2F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AGGCTTGCCATAATGCTAGGAGGTAGTTTACCTCTTATTGCTTCAGTTGATAGCTTTGAGATGATCAGTG</w:t>
      </w:r>
    </w:p>
    <w:p w14:paraId="4C3F3814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3057292A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1AD2F831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AAGGGGAAAGAGTATGCTGCTATACTCAGTTCCTGCAATCCTAATGCTAAGGGAAGTGTTGCTATGGAAC</w:t>
      </w:r>
    </w:p>
    <w:p w14:paraId="2A8831AA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ATTACAGTGAAACTCTTAACAAGTTCTATGAAATGTTTGGGGTTAAAAAACAGGCAAAACTCACAGAACT</w:t>
      </w:r>
    </w:p>
    <w:p w14:paraId="45E613A2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32799F48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&gt;HQ406969.1</w:t>
      </w:r>
    </w:p>
    <w:p w14:paraId="1C5E8D71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ATGTCTAAGGTTAAGCTCACTAAGGAAAGCATTGTCGCTTTGTTGACACAAGGCAAAGACCTTGAGTTTG</w:t>
      </w:r>
    </w:p>
    <w:p w14:paraId="7264EF01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AGGAAGATCAGAATCTGGTAGCATTCAACTTCAAGACTTTTTGTCTGGGAAACCTTGACCAGATCAAAAA</w:t>
      </w:r>
    </w:p>
    <w:p w14:paraId="2531FA18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AATGAGCATTATTTCATGTCTGACATTCCTGAAGAATCGTCAGAGCATAATGAAGGTTATCAAGCAAAGT</w:t>
      </w:r>
    </w:p>
    <w:p w14:paraId="09542099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7B7331B2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0D4668A3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CAAATCTAAGATTGCTTCCCACCCTTTGATTCAAGCCTATGGGTTACCTCTTGATGATGCAAAGTCTGTG</w:t>
      </w:r>
    </w:p>
    <w:p w14:paraId="6128E923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AGGCTTGCCATAATGCTAGGAGGTAGCTTACCTCTTATTGCTTCAGTTGATAGCTTTGAGATGATCAGTG</w:t>
      </w:r>
    </w:p>
    <w:p w14:paraId="7984DF32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79736830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5B70F059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AAGGGGAAAGAGTATGCTGCTATACTCAGTTCCTGCAATCCTAATGCTAAAGGAAGTGTTGCTATGGAAC</w:t>
      </w:r>
    </w:p>
    <w:p w14:paraId="16C16A5D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ATTACAGTGAAACTCTTAACAAGTTCTATGAAATGTTTGGGGTTAAAAAACAAGCAAAACTCACAGAACT</w:t>
      </w:r>
    </w:p>
    <w:p w14:paraId="151A3812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024F1124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&gt;HQ406968.1</w:t>
      </w:r>
    </w:p>
    <w:p w14:paraId="207B9C1B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ATGTCTAAGGTTAAGCTCACTAAGGAAAGCATTGTCGCTTTGTTGACACAAGGCAAAGACCTTGAGTTTG</w:t>
      </w:r>
    </w:p>
    <w:p w14:paraId="41206E5B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AGGAAGATCAGAATCTGGTAGCATTCAACTTCAAGACTTTTTGTCTGGGAAACCTTGACCAGATCAAAAA</w:t>
      </w:r>
    </w:p>
    <w:p w14:paraId="14367BE4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AATGAGCATTATTTCATGTCTGACATTCCTGAAGAATCGTCAGAGCATAATGAAGGTTATCAAGCAAAGT</w:t>
      </w:r>
    </w:p>
    <w:p w14:paraId="093BA3B6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50043457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GAAGGCTTGATAGCTTGATCAGGGTCAGGCTTGTCGAGGAAACTGGGAATTCTGAGAATCTCAATACTAT</w:t>
      </w:r>
    </w:p>
    <w:p w14:paraId="4C58C26D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TAAATCTAAGATTGCTTCCCACCCTTTGATTCAAGCCTATGGATTACCTCTTGATGATGCAAAGTCTGTG</w:t>
      </w:r>
    </w:p>
    <w:p w14:paraId="04279AC1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AGGCTTGCCATAATGCTAGGAGGTAGCTTACCTCTTATTGCTTCAGTTGATAGCTTTGAGATGATCAGTG</w:t>
      </w:r>
    </w:p>
    <w:p w14:paraId="7E6898B4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TTGTCTTGGCTATATATCAGGATGCAAAATACAAGGACCTCGGGATCGACCCAAAGAAGTATGACACCAG</w:t>
      </w:r>
    </w:p>
    <w:p w14:paraId="0DB7333F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4835A31F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AAGGGGAAAGAGTATGCTGCTATACTTAGTTCCTGCAATCCTAATGCTAAAGGAAGTGTTGCTATGGAAC</w:t>
      </w:r>
    </w:p>
    <w:p w14:paraId="4CBFAEAF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ATTACAGTGAAACTCTCAACAAGTTCTATGAAATGTTTGGGGTTAAAAAACAGGCAAAACTCACAGAACT</w:t>
      </w:r>
    </w:p>
    <w:p w14:paraId="709D41EB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7D25BE6E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&gt;HQ406967.1</w:t>
      </w:r>
    </w:p>
    <w:p w14:paraId="497E4ACD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ATGTCTAAGGTTAAGCTCACTAAGGAAAGCATTGTCGCTTTGTTGACACAAGGCAAAGACCTTGAGTTTG</w:t>
      </w:r>
    </w:p>
    <w:p w14:paraId="0D087823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18F58C24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1F0E081D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7859FB80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2F125BD5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6E59B771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AGGCTTGCCATAATGCTAGGAGGTAGCTTACCTCTTATTGCTTCAGTTGATAGCTTTGAGATGATCAGTG</w:t>
      </w:r>
    </w:p>
    <w:p w14:paraId="02DF6BAE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5032AEFA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436F9293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AAGGGGAAAGAGTATGCTGCTATACTCAGTTCCTGCAATCCTAATGCTAAAGGAAGTGTTGCTATGGAAC</w:t>
      </w:r>
    </w:p>
    <w:p w14:paraId="2A56F582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ATTACAGTGAAACTCTTAACAAGTTCTATGAAATGTTTGGGGTTAAAAAACAGGCAAAACTCACAGAACT</w:t>
      </w:r>
    </w:p>
    <w:p w14:paraId="6515497A" w14:textId="77777777" w:rsidR="009E443C" w:rsidRPr="00E859ED" w:rsidRDefault="009E443C" w:rsidP="009E443C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3916200A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&gt;HQ406966.1</w:t>
      </w:r>
    </w:p>
    <w:p w14:paraId="29CB1D79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ATGTCTAAGGTTAAGCTCACTAAGGAAAGCATTGTCGCTTTGTTGACACAAGGCAAAGACCTTGAGTTTG</w:t>
      </w:r>
    </w:p>
    <w:p w14:paraId="703685EB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76BC75D7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AATGAGCATTATTTCATGTCTGACATTCCTGAAGAATCGTCAGAGCATAATGAAGGTTATCAAGCAAAGT</w:t>
      </w:r>
    </w:p>
    <w:p w14:paraId="3701A17B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549CC692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GAAGGCTTGATAGCTTGATCAGGGTCAGGCTTGTTGAGGAAACTGGGAATTCTGAGAATCTCAATACTAT</w:t>
      </w:r>
    </w:p>
    <w:p w14:paraId="1D7AB58B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CAAATCTAAGATTGCTTCCCACCCTTTGATTCAAGCCTATGGATTACCTCTTGATGATGCAAAATCTGTG</w:t>
      </w:r>
    </w:p>
    <w:p w14:paraId="07935B8F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AGGCTTGCCATAATGCTAGGAGGTAGCTTACCTCTTATTGCTTCAGTTGATAGCTTTGAAATGATCAGTG</w:t>
      </w:r>
    </w:p>
    <w:p w14:paraId="3B2C2A0F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28564244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1038E2C1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AAGGGGAAAGAGTATGCTGCTATACTTAGTTCCTGCAATCCTAATGCTAAAGGAAGTGTTGCTATGGAAC</w:t>
      </w:r>
    </w:p>
    <w:p w14:paraId="715FB47E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ATTACAGTGAAACTCTTAACAAGTTCTATGAAATGTTTGGGGTTAAAAAACAGGCAAAACTCACAGAACT</w:t>
      </w:r>
    </w:p>
    <w:p w14:paraId="7F9C3051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18650A50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&gt;HQ406965.1</w:t>
      </w:r>
    </w:p>
    <w:p w14:paraId="5FA28A1E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ATGTCTAAGGTTAAGCTCACTAAGGAAAGCATTGTCGCTTTGTTGACACAAGGCAAAGACCTTGAGTTTG</w:t>
      </w:r>
    </w:p>
    <w:p w14:paraId="79997809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0F9EFAFE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610F905A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GATTTTACTTTTGGTAAGATTACCATAAAGAAAACTTCAGACAGGATTGGAGCCACTGACATGACCTTCA</w:t>
      </w:r>
    </w:p>
    <w:p w14:paraId="2D21C1BC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03121880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684299C0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AGGCTTGCCATAATGCTAGGAGGTAGCTTACCTCTTATTGCTTCAGTTGATAGCTTTGAGATGATCAGTG</w:t>
      </w:r>
    </w:p>
    <w:p w14:paraId="5E113DE2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TTGTCTTGGCTATATATCAGGATGCAAAATACAAGGACCTCGGGATCGACCCAAAGAAGTATGACACCAG</w:t>
      </w:r>
    </w:p>
    <w:p w14:paraId="567FDD7E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0261152D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AAAGGGAAAGAGTATGCTGCTATACTCAGTTCCTGCAATCCTAATGCTAAAGGAAGTGTTGCTATGGAAC</w:t>
      </w:r>
    </w:p>
    <w:p w14:paraId="61761020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ATTACAGTGAAACTCTTAACAAGTTCTATGAAATGTTTGGGGTTAAAAAACAGGCAAAACTCACAGAACT</w:t>
      </w:r>
    </w:p>
    <w:p w14:paraId="09557EFC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55269054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&gt;HQ406964.1</w:t>
      </w:r>
    </w:p>
    <w:p w14:paraId="11F99D07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ATGTCTAAGGTTAAGCTCACTAAGGAAAGCATTGTCGCTTTGTTGACACAAGGCAAAGACCTTGAGTTTG</w:t>
      </w:r>
    </w:p>
    <w:p w14:paraId="3009CAF8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02BC5321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0DCDD3F6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2C4935F9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GAAGGCTTGATAGCTTGATTAGGGTCAGGCTTGTTGAGGAAACCGGGAATTCTGAGAATCTCAATACTAT</w:t>
      </w:r>
    </w:p>
    <w:p w14:paraId="0FA86561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4A45FE7F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AGGCTTGCCATAATGTTAGGAGGTAGTTTACCTCTTATTGCTTCAGTTGATAGCTTTGAGATGATCAGTG</w:t>
      </w:r>
    </w:p>
    <w:p w14:paraId="7A413A2E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3361F411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4FDD05AB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AAGGGGAAAGAGTATGCTGCTATACTCAGTTCCTGCAATCCTAATGCTAAGGGAAGTGTTGCTATGGAAC</w:t>
      </w:r>
    </w:p>
    <w:p w14:paraId="6D2F54A0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ATTACAGTGAAACTCTTAACAAGTTCTATGAAATGTTTGGGGTTAAAAAACAGGCAAAACTCACAGAACT</w:t>
      </w:r>
    </w:p>
    <w:p w14:paraId="4BCE605B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7C92401C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&gt;HQ406963.1</w:t>
      </w:r>
    </w:p>
    <w:p w14:paraId="28F38BB3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ATGTCTAAGGTTAAGCTCACTAAGGAAAACATTGTCGCTTTGTTGACACAAGGCAAAGACCTTGAGTTTG</w:t>
      </w:r>
    </w:p>
    <w:p w14:paraId="2243159D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AGGAAGATCAGAATCTGGTAGCATTCAACTTCAAGACTTTTTGTCTGGAAACCCTTGACCAGATCAAAAA</w:t>
      </w:r>
    </w:p>
    <w:p w14:paraId="02A0FBBC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74E60AA6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38337AB8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29F7AB5A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1D75729D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AGGCTTGCCATAATGCTAGGAGGTAGTTTACCTCTTATTGCTTCAGTTGATAGCTTTGAGATGATCAGTG</w:t>
      </w:r>
    </w:p>
    <w:p w14:paraId="3DBABF7C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4050D8B4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7896575D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AAGGGGAAAGAGTATGCTGCTATACTCAGCTCCTGCAATCCTAATGCTAAGGGAAGTGTTGCTATGGAAC</w:t>
      </w:r>
    </w:p>
    <w:p w14:paraId="3AA29328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ATTACAGTGAAACTCTTAACAAGTTCTATGAAATGTTTGGGGTTAAAAAACAGGCAAAACTCACAGAACT</w:t>
      </w:r>
    </w:p>
    <w:p w14:paraId="09F42F7D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02A4839D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&gt;HQ406962.1</w:t>
      </w:r>
    </w:p>
    <w:p w14:paraId="2D58CAA2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ATGTCTAAGGTTAAGCTCACTAAGGAAAGCATTGTCGCTTTGTTGACACAAGGCAAAGACCTTGAGTTTG</w:t>
      </w:r>
    </w:p>
    <w:p w14:paraId="4262805E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57E375FB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4C32043C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35D95AC6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6E7C23C3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CAAATCTAAGATTGCTTCCCACCCTTTGATTCAAGCTTATGGATTACCTCTTGATGATGCAAAGTCTGTG</w:t>
      </w:r>
    </w:p>
    <w:p w14:paraId="2B74D4C5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AGGCTTGCCATAATGCTAGGAGGTAGCTTACCTCTTATTGCTTCAGTTGATAGCTTTGAGATGATCAGTG</w:t>
      </w:r>
    </w:p>
    <w:p w14:paraId="3C1356D1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TTGTCTTGGCTATATATCAGGATGCAAAATACAAGGATCTCGGGATTGACCCAAAGAAGTATGACACCAG</w:t>
      </w:r>
    </w:p>
    <w:p w14:paraId="4CF6742E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25D3E3E7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AAGGGGAAAGAGTATGCTGCTATACTTAGTTCCTGCAATCCTAATGCTAAAGGAAGTGTTGCTATGGAAC</w:t>
      </w:r>
    </w:p>
    <w:p w14:paraId="4CDACA91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ATTACAGTGAAACTCTTAACAAGTTCTATGAAATGTTTGGGGTTAAAAAACAGGCAAAACTCACAGAACT</w:t>
      </w:r>
    </w:p>
    <w:p w14:paraId="0099F89E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1C294761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&gt;HQ406961.1</w:t>
      </w:r>
    </w:p>
    <w:p w14:paraId="138EC861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ATGTCTAAGGTTAAGCTCACTAAGGAAAGCATTGTCGCTTTGTTGACACAAGGCAAAGACCTTGAGTTTG</w:t>
      </w:r>
    </w:p>
    <w:p w14:paraId="67A9EBAE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7CC3661F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6F31B363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60BBCE2E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1FE1A63C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2EB31860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AGGCTTGCCATAATGCTAGGAGGTAGTTTACCTCTTATTGCTTCAGTTGATAGCTTTGAGATGATCAGTG</w:t>
      </w:r>
    </w:p>
    <w:p w14:paraId="27BAE6C7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TTGTCTTAGCTATATATCAGGATGCAAAATACAAGGACCTCGGGATTGACCCAAAGAAGTATGACACCAG</w:t>
      </w:r>
    </w:p>
    <w:p w14:paraId="48343A35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GGAAGCCTTAGGGAAAGTTTGCACTGTGCTGAAAAGCAAAGCGTTTGAAATGACTGAAGATCAGGTAAAG</w:t>
      </w:r>
    </w:p>
    <w:p w14:paraId="16A9DBE6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AAGGGGAAAGAGTATGCTGCTATACTCAGTTCCTGCAATCCTAATGCTAAGGGAAGTGTTGCTATGGAAC</w:t>
      </w:r>
    </w:p>
    <w:p w14:paraId="0D65B577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ATTACAGTGAAACTCTTAACAAGTTCTATGAAATGTTTGGGGTTAAAAAACAGGCAAAACTCACAGAACT</w:t>
      </w:r>
    </w:p>
    <w:p w14:paraId="11EF3E78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10A2E84F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&gt;HQ406960.1</w:t>
      </w:r>
    </w:p>
    <w:p w14:paraId="617A92D1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ATGTCTAAGGTTAAGCTCACTAAGGAAAGCATTGTCGCTTTGTTGACACAAGGCAAAGACCTTGAGTTTG</w:t>
      </w:r>
    </w:p>
    <w:p w14:paraId="365F5024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AGGAAGATCAGAATCTGGTAGCATTCAACTTCAAGACTTTTTGTCTGGGAAACCTTGACCAGATCAAAAA</w:t>
      </w:r>
    </w:p>
    <w:p w14:paraId="0192445B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63551147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GATTTCACTTTTGGTAAAATTACCATAAAGAAAACTTCAGACAGGATTGGAGCCACTGACATGACCTTCA</w:t>
      </w:r>
    </w:p>
    <w:p w14:paraId="5184AFCD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6A593D10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7C8876BC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AGGCTTGCCATAATGCTAGGAGGTAGCTTACCTCTTATTGCTTCAGTTGATAGCTTTGAGATGATCAGTG</w:t>
      </w:r>
    </w:p>
    <w:p w14:paraId="1A400807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2580C697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584F64B9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AAGGGGAAAGAGTATGCTGCTATACTCAGTTCCTGCAATCCTAATGCTAAAGGAAGTGTTGCTATGGAAC</w:t>
      </w:r>
    </w:p>
    <w:p w14:paraId="78D7ED30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ATTACAGTGAAACTCTTAACAAGTTCTATGAAATGTTTGGGGTTAAAAAACAGGCAAAACTCACAGAACT</w:t>
      </w:r>
    </w:p>
    <w:p w14:paraId="0EB33E6E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02F4EDAE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&gt;HQ406959.1</w:t>
      </w:r>
    </w:p>
    <w:p w14:paraId="6669E882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ATGTCTAAGGTTAAGCTCACTAAGGAAAGCATTGTTGCTTTGTTGACACAAGGCAAAGACCTTGAGTTTG</w:t>
      </w:r>
    </w:p>
    <w:p w14:paraId="0809B3B3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773F7FCA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5A165733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261C323F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22C051E3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47123161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AGGCTTGCCATAATGCTAGGAGGTAGCTTACCTCTTATTGCTTCAGTTGATAGCTTTGAGATGATCAGTG</w:t>
      </w:r>
    </w:p>
    <w:p w14:paraId="1FFD2DC2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TTGTCTTGGCTATATATCAGGATGCAAAATACAAGGACCTCGGGATCGACCCAAAGAAGTATGACACCAG</w:t>
      </w:r>
    </w:p>
    <w:p w14:paraId="4ED124F2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48833DF7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AAGGGGAAAGAGTATGCTGCTATACTCAGTTCCTGCAATCCTAATGCTAAAGGAAGTGTTGCTATGGAAC</w:t>
      </w:r>
    </w:p>
    <w:p w14:paraId="6DED15B4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ATTACAGTGAAACTCTTAACAAGTTCTATGAAATGTTTGGGGTTAAAAAACAGGCAAAACTCACAGAACT</w:t>
      </w:r>
    </w:p>
    <w:p w14:paraId="3B668696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33B9DFA9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 xml:space="preserve">&gt;HQ406958.1 </w:t>
      </w:r>
    </w:p>
    <w:p w14:paraId="1AEC3247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ATGTCTAAGGTTAAGCTCACTAAGGAAAGCATTGTCGCTTTGTTGACACAAGGCAAAGACCTTGAGTTTG</w:t>
      </w:r>
    </w:p>
    <w:p w14:paraId="72518D1B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3D9F314E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GATGAGCATTATTTCATGTCTGACATTCCTGAAGAATCGCCAGAGCATAATGAAGGTTATCAAGCAAAGT</w:t>
      </w:r>
    </w:p>
    <w:p w14:paraId="1F3357C7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0FBB29FD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GAAGGCTTGATAGTTTGATTAGGGTCAGGCTTGTTGAGGAAACTGGGAATTCTGAGAATCTCAATACTAT</w:t>
      </w:r>
    </w:p>
    <w:p w14:paraId="1A468755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1EC2991B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AGGCTTGCCATAATGCTAGGAGGTAGTTTACCTCTTATTGCTTCAGTTGATAGCTTTGAGATGATCAGTG</w:t>
      </w:r>
    </w:p>
    <w:p w14:paraId="2A785064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64B0CCEA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6DB21CE0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AAGGGGAAAGAGTATGCTGCTATACTCAGTTCCTGCAATCCTAATGCTAAGGGAAGTGTTGCTATGGAAC</w:t>
      </w:r>
    </w:p>
    <w:p w14:paraId="650A9E7B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ATTACAGTGAAACTCTTAACAAGTTCTATGAAATGTTTGGGGTTAAAAAACAGGCAAAACTCACAGAACT</w:t>
      </w:r>
    </w:p>
    <w:p w14:paraId="636EBE1B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5B45F735" w14:textId="78E1F113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&gt;HQ40695</w:t>
      </w:r>
      <w:r w:rsidR="005937A3" w:rsidRPr="00E859ED">
        <w:rPr>
          <w:rFonts w:ascii="Courier New" w:hAnsi="Courier New" w:cs="Courier New"/>
          <w:color w:val="000000" w:themeColor="text1"/>
          <w:kern w:val="0"/>
        </w:rPr>
        <w:t>7</w:t>
      </w:r>
      <w:r w:rsidRPr="00E859ED">
        <w:rPr>
          <w:rFonts w:ascii="Courier New" w:hAnsi="Courier New" w:cs="Courier New"/>
          <w:color w:val="000000" w:themeColor="text1"/>
          <w:kern w:val="0"/>
        </w:rPr>
        <w:t>.1</w:t>
      </w:r>
    </w:p>
    <w:p w14:paraId="44CE327D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ATGTCTAAGGTTAAGCTCACTAAGGAAAGCATTGTCGCTTTGTTGACACAAGGCAAAGACCTTGAGTTTG</w:t>
      </w:r>
    </w:p>
    <w:p w14:paraId="3573D1AF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373FEC1C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2A51B73B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1BEF09BC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GAAGGCTTGATAGCTTGATTAGGGTCAGGCTTGTTGAGGAAACTGGAAATTCCGAGAATCTCAACACTAT</w:t>
      </w:r>
    </w:p>
    <w:p w14:paraId="3C5526B9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29BB4E3E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AGGCTTGCCATAATGCTAGGAGGTAGTTTACCTCTTATTGCTTCAGTTGATAGCTTTGAGATGATCAGTG</w:t>
      </w:r>
    </w:p>
    <w:p w14:paraId="11B55B7F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7583C8BC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GGAAGCCTTAGGGAAAGTCTGCACTGTGCTGAAAAGCAAAGCATTTGAAATGACTGAAGATCAGGTGAAG</w:t>
      </w:r>
    </w:p>
    <w:p w14:paraId="5BB8DDF0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AAGGGGAAAGAGTATGCTGCTATACTCAGTTCCTGCAATCCTAATGCTAAGGGAAGTGTTGCCATGGAAC</w:t>
      </w:r>
    </w:p>
    <w:p w14:paraId="5E2733F3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ATTACAGTGAAACTCTTAACAAGTTCTATGAAATGTTTGGGGTTAAAAAACAGGCAAAACTCACAGAACT</w:t>
      </w:r>
    </w:p>
    <w:p w14:paraId="2100E378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6BB12947" w14:textId="77777777" w:rsidR="005937A3" w:rsidRPr="00E859ED" w:rsidRDefault="005937A3" w:rsidP="005937A3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&gt;HQ406956.1</w:t>
      </w:r>
    </w:p>
    <w:p w14:paraId="5FF71FB7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ATGTCTAAGGTTAAGCTCACTAAGGAAAGCATTGTCGCTTTGTTGACACAAGGCAAAGACCTTGAGTTTG</w:t>
      </w:r>
    </w:p>
    <w:p w14:paraId="2688AA97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AGGAAGATCAGAATCTGGTAGCATTCAACTTCAAGATTTTTTGTCTGGAAAACCTTGACCAGATCAAAAA</w:t>
      </w:r>
    </w:p>
    <w:p w14:paraId="6405270A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34B78FB6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0111143C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0741F07B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CAAATCTAAGATTGCTTCCCACCCTCTGATTCAAGCCTATGGATTACCTCTTGATGATGCAAAGTCTGTG</w:t>
      </w:r>
    </w:p>
    <w:p w14:paraId="07B35862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AGGCTTGCCATAATGCTAGGAGGTAGTTTACCTCTTATTGCTTCAGTTGATAGCTTTGAGATGATCAGTG</w:t>
      </w:r>
    </w:p>
    <w:p w14:paraId="06526156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216CE524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699F5D72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AAGGGGAAAGAGTATGCTGCTATACTCAGTTCCTGCAATCCTAATGCTAAGGGAAGTGTTGCTATGGAAC</w:t>
      </w:r>
    </w:p>
    <w:p w14:paraId="21D0CBED" w14:textId="77777777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ATTACAGTGAAACTCTTAACAAGTTCTATGAAATGTTTGGGGTTAAAAAACAGGCAAAACTCACAGAACT</w:t>
      </w:r>
    </w:p>
    <w:p w14:paraId="14751B9E" w14:textId="2542BDB0" w:rsidR="005937A3" w:rsidRPr="00E859ED" w:rsidRDefault="005937A3" w:rsidP="005937A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23E1832F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&gt;HQ406955.1</w:t>
      </w:r>
    </w:p>
    <w:p w14:paraId="0D808E80" w14:textId="77777777" w:rsidR="005A3406" w:rsidRPr="00E859ED" w:rsidRDefault="005A3406" w:rsidP="005A340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ATGTCTAAGGTTAAGCTCACTAAGGAAAGCATTGTCGCTTTGTTGACACAAGGCAAAGACCTTGAGTTTG</w:t>
      </w:r>
    </w:p>
    <w:p w14:paraId="17E78192" w14:textId="77777777" w:rsidR="005A3406" w:rsidRPr="00E859ED" w:rsidRDefault="005A3406" w:rsidP="005A340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AGGAAGATCAGAATCTGGTAGCATTCAACTTCAAGACTTTTTGTCTGGGAAACCTTGACCAGATCAAAAA</w:t>
      </w:r>
    </w:p>
    <w:p w14:paraId="276272F1" w14:textId="77777777" w:rsidR="005A3406" w:rsidRPr="00E859ED" w:rsidRDefault="005A3406" w:rsidP="005A340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GATGAGCATTATTTCATGTCTGACATTCCTGAAGAATCGCCAGAGCATAATGAAGGTTATCAAGCAAAGT</w:t>
      </w:r>
    </w:p>
    <w:p w14:paraId="06E0442C" w14:textId="77777777" w:rsidR="005A3406" w:rsidRPr="00E859ED" w:rsidRDefault="005A3406" w:rsidP="005A340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64A3FD6F" w14:textId="77777777" w:rsidR="005A3406" w:rsidRPr="00E859ED" w:rsidRDefault="005A3406" w:rsidP="005A340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023E8709" w14:textId="77777777" w:rsidR="005A3406" w:rsidRPr="00E859ED" w:rsidRDefault="005A3406" w:rsidP="005A340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33CF137A" w14:textId="77777777" w:rsidR="005A3406" w:rsidRPr="00E859ED" w:rsidRDefault="005A3406" w:rsidP="005A340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AGGCTTGCCATAATGCTAGGAGGTAGCTTACCTCTTATTGCTTCAGTTGATAGCTTTGAGATGATCAGTG</w:t>
      </w:r>
    </w:p>
    <w:p w14:paraId="2A2AF36F" w14:textId="77777777" w:rsidR="005A3406" w:rsidRPr="00E859ED" w:rsidRDefault="005A3406" w:rsidP="005A340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4CC9B813" w14:textId="77777777" w:rsidR="005A3406" w:rsidRPr="00E859ED" w:rsidRDefault="005A3406" w:rsidP="005A340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71A78711" w14:textId="77777777" w:rsidR="005A3406" w:rsidRPr="00E859ED" w:rsidRDefault="005A3406" w:rsidP="005A340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AAGGGGAAAGAGTATGCTGCTATACTCAGTTCCTGCAATCCTAACGCTAAAGGAAGTGTTGCTATGGAAC</w:t>
      </w:r>
    </w:p>
    <w:p w14:paraId="42F59308" w14:textId="77777777" w:rsidR="005A3406" w:rsidRPr="00E859ED" w:rsidRDefault="005A3406" w:rsidP="005A340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ATTACAGTGAAACTCTTAACAAGTTCTATGAAATGTTTGGGGTTAAAAAACAGGCAAAACTCACAGAACT</w:t>
      </w:r>
    </w:p>
    <w:p w14:paraId="62167D7C" w14:textId="77777777" w:rsidR="005A3406" w:rsidRPr="00E859ED" w:rsidRDefault="005A3406" w:rsidP="005A340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486AFB53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&gt;HQ406954.1</w:t>
      </w:r>
    </w:p>
    <w:p w14:paraId="3F4EA8B3" w14:textId="77777777" w:rsidR="005A3406" w:rsidRPr="00E859ED" w:rsidRDefault="005A3406" w:rsidP="005A340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ATGTCTAAGGTTAAGCTCACTAAGGAAAGCATTGTCGCTTTGTTGACACAAGGCAAAGACCTTGAGTTTG</w:t>
      </w:r>
    </w:p>
    <w:p w14:paraId="47AAC38D" w14:textId="77777777" w:rsidR="005A3406" w:rsidRPr="00E859ED" w:rsidRDefault="005A3406" w:rsidP="005A340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AGGAAGATCAGAATCTGGTAGCATTCAACTTCAAGACTTTTTGTCTGGGAAACCTTGACCAGATCAAAAA</w:t>
      </w:r>
    </w:p>
    <w:p w14:paraId="7D1CE0F8" w14:textId="77777777" w:rsidR="005A3406" w:rsidRPr="00E859ED" w:rsidRDefault="005A3406" w:rsidP="005A340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GATGAGCATTATTTCATGTTTGACATTCCTGAAGAATCGTCAGAGCATAATGAAGGTTATCAAGCAAAGT</w:t>
      </w:r>
    </w:p>
    <w:p w14:paraId="57EF87BF" w14:textId="77777777" w:rsidR="005A3406" w:rsidRPr="00E859ED" w:rsidRDefault="005A3406" w:rsidP="005A340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1B379BC1" w14:textId="77777777" w:rsidR="005A3406" w:rsidRPr="00E859ED" w:rsidRDefault="005A3406" w:rsidP="005A340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3F5F0E22" w14:textId="77777777" w:rsidR="005A3406" w:rsidRPr="00E859ED" w:rsidRDefault="005A3406" w:rsidP="005A340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CAAATCTAAGATTGCTTCCCACCCTTTGATTCAAGCCTATGGATTACCTCTTGATGATGCAAAGTCTGTT</w:t>
      </w:r>
    </w:p>
    <w:p w14:paraId="3CAE1215" w14:textId="77777777" w:rsidR="005A3406" w:rsidRPr="00E859ED" w:rsidRDefault="005A3406" w:rsidP="005A340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AGGCTTGCCATAATGCTAGGAGGTAGCTTACCTCTTATTGCTTCAGTTGATAGCTTTGAGATGATCAGTG</w:t>
      </w:r>
    </w:p>
    <w:p w14:paraId="7CF88066" w14:textId="77777777" w:rsidR="005A3406" w:rsidRPr="00E859ED" w:rsidRDefault="005A3406" w:rsidP="005A340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6462C1EA" w14:textId="77777777" w:rsidR="005A3406" w:rsidRPr="00E859ED" w:rsidRDefault="005A3406" w:rsidP="005A340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GGAAGCCTTAGGGAAAGTTTGCACTGTGCTGAAAAGCAAAGCATTTGAAATGACTGAGGATCAGGTGAAG</w:t>
      </w:r>
    </w:p>
    <w:p w14:paraId="3BB60766" w14:textId="77777777" w:rsidR="005A3406" w:rsidRPr="00E859ED" w:rsidRDefault="005A3406" w:rsidP="005A340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AAGGGAAAAGAATATGCTGCTATACTCAGTTCCTGCAATCCTAATGCTAAAGGAAGTGTTGCTATGGAAC</w:t>
      </w:r>
    </w:p>
    <w:p w14:paraId="5146A247" w14:textId="77777777" w:rsidR="005A3406" w:rsidRPr="00E859ED" w:rsidRDefault="005A3406" w:rsidP="005A340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ATTACAGTGAAACTCTTAACAAGTTCTATGAAATGTTTGGGGTTAAAAAACAGGCAAAACTCACAGAACT</w:t>
      </w:r>
    </w:p>
    <w:p w14:paraId="1DCC6FE9" w14:textId="77777777" w:rsidR="005A3406" w:rsidRPr="00E859ED" w:rsidRDefault="005A3406" w:rsidP="005A340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4E1995E1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&gt;HQ406953.1</w:t>
      </w:r>
    </w:p>
    <w:p w14:paraId="657A564C" w14:textId="77777777" w:rsidR="005A3406" w:rsidRPr="00E859ED" w:rsidRDefault="005A3406" w:rsidP="005A340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ATGTCTAAGGTTAAGCTCACTAAGGAAAGCATTGTCGCTTTGTTGACACAAGGCAAAGACCTTGAGTTTG</w:t>
      </w:r>
    </w:p>
    <w:p w14:paraId="214D953A" w14:textId="77777777" w:rsidR="005A3406" w:rsidRPr="00E859ED" w:rsidRDefault="005A3406" w:rsidP="005A340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38628FF6" w14:textId="77777777" w:rsidR="005A3406" w:rsidRPr="00E859ED" w:rsidRDefault="005A3406" w:rsidP="005A340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3839AB8E" w14:textId="77777777" w:rsidR="005A3406" w:rsidRPr="00E859ED" w:rsidRDefault="005A3406" w:rsidP="005A340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1777429A" w14:textId="77777777" w:rsidR="005A3406" w:rsidRPr="00E859ED" w:rsidRDefault="005A3406" w:rsidP="005A340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5542C385" w14:textId="77777777" w:rsidR="005A3406" w:rsidRPr="00E859ED" w:rsidRDefault="005A3406" w:rsidP="005A340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7D539A48" w14:textId="77777777" w:rsidR="005A3406" w:rsidRPr="00E859ED" w:rsidRDefault="005A3406" w:rsidP="005A340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AGGCTTGCCATAATGCTAGGAGGTAGTTTACCTCTTATTGCTTCAGTTGATAGCTTTGAGATGATCAGTG</w:t>
      </w:r>
    </w:p>
    <w:p w14:paraId="0B52BB9D" w14:textId="77777777" w:rsidR="005A3406" w:rsidRPr="00E859ED" w:rsidRDefault="005A3406" w:rsidP="005A340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7FF42875" w14:textId="77777777" w:rsidR="005A3406" w:rsidRPr="00E859ED" w:rsidRDefault="005A3406" w:rsidP="005A340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54C11A12" w14:textId="77777777" w:rsidR="005A3406" w:rsidRPr="00E859ED" w:rsidRDefault="005A3406" w:rsidP="005A340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AAAGGGAAAGAGTATGCTGCTATACTCAGTTCCTGCAATCCTAATGCTAAGGGAAGTGTTGCTATGGAAC</w:t>
      </w:r>
    </w:p>
    <w:p w14:paraId="0F121143" w14:textId="77777777" w:rsidR="005A3406" w:rsidRPr="00E859ED" w:rsidRDefault="005A3406" w:rsidP="005A340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ATTACAGTGAAACTCTTAACAAGTTCTATGAAATGTTTGGGGTTAAAAAACAGGCAAAACTCACAGAACT</w:t>
      </w:r>
    </w:p>
    <w:p w14:paraId="432D0052" w14:textId="77777777" w:rsidR="005A3406" w:rsidRPr="00E859ED" w:rsidRDefault="005A3406" w:rsidP="005A340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45C45CC3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&gt;HQ406952.1</w:t>
      </w:r>
    </w:p>
    <w:p w14:paraId="16DF1173" w14:textId="77777777" w:rsidR="005A3406" w:rsidRPr="00E859ED" w:rsidRDefault="005A3406" w:rsidP="005A340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ATGTCTAAGGTTAAGCTCACTAAGGAAAGCATTGTCGCTTTGTTGACACAAGGCAAAGACCTTGAGTTTG</w:t>
      </w:r>
    </w:p>
    <w:p w14:paraId="06AD1464" w14:textId="77777777" w:rsidR="005A3406" w:rsidRPr="00E859ED" w:rsidRDefault="005A3406" w:rsidP="005A340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AGGAAGATCAGAATCTGGTAGCATTCAACTTCAAGACTTTTTGTCTGGGAAACCTTGACCAGATCAAAAA</w:t>
      </w:r>
    </w:p>
    <w:p w14:paraId="38F3E8DD" w14:textId="77777777" w:rsidR="005A3406" w:rsidRPr="00E859ED" w:rsidRDefault="005A3406" w:rsidP="005A340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00394A65" w14:textId="77777777" w:rsidR="005A3406" w:rsidRPr="00E859ED" w:rsidRDefault="005A3406" w:rsidP="005A340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30E7AB95" w14:textId="77777777" w:rsidR="005A3406" w:rsidRPr="00E859ED" w:rsidRDefault="005A3406" w:rsidP="005A340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42AE3105" w14:textId="77777777" w:rsidR="005A3406" w:rsidRPr="00E859ED" w:rsidRDefault="005A3406" w:rsidP="005A340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2F9B7664" w14:textId="77777777" w:rsidR="005A3406" w:rsidRPr="00E859ED" w:rsidRDefault="005A3406" w:rsidP="005A340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AGGCTTGCCATAATGCTAGGAGGTAGCTTACCTCTTATTGCTTCAGTTGATAGCTTTGAGATGATCAGTG</w:t>
      </w:r>
    </w:p>
    <w:p w14:paraId="7A19B18B" w14:textId="77777777" w:rsidR="005A3406" w:rsidRPr="00E859ED" w:rsidRDefault="005A3406" w:rsidP="005A340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46BD0BD2" w14:textId="77777777" w:rsidR="005A3406" w:rsidRPr="00E859ED" w:rsidRDefault="005A3406" w:rsidP="005A340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5D7B4789" w14:textId="77777777" w:rsidR="005A3406" w:rsidRPr="00E859ED" w:rsidRDefault="005A3406" w:rsidP="005A340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AAGGGGAAAGAGTATGCTGCTATACTCAGTTCCTGCAATCCCAATGCTAAAGGAAGTGTTGCTATGGAAC</w:t>
      </w:r>
    </w:p>
    <w:p w14:paraId="5D744136" w14:textId="77777777" w:rsidR="005A3406" w:rsidRPr="00E859ED" w:rsidRDefault="005A3406" w:rsidP="005A340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ATTACAGTGAAACTCTTAACAAGTTCTATGAAATGTTTGGGGTTAAAAAACAGGCAAAACTCACAGAACT</w:t>
      </w:r>
    </w:p>
    <w:p w14:paraId="4FF6AAC7" w14:textId="77777777" w:rsidR="005A3406" w:rsidRPr="00E859ED" w:rsidRDefault="005A3406" w:rsidP="005A340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1DDA0C5D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&gt;HQ406951.1</w:t>
      </w:r>
    </w:p>
    <w:p w14:paraId="2A015AFA" w14:textId="77777777" w:rsidR="005A3406" w:rsidRPr="00E859ED" w:rsidRDefault="005A3406" w:rsidP="005A340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ATGTCTAAGGTTAAGCTCACTAAGGAAAGCATTGTCGCTTTGTTGACACAAGGCAAAGACCTTGAGTTTG</w:t>
      </w:r>
    </w:p>
    <w:p w14:paraId="110BE763" w14:textId="77777777" w:rsidR="005A3406" w:rsidRPr="00E859ED" w:rsidRDefault="005A3406" w:rsidP="005A340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10B88E25" w14:textId="77777777" w:rsidR="005A3406" w:rsidRPr="00E859ED" w:rsidRDefault="005A3406" w:rsidP="005A340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1331D85E" w14:textId="77777777" w:rsidR="005A3406" w:rsidRPr="00E859ED" w:rsidRDefault="005A3406" w:rsidP="005A340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GATTTTACTTTCGGTAAAATTACCATAAAGAAAACTTCAGACAGGATTGGAGCCACTGACATGACCTTCA</w:t>
      </w:r>
    </w:p>
    <w:p w14:paraId="7A464717" w14:textId="77777777" w:rsidR="005A3406" w:rsidRPr="00E859ED" w:rsidRDefault="005A3406" w:rsidP="005A340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75223F5A" w14:textId="77777777" w:rsidR="005A3406" w:rsidRPr="00E859ED" w:rsidRDefault="005A3406" w:rsidP="005A340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3DE56598" w14:textId="77777777" w:rsidR="005A3406" w:rsidRPr="00E859ED" w:rsidRDefault="005A3406" w:rsidP="005A340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AGGCTTGCCATAATGCTAGGAGGTAGTTTACCTCTTATTGCTTCAGTTGATAGCTTTGAGATGATCAGTG</w:t>
      </w:r>
    </w:p>
    <w:p w14:paraId="2477427A" w14:textId="77777777" w:rsidR="005A3406" w:rsidRPr="00E859ED" w:rsidRDefault="005A3406" w:rsidP="005A340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0E3DF606" w14:textId="77777777" w:rsidR="005A3406" w:rsidRPr="00E859ED" w:rsidRDefault="005A3406" w:rsidP="005A340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7A140464" w14:textId="77777777" w:rsidR="005A3406" w:rsidRPr="00E859ED" w:rsidRDefault="005A3406" w:rsidP="005A340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AAGGGGAAAGAGTATGCTGCTATACTCAGTTCCTGCAATCCTAATGCTAAGGGAAGTGTTGCTATGGAAC</w:t>
      </w:r>
    </w:p>
    <w:p w14:paraId="6CF963B7" w14:textId="77777777" w:rsidR="005A3406" w:rsidRPr="00E859ED" w:rsidRDefault="005A3406" w:rsidP="005A340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ATTACAGTGAAACTCTTAACAAGTTCTATGAAATGTTTGGGGTTAAAAAACAGGCAAAACTCACAGAACT</w:t>
      </w:r>
    </w:p>
    <w:p w14:paraId="36735932" w14:textId="77777777" w:rsidR="005A3406" w:rsidRPr="00E859ED" w:rsidRDefault="005A3406" w:rsidP="005A340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4AAE94DA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&gt;HQ406950.1</w:t>
      </w:r>
    </w:p>
    <w:p w14:paraId="03E6DBA7" w14:textId="77777777" w:rsidR="005A3406" w:rsidRPr="00E859ED" w:rsidRDefault="005A3406" w:rsidP="005A340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ATGTCTAAGGTTAAGCTCACTAAGGAAAGCATTGTCGCTTTGTTGACACAAGGCAAAGACCTTGAGTTTG</w:t>
      </w:r>
    </w:p>
    <w:p w14:paraId="4A8540AD" w14:textId="77777777" w:rsidR="005A3406" w:rsidRPr="00E859ED" w:rsidRDefault="005A3406" w:rsidP="005A340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750F10B9" w14:textId="77777777" w:rsidR="005A3406" w:rsidRPr="00E859ED" w:rsidRDefault="005A3406" w:rsidP="005A340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5E018E47" w14:textId="77777777" w:rsidR="005A3406" w:rsidRPr="00E859ED" w:rsidRDefault="005A3406" w:rsidP="005A340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7CBC2A68" w14:textId="77777777" w:rsidR="005A3406" w:rsidRPr="00E859ED" w:rsidRDefault="005A3406" w:rsidP="005A340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59B3D835" w14:textId="77777777" w:rsidR="005A3406" w:rsidRPr="00E859ED" w:rsidRDefault="005A3406" w:rsidP="005A340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CAAATCTAAGATTGCTTCTCACCCTTTGATTCAAGCCTATGGATTACCTCTTGATGATGCAAAGTCTGTG</w:t>
      </w:r>
    </w:p>
    <w:p w14:paraId="637A4FFB" w14:textId="77777777" w:rsidR="005A3406" w:rsidRPr="00E859ED" w:rsidRDefault="005A3406" w:rsidP="005A340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AGGCTTGCCATAATGCTAGGAGGTAGCTTACCTCTTATTGCTTCAGTTGATAGCTTTGAGATGATCAGTG</w:t>
      </w:r>
    </w:p>
    <w:p w14:paraId="665B2B25" w14:textId="77777777" w:rsidR="005A3406" w:rsidRPr="00E859ED" w:rsidRDefault="005A3406" w:rsidP="005A340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529317E9" w14:textId="77777777" w:rsidR="005A3406" w:rsidRPr="00E859ED" w:rsidRDefault="005A3406" w:rsidP="005A340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70092DF1" w14:textId="77777777" w:rsidR="005A3406" w:rsidRPr="00E859ED" w:rsidRDefault="005A3406" w:rsidP="005A340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AAGGGGAAAGAGTATGCTGCTATACTCAGTTCCTGCAATCCTAATGCTAAAGGAAGTGTTGCTATGGAAC</w:t>
      </w:r>
    </w:p>
    <w:p w14:paraId="2B3470C3" w14:textId="77777777" w:rsidR="005A3406" w:rsidRPr="00E859ED" w:rsidRDefault="005A3406" w:rsidP="005A340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ATTACAGTGAAACTCTTAACAAGTTCTACGAAATGTTTGGGGTTAAAAAACAGGCAAAACTCACAGAACT</w:t>
      </w:r>
    </w:p>
    <w:p w14:paraId="15D6A636" w14:textId="77777777" w:rsidR="005A3406" w:rsidRPr="00E859ED" w:rsidRDefault="005A3406" w:rsidP="005A340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2E7DB203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&gt;HQ406949.1</w:t>
      </w:r>
    </w:p>
    <w:p w14:paraId="69CFA871" w14:textId="77777777" w:rsidR="005A3406" w:rsidRPr="00E859ED" w:rsidRDefault="005A3406" w:rsidP="005A340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ATGTCTAAGGTTAAGCTCACTAAGGAAAGCATTGTTGCTTTGTTGACACAAGGCAAAGACCTTGAGTTTG</w:t>
      </w:r>
    </w:p>
    <w:p w14:paraId="5E7DE86A" w14:textId="77777777" w:rsidR="005A3406" w:rsidRPr="00E859ED" w:rsidRDefault="005A3406" w:rsidP="005A340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1F4A23E5" w14:textId="77777777" w:rsidR="005A3406" w:rsidRPr="00E859ED" w:rsidRDefault="005A3406" w:rsidP="005A340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7A4FC58E" w14:textId="77777777" w:rsidR="005A3406" w:rsidRPr="00E859ED" w:rsidRDefault="005A3406" w:rsidP="005A340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615ACFB8" w14:textId="77777777" w:rsidR="005A3406" w:rsidRPr="00E859ED" w:rsidRDefault="005A3406" w:rsidP="005A340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73DFBEDA" w14:textId="77777777" w:rsidR="005A3406" w:rsidRPr="00E859ED" w:rsidRDefault="005A3406" w:rsidP="005A340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69A99872" w14:textId="77777777" w:rsidR="005A3406" w:rsidRPr="00E859ED" w:rsidRDefault="005A3406" w:rsidP="005A340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AGGCTTGCCATAATGCTAGGAGGTAGCTTACCTCTTATTGCTTCAGTTGATAGCTTTGAGATGATCAGTG</w:t>
      </w:r>
    </w:p>
    <w:p w14:paraId="2A4A32F2" w14:textId="77777777" w:rsidR="005A3406" w:rsidRPr="00E859ED" w:rsidRDefault="005A3406" w:rsidP="005A340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7B91261B" w14:textId="77777777" w:rsidR="005A3406" w:rsidRPr="00E859ED" w:rsidRDefault="005A3406" w:rsidP="005A340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0A6FE2DB" w14:textId="77777777" w:rsidR="005A3406" w:rsidRPr="00E859ED" w:rsidRDefault="005A3406" w:rsidP="005A340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AAGGGGAAAGAGTATGCTGCTATACTCAGTTCCTGCAATCCTAATGCTAAAGGAAGTGTTGCTATGGAAC</w:t>
      </w:r>
    </w:p>
    <w:p w14:paraId="015EA795" w14:textId="77777777" w:rsidR="005A3406" w:rsidRPr="00E859ED" w:rsidRDefault="005A3406" w:rsidP="005A340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ATTACAGCGAAACTCTTAACAAGTTCTATGAAATGTTTGGGGTTAAAAAACAGGCAAAACTCACAGAACT</w:t>
      </w:r>
    </w:p>
    <w:p w14:paraId="274F9F33" w14:textId="77777777" w:rsidR="005A3406" w:rsidRPr="00E859ED" w:rsidRDefault="005A3406" w:rsidP="005A340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01B8AD89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&gt;HQ406948.1</w:t>
      </w:r>
    </w:p>
    <w:p w14:paraId="4ED322D0" w14:textId="77777777" w:rsidR="005A3406" w:rsidRPr="00E859ED" w:rsidRDefault="005A3406" w:rsidP="005A340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ATGTCTAAGGTTAAGCTCACTAAGGAAAGCATTGTTGCTTTGTTGACACAAGGCAAAGACCTTGAGTTTG</w:t>
      </w:r>
    </w:p>
    <w:p w14:paraId="14EB76B5" w14:textId="77777777" w:rsidR="005A3406" w:rsidRPr="00E859ED" w:rsidRDefault="005A3406" w:rsidP="005A340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2835BBDF" w14:textId="77777777" w:rsidR="005A3406" w:rsidRPr="00E859ED" w:rsidRDefault="005A3406" w:rsidP="005A340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307523BE" w14:textId="77777777" w:rsidR="005A3406" w:rsidRPr="00E859ED" w:rsidRDefault="005A3406" w:rsidP="005A340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18E8FFAD" w14:textId="77777777" w:rsidR="005A3406" w:rsidRPr="00E859ED" w:rsidRDefault="005A3406" w:rsidP="005A340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3DA5468C" w14:textId="77777777" w:rsidR="005A3406" w:rsidRPr="00E859ED" w:rsidRDefault="005A3406" w:rsidP="005A340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08903344" w14:textId="77777777" w:rsidR="005A3406" w:rsidRPr="00E859ED" w:rsidRDefault="005A3406" w:rsidP="005A340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AGGCTTGCCATAATGCTAGGAGGTAGCTTACCTCTTATTGCTTCAGTTGATAGCTTTGAGATGATCAGTG</w:t>
      </w:r>
    </w:p>
    <w:p w14:paraId="1F0B7958" w14:textId="77777777" w:rsidR="005A3406" w:rsidRPr="00E859ED" w:rsidRDefault="005A3406" w:rsidP="005A340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163ADCF1" w14:textId="77777777" w:rsidR="005A3406" w:rsidRPr="00E859ED" w:rsidRDefault="005A3406" w:rsidP="005A340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6B3AD753" w14:textId="77777777" w:rsidR="005A3406" w:rsidRPr="00E859ED" w:rsidRDefault="005A3406" w:rsidP="005A340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AAGGGGAAAGAGTATGCTGCTATACTCAGTTCCTGCAATCCTAATGCTAAAGGAAGTGTTGCTATGGAAC</w:t>
      </w:r>
    </w:p>
    <w:p w14:paraId="4B6379D2" w14:textId="77777777" w:rsidR="005A3406" w:rsidRPr="00E859ED" w:rsidRDefault="005A3406" w:rsidP="005A340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ATTACAGCGAAACTCTTAACAAGTTCTATGAAATGTTTGGGGTTAAAAAACAGGCAAAACTCACAGAACT</w:t>
      </w:r>
    </w:p>
    <w:p w14:paraId="42455211" w14:textId="77777777" w:rsidR="005A3406" w:rsidRPr="00E859ED" w:rsidRDefault="005A3406" w:rsidP="005A3406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2A38FFD6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&gt;HQ406947.1</w:t>
      </w:r>
    </w:p>
    <w:p w14:paraId="5C0CC5DF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ATGTCTAAGGTTAAGCTCACTAAGGAAAGCATTGTCGCTTTGTTGACACAAGGCAAAGACCTTGAGTTTG</w:t>
      </w:r>
    </w:p>
    <w:p w14:paraId="710FE788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0A323F5A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44B50562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6F9C6873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5E5FFA8A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231B563A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AGGCTTGCCATAATGCTAGGAGGTAGTTTACCTCTTATTGCTTCAGTTGATAGCTTTGAGATGATCAGTG</w:t>
      </w:r>
    </w:p>
    <w:p w14:paraId="6AC7BD98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0BC157D9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1353DB67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AAGGGGAAAGAGTATGCTGCTATACTCAGTTCCTGCAATCCTAATGCTAAGGGAAGTGTTGCTATGGAAC</w:t>
      </w:r>
    </w:p>
    <w:p w14:paraId="1314C168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ATTACAGTGAAACCCTTAACAAGTTCTATGAAATGTTTGGGGTTAAAAAACAGGCAAAACTCACAGAACT</w:t>
      </w:r>
    </w:p>
    <w:p w14:paraId="1E4C7518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215C9BAC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&gt;HQ406946.1</w:t>
      </w:r>
    </w:p>
    <w:p w14:paraId="5EAF6C13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ATGTCTAAGGTTAAGCTCACTAAGGAAAGCATTGTCGCTTTGTTGACACAAGGCAAAGACCTTGAGTTTG</w:t>
      </w:r>
    </w:p>
    <w:p w14:paraId="0AD1EED2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AGGAAGATCAGAATCTGGTAGCATTCAACTTCAAGACTTTTTGTCTGGAAAATCTTGACCAGATCAAAAA</w:t>
      </w:r>
    </w:p>
    <w:p w14:paraId="32C3A091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GATGAGCATCATTTCATGTCTGACATTCCTGAAGAATCGTCAGAGCATAATGAAGGTTATCAAGCAAAGT</w:t>
      </w:r>
    </w:p>
    <w:p w14:paraId="15F3AFF2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40B1A584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7A27812E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5893C5CF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AGGCTTGCCATAATGCTAGGAGGTAGTTTACCTCTTATTGCTTCAGTTGATAGCTTTGAGATGATCAGTG</w:t>
      </w:r>
    </w:p>
    <w:p w14:paraId="38187908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1DE7F1CA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6633899A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AAGGGGAAAGAGTATGCTGCTATACTCAGTTCCTGCAATCCTAATGCTAAGGGAAGTGTTGCTATGGAAC</w:t>
      </w:r>
    </w:p>
    <w:p w14:paraId="6232D420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ATTACAGTGAAACTCTTAACAAGTTCTATGAAATGTTTGGGGTTAAAAAACAGGCAAAACTCACAGAACT</w:t>
      </w:r>
    </w:p>
    <w:p w14:paraId="5300C124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6856BCB6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&gt;HQ406945.1</w:t>
      </w:r>
    </w:p>
    <w:p w14:paraId="18B9BCD1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ATGTCTAAGGTTAAGCTCACTAAGGAAAGCATTGTCGCTTTGTTGACACAAGGCAAAGACCTTGAGTTCG</w:t>
      </w:r>
    </w:p>
    <w:p w14:paraId="288D4D22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4FD4D576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330DEDFA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GATTTCACTTTTGGTAAAATTACCATAAAGAAAACTTCAGACAGGATCGGAGCCACTGACATGACCTTCA</w:t>
      </w:r>
    </w:p>
    <w:p w14:paraId="386F6F0E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260440C2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0C350FB2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AGGCTTGCCATAATGCTAGGAGGTAGTTTACCTCTTATTGCTTCAGTTGATAGCTTTGAGATGATCAGTG</w:t>
      </w:r>
    </w:p>
    <w:p w14:paraId="6AA7E27F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45A9233D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04B9B3BB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AAGGGGAAAGAGTATGCTGCTATACTTAGTTCCTGCAATCCTAATGCTAAGGGAAGTGTTGCTATGGAAC</w:t>
      </w:r>
    </w:p>
    <w:p w14:paraId="6330B4DE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ATTACAGTGAAACTCTTAACAAGTTCTATGAAATGTTTGGGGTTAAAAAACAGGCAAAACTCACAGAACT</w:t>
      </w:r>
    </w:p>
    <w:p w14:paraId="5E97A1BB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296383BA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&gt;HQ406944.1</w:t>
      </w:r>
    </w:p>
    <w:p w14:paraId="035EAB43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ATGTCTAAGGTTAAGCTCACTAAGGAAAGCATTGTCGCTTTGTTGACACAAGGCAAAGACCTTGAGTTTG</w:t>
      </w:r>
    </w:p>
    <w:p w14:paraId="61DCD10D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6F4CC3E6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6F044923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1276A3DA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6C789778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6957B60D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AGGCTTGCCATAATGCTAGGAGGTAGTTTACCTCTTATTGCTTCAGTTGATAGCTTTGAGATGATCAGTG</w:t>
      </w:r>
    </w:p>
    <w:p w14:paraId="64EFFA72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6567CC91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5A1FB8C1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AAGGGGAAAGAGTATGCTGCTATACTCAGTTCCTGCAATCCTAATGCTAAAGGAAGTGTTGCTATGGAAC</w:t>
      </w:r>
    </w:p>
    <w:p w14:paraId="0DFFBB67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ATTACAGTGAAACTCTTAACAAGTTCTATGAAATGTTTGGGGTTAAAAAACAGGCAAAACTCACAGAACT</w:t>
      </w:r>
    </w:p>
    <w:p w14:paraId="26C5187D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332ED7C1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&gt;HQ406943.1</w:t>
      </w:r>
    </w:p>
    <w:p w14:paraId="2C91159A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ATGTCTAAGGTTAAGCTCACTAAGGAAAGCATTGTCGCTTTGTTGACACAAGGCAAAGACCTTGAGTTTG</w:t>
      </w:r>
    </w:p>
    <w:p w14:paraId="54F68D6F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119CC906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46D89BA9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GATTTTACTTTTGGTAAAATCACCATAAAGAAAACTTCAGACAGGATTGGAGCCACTGACATGACCTTCA</w:t>
      </w:r>
    </w:p>
    <w:p w14:paraId="7ED869DF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4F629B27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14E70CD9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AGGCTTGCCATAATGCTAGGAGGTAGTTTACCTCTTATTGCTTCAGTTGATAGCTTTGAGATGATCAGTG</w:t>
      </w:r>
    </w:p>
    <w:p w14:paraId="7EE4A6F6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24E62C2C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2D3950C1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AAGGGGAAAGAGTATGCTGCTATACTCAGTTCCTGCAATCCTAATGCTAAGGGAAGTGTTGCTATGGAAC</w:t>
      </w:r>
    </w:p>
    <w:p w14:paraId="0ADBBB82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ATTACAGTGAAACTCTTAACAAGTTCTATGAAATGTTTGGGGTTAAAAAACAGGCAAAACTCACAGAACT</w:t>
      </w:r>
    </w:p>
    <w:p w14:paraId="2AB510F7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5AC47ACF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&gt;HQ406942.1</w:t>
      </w:r>
    </w:p>
    <w:p w14:paraId="38745222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ATGTCTAAGGTTAAGCTCACTAAGGAAAGCATTGTCGCTTTGTTGACACAAGGCAAAGACCTTGAGTTTG</w:t>
      </w:r>
    </w:p>
    <w:p w14:paraId="617FBAB1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7C29F80E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711E3688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2F1EEC94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5066B644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0F6B3A01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AGGCTTGCCATAATGCTAGGAGGTAGCTTACCTCTTATTGCTTCAGTTGATAGCTTTGAGATGATCAGTG</w:t>
      </w:r>
    </w:p>
    <w:p w14:paraId="1F9CF00A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62B16189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49F79D8F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AAGGGGAAAGAGTATGCTGCTATACTCAGTTCCTGCAATCCTAATGCTAAAGGAAGTGTTGCTATGGAAC</w:t>
      </w:r>
    </w:p>
    <w:p w14:paraId="3B645A28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ATTACAGTGAAACTCTTAACAAGTTCTATGAAATGTTTGGGGTTAAAAAACAGGCAAAACTCACAGAACT</w:t>
      </w:r>
    </w:p>
    <w:p w14:paraId="13E376E4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59C96C20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&gt;HQ406941.1</w:t>
      </w:r>
    </w:p>
    <w:p w14:paraId="34D4FB59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ATGTCTAAGGTTAAGCTCACTAAGGAAAGCATTGTCGCTTTGTTGACACAAGGCAAAGACCTTGAGTTTG</w:t>
      </w:r>
    </w:p>
    <w:p w14:paraId="69BB55BA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52D4BCF3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4661A432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2AE4FDEA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2DEDB521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134A7288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AGGCTTGCCATAATGCTAGGAGGTAGCTTACCTCTTATTGCTTCAGTTGATAGCTTTGAGATGATCAGTG</w:t>
      </w:r>
    </w:p>
    <w:p w14:paraId="2A188015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08F673B5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71C1A491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AAGGGGAAAGAGTATGCTGCTATACTCAGTTCCTGCAATCCTAATGCTAAAGGAAGTGTTGCTATGGAAC</w:t>
      </w:r>
    </w:p>
    <w:p w14:paraId="2CD34943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ATTACAGTGAAACTCTTAACAAGTTCTATGAAATGTTTGGGGTTAAAAAACAGGCAAAACTCACAGAACT</w:t>
      </w:r>
    </w:p>
    <w:p w14:paraId="40AE491C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58AD8F78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&gt;HQ406940.1</w:t>
      </w:r>
    </w:p>
    <w:p w14:paraId="0481217A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ATGTCTAAGGTTAAGCTCACTAAGGAAAGCATTGTCGCTTTGTTGACACAAGGCAAAGACCTTGAGTTTG</w:t>
      </w:r>
    </w:p>
    <w:p w14:paraId="68EDFE43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0D405258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77A3B310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5E195663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GAAGGCTTGATAGCTTGATTAGGGTCAGGCTTGTTGAGGAAACCGGGAATTCTGAGAATCTCAATACTAT</w:t>
      </w:r>
    </w:p>
    <w:p w14:paraId="0D13EB42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50350DE7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AGGCTTGCCATAATGCTAGGAGGTAGTTTACCTCTTATTGCTTCAGTTGATAGCTTTGAGATGATCAGTG</w:t>
      </w:r>
    </w:p>
    <w:p w14:paraId="1E634956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620129BA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61AABB54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AAGGGGAAAGAGTATGCTGCTATACTCAGTTCCTGCAATCCTAATGCTAAGGGAAGTGTTGCTATGGAAC</w:t>
      </w:r>
    </w:p>
    <w:p w14:paraId="6DE181E5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ATTACAGTGAAACTCTTAACAAGTTCTATGAAATGTTTGGGGTTAAAAAACAGGCAAAACTCACAGAACT</w:t>
      </w:r>
    </w:p>
    <w:p w14:paraId="7F411C1C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7CDE1AF5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&gt;HQ406939.1</w:t>
      </w:r>
    </w:p>
    <w:p w14:paraId="4B33A474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ATGTCTAAGGTTAAGCTCACTAAGGAAAGCATTGTCGCTTTGTTGACACAAGGCAAAGACCTTGAGTTTG</w:t>
      </w:r>
    </w:p>
    <w:p w14:paraId="1738D2E8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79FFBCCF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62FB49AF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5D469B69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78C4E701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34DF05BA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AGGCTTGCCATAATGCTAGGAGGTAGTTTACCTCTTATTGCTTCAGTTGATAGCTTTGAGATGATCAGTG</w:t>
      </w:r>
    </w:p>
    <w:p w14:paraId="6AEB8DDB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TTGTCTTGGCTATATATCAGGATGCAAAATACAAGGACCTCGGGATCGACCCAAAGAAGTATGACACCAG</w:t>
      </w:r>
    </w:p>
    <w:p w14:paraId="69ADE9DD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4FF1C549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AAGGGGAAAGAGTATGCTGCTATACTCAGTTCCTGCAATCCTAATGCTAAGGGAAGTGTTGCTATGGAAC</w:t>
      </w:r>
    </w:p>
    <w:p w14:paraId="092A60FB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ATTACAGTGAAACTCTTAACAAGTTCTATGAAATGTTTGGGGTTAAAAAACAGGCAAAACTCACAGAACT</w:t>
      </w:r>
    </w:p>
    <w:p w14:paraId="39D74065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47A05F77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&gt;HQ406938.1</w:t>
      </w:r>
    </w:p>
    <w:p w14:paraId="109DA025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ATGTCTAAGGTTAAGCTCACTAAGGAAAGCATTGTCGCTTTGTTGACACAAGGCAAAGACCTTGAGTTTG</w:t>
      </w:r>
    </w:p>
    <w:p w14:paraId="0A155C26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707CD3D3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GATGAGCATTATTTCTTGTCTGACATTCCTGAAGAATCGTCAGAGCATAATGAAGGTTATCAAGCAAAGT</w:t>
      </w:r>
    </w:p>
    <w:p w14:paraId="7FD7446D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006916B1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5A9838F9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1CCE9CE6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AGGCTTGCCATAATGCTAGGAGGTAGCTTACCTCTTATTGCTTCAGTTGATAGCTTTGAGATGATCAGTG</w:t>
      </w:r>
    </w:p>
    <w:p w14:paraId="3D65EFC2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0AABB4E7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7847CA12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AAGGGGAAAGAGTATGCTGCTATACTCAGTTCCTGCAATCCTAATGCTAAAGGAAGTGTTGCTATGGAAC</w:t>
      </w:r>
    </w:p>
    <w:p w14:paraId="752011AB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ATTACAGTGAAACTCTTAACAAGTTCTATGAAATGTTTGGGGTTAAAAAACAGGCAAAACTCACAGAACT</w:t>
      </w:r>
    </w:p>
    <w:p w14:paraId="6A52B425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07B568C8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&gt;HQ406937.1</w:t>
      </w:r>
    </w:p>
    <w:p w14:paraId="466F3751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ATGTCTAAGGTTAAGCTCACTAAGGAAAGCATTGTCGCTTTGTTGACACAAGGCAAAGACCTTGAGTTTG</w:t>
      </w:r>
    </w:p>
    <w:p w14:paraId="33A9EF20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19476A28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63C0379A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6021FC30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GAAGGCTTGATAGCTTAATTAGGGTCAGGCTTGTTGAGGAAACTGGGAATTCTGAGAATCTCAATACTAT</w:t>
      </w:r>
    </w:p>
    <w:p w14:paraId="12D4B733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0584D960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AGGCTTGCCATAATGCTAGGAGGTAGTTTACCTCTTATTGCTTCAGTTGATAGCTTTGAGATGATCAGTG</w:t>
      </w:r>
    </w:p>
    <w:p w14:paraId="5493F40B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TTGTCCTGGCTATATATCAGGATGCAAAATACAAGGACCTCGGGATTGACCCAAAGAAGTATGACACCAG</w:t>
      </w:r>
    </w:p>
    <w:p w14:paraId="4B061E5D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44C7C3DB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AAGGGGAAAGAGTATGCTGCTATACTCAGTTCCTGCAATCCTAATGCTAAGGGAAGTGTTGCTATGGAAC</w:t>
      </w:r>
    </w:p>
    <w:p w14:paraId="3EB17BE1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ATTACAGTGAAACTCTTAACAAGTTCTATGAAATGTTTGGGGTTAAAAAACAGGCAAAACTCACAGAACT</w:t>
      </w:r>
    </w:p>
    <w:p w14:paraId="39EA3FFB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650E6E77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&gt;HQ406936.1</w:t>
      </w:r>
    </w:p>
    <w:p w14:paraId="3FBCB872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ATGTCTAAGGTTAAGCTCACTAAGGAAAGCATTGTCGCTTTGTTGACACAAGGCAAAGACCTTGAGTTTG</w:t>
      </w:r>
    </w:p>
    <w:p w14:paraId="45FCC36F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0CE240E2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5EDFE37C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4E26ED87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467339F2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4D82D3F4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AGGCTTGCCATAATGCTAGGAGGTAGTTTACCTCTTATTGCTTCAGTTGATAGCTTTGAGATGATCAGTG</w:t>
      </w:r>
    </w:p>
    <w:p w14:paraId="2F0A05B8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TTGTCTTGGCTATATATCAGGATGCAAAATACAAGGACCTCGGAATTGACCCAAAGAAGTATGACACCAG</w:t>
      </w:r>
    </w:p>
    <w:p w14:paraId="2E8A21A9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043A249E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AAGGGGAAAGAGTATGCTGCTATACTCAGTTCCTGCAATCCTAATGCTAAGGGAAGTGTTGCTATGGAAC</w:t>
      </w:r>
    </w:p>
    <w:p w14:paraId="459B7B2B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ATTACAGTGAAACTCTTAACAAGTTCTATGAAATGTTTGGGGTTAAAAAACAGGCAAAACTCACAGAACT</w:t>
      </w:r>
    </w:p>
    <w:p w14:paraId="78D0FC2E" w14:textId="77777777" w:rsidR="006432FE" w:rsidRPr="00E859ED" w:rsidRDefault="006432FE" w:rsidP="006432F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193181BE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&gt;HQ406935.1</w:t>
      </w:r>
    </w:p>
    <w:p w14:paraId="220038D3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ATGTCTAAGGTTAAGCTCACTAAGGAAAGCATTGTCGCTTTGTTGACACAAGGCAAAGACCTTGAGTTTG</w:t>
      </w:r>
    </w:p>
    <w:p w14:paraId="7D90B810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33F22D9B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6CCC6D72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798F9BF5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155EF56D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76FA0DF7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AGGCTTGCCATAATGCTAGGAGGTAGCTTACCTCTTATTGCTTCAGTTGATAGCTTTGAGATGATCAGTG</w:t>
      </w:r>
    </w:p>
    <w:p w14:paraId="71F6C5D9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2310FF42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5E1D5054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AAGGGGAAAGAGTATGCTGCTATACTCAGTTCCTGCAATCCTAATGCTAAAGGAAGTGTTGCTATGGAAC</w:t>
      </w:r>
    </w:p>
    <w:p w14:paraId="259FA00D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ATTACAGTGAAACTCTTAACAAGTTCTATGAAATGTTCGGGGTTAAAAAACAGGCAAAACTCACAGAACT</w:t>
      </w:r>
    </w:p>
    <w:p w14:paraId="77CBDE06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2A1135A8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&gt;HQ406934.1</w:t>
      </w:r>
    </w:p>
    <w:p w14:paraId="642A980E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ATGTCTAAGGTTAAGCTCACTAAGGAAAGCATTGTCGCTTTGTTGACACAAGGCAAAGACCTTGAGTTTG</w:t>
      </w:r>
    </w:p>
    <w:p w14:paraId="51183CFB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29E8589B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GATGAGCATTATTTCATGTCTGACATTCCTGAAGAACCGTCAGAGCATAATGAAGGTTATCAAGCAAAGT</w:t>
      </w:r>
    </w:p>
    <w:p w14:paraId="519BE99B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655DBB18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57DF751D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329CBADE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AGGCTTGCCATAATGCTAGGAGGTAGCTTACCTCTTATTGCTTCAGTTGATAGCTTTGAGATGATCAGTG</w:t>
      </w:r>
    </w:p>
    <w:p w14:paraId="41B9AE9D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0B6CA052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614F10C0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AAGGGGAAAGAGTATGCTGCTATACTCAGTTCCTGCAATCCTAATGCTAAAGGAAGTGTTGCTATGGAAC</w:t>
      </w:r>
    </w:p>
    <w:p w14:paraId="314280F9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ATTACAGTGAAACTCTTAACAAGTTCTATGAAATGTTTGGAGTTAAAAAACAGGCAAAACTCACAGAACT</w:t>
      </w:r>
    </w:p>
    <w:p w14:paraId="5F5AA786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5E56036E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&gt;HQ406933.1</w:t>
      </w:r>
    </w:p>
    <w:p w14:paraId="5529EC62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ATGTCTAAGGTTAAGCTCACTAAGGAAAGCATTGTCGCTTTGTTGACACAAGGCAAAGACCTTGAGTTTG</w:t>
      </w:r>
    </w:p>
    <w:p w14:paraId="445E5FAA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7388E475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GATGAGCATTATTTCATGTCTGACATTCCTGAAGAACCGTCAGAGCATAATGAAGGTTATCAAGCAAAGT</w:t>
      </w:r>
    </w:p>
    <w:p w14:paraId="65B14554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5CBD85D9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6DC4C9F8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31851DC4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AGGCTTGCCATAATGCTAGGAGGTAGCTTACCTCTTATTGCTTCAGTTGATAGCTTTGAGATGATCAGTG</w:t>
      </w:r>
    </w:p>
    <w:p w14:paraId="5AD3A69E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04ABE101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50E3A287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AAGGGGAAAGAGTATGCTGCTATACTCAGTTCCTGCAATCCTAATGCTAAAGGAAGTGTTGCTATGGAAC</w:t>
      </w:r>
    </w:p>
    <w:p w14:paraId="47DEF39A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ATTACAGTGAAACTCTTAACAAGTTCTATGAAATGTTTGGGGTTAAAAAACAGGCAAAACTCACAGAACT</w:t>
      </w:r>
    </w:p>
    <w:p w14:paraId="4F343DA0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21BD1D48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&gt;HQ406932.1</w:t>
      </w:r>
    </w:p>
    <w:p w14:paraId="086F5EBE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ATGTCTAAGGTTAAGCTCACTAAGGAAAGCATTGTCGCTTTGTTGACACAAGGCAAAGACCTTGAGTTTG</w:t>
      </w:r>
    </w:p>
    <w:p w14:paraId="339255F2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0FF8043A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38C6DA58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3FB3416E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5AE1DC2C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25C85B34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AGGCTTGCCATAATGCTAGGAGGTAGCTTACCTCTTATTGCTTCAGTTGATAGCTTTGAGATGATCAGTG</w:t>
      </w:r>
    </w:p>
    <w:p w14:paraId="125F9DDB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7937845E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61DDF19F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AAGGGGAAAGAGTATGCTGCTATACTCAGTTCCTGCAATCCTAATGCTAAGGGAAGTGTTGCTATGGAAC</w:t>
      </w:r>
    </w:p>
    <w:p w14:paraId="1A8B5B1F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ATTACAGTGAAACTCTTAACAAGTTCTATGAAATGTTTGGGGTTAAAAAACAGGCAAAACTCACAGAACT</w:t>
      </w:r>
    </w:p>
    <w:p w14:paraId="6F337F7D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2E5F83AE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&gt;HQ406931.1</w:t>
      </w:r>
    </w:p>
    <w:p w14:paraId="5A636892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ATGTCTAAGGTTAAGCTCACTAAGGAAAGCATTGTCGCTTTGTTGACACAAGGCAAAGACCTTGAGTTTG</w:t>
      </w:r>
    </w:p>
    <w:p w14:paraId="32AFA126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16C60F2A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AATGAGCATTATTTCATGTCTGACATTCCTGAAGAATCGTCAGAGCATAATGAAGGTTATCAAGCAAAGT</w:t>
      </w:r>
    </w:p>
    <w:p w14:paraId="4740885D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11BC23EA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GAAGGCTTGATAGCTTGATCAGGGTCAGGCTTGTTGAGGAAACTGGGAATTCTGAGAATCTCAATACTAT</w:t>
      </w:r>
    </w:p>
    <w:p w14:paraId="79BA9076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TAAATCTAAGATTGCTTCCCACCCTTTGATTCAAGCCTATGGATTACCTCTTGATGATGCAAAATCTGTG</w:t>
      </w:r>
    </w:p>
    <w:p w14:paraId="0544F183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AGGCTTGCCATAATGCTAGGGGGTAGCTTACCTCTTATTGCTTCAGTTGATAGCTTTGAAATGATCAGTG</w:t>
      </w:r>
    </w:p>
    <w:p w14:paraId="40F1DEC5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19FBFD8A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733A6608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AAGGGGAAAGAGTATGCTGCTATACTTAGTTCCTGTAATCCTAATGCTAAAGGAAGTGTTGCTATGGAAC</w:t>
      </w:r>
    </w:p>
    <w:p w14:paraId="22692503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ATTACAGTGAAACTCTTAACAAGTTCTATGAAATGTTTGGGGTTAAAAAACAGGCAAAACTCACAGAACT</w:t>
      </w:r>
    </w:p>
    <w:p w14:paraId="36BDB158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66EDD139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&gt;HQ406930.1</w:t>
      </w:r>
    </w:p>
    <w:p w14:paraId="36FAC171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ATGTCTAAGGTTAAGCTCACTAAGGAAAGCATTGTCGCTTTGTTGACACAAGGCAAAGACCTTGAGTTTG</w:t>
      </w:r>
    </w:p>
    <w:p w14:paraId="4CDBE5E4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AGGAAGATCAGAATCTGGTAGCATTCAACTTCAAGACTTTTTGTCTGGGAAACCTTGACCAGATCAAAAA</w:t>
      </w:r>
    </w:p>
    <w:p w14:paraId="2B0F2D80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005160E5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4CFED90E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67D9B9D6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CAAATCTAAGATTGCTTCCCACCCTTTGATTCAAGCCTACGGATTACCTCTTGATGATGCAAAGTCTGTG</w:t>
      </w:r>
    </w:p>
    <w:p w14:paraId="26BB4779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AGGCTTGCCATAATGCTAGGAGGTAGCTTACCTCTTATTGCTTCAGTTGATAGCTTTGAGATGATCAGTG</w:t>
      </w:r>
    </w:p>
    <w:p w14:paraId="79B1A2AD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2EBAD01E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4FCEDFBF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AAGGGGAAAGAGTATGCTGCTATACTCAGTTCCTGCAATCCTAATGCTAAAGGAAGTGTTGCTATGGAAC</w:t>
      </w:r>
    </w:p>
    <w:p w14:paraId="4E6A7BDA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ATTACAGTGAAACTCTTAACAAGTTCTATGAAATGTTTGGGGTTAAAAAACAGGCAAAACTCACAGAACT</w:t>
      </w:r>
    </w:p>
    <w:p w14:paraId="661E2F63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754BD0EC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&gt;HQ406929.1</w:t>
      </w:r>
    </w:p>
    <w:p w14:paraId="7B0AC3C8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ATGTCTAAGGTTAAGCTCACTAAGGAAAGCATTGTCGCTTTGTTGACACAAGGCAAAGACCTTGAGTTTG</w:t>
      </w:r>
    </w:p>
    <w:p w14:paraId="6705CD3C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649F611E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515DB26F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GATTTTACTTTTGGTAAAATTACCATAAAGAAAACTTCAGACAGGATTGGAGCCACCGACATGACCTTCA</w:t>
      </w:r>
    </w:p>
    <w:p w14:paraId="129333CE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34371365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3FEFCDF4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AGGCTTGCCATAATGCTAGGAGGTAGTTTACCACTTATTGCTTCAGTTGATAGCTTTGAGATGATCAGTG</w:t>
      </w:r>
    </w:p>
    <w:p w14:paraId="6DBCCF52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7F6A7A24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32DCB2F0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AAGGGGAAAGAGTATGCTGCTATACTCAGTTCCTGCAATCCTAATGCTAAAGGAAGTGTTGCTATGGAAC</w:t>
      </w:r>
    </w:p>
    <w:p w14:paraId="57C95E67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ATTACAGTGAAACTCTTAACAAGTTCTATGAAATGTTTGGGGTTAAAAAACAGGCAAAACTCACAGAACT</w:t>
      </w:r>
    </w:p>
    <w:p w14:paraId="63377E9E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66629313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&gt;HQ406928.1</w:t>
      </w:r>
    </w:p>
    <w:p w14:paraId="5D4873D2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ATGTCTAAGGTTAAGCTCACTAAGGAAAGCATTGTCGCTTTGTTGACACAAGGCAAAGACCTTGAGTTTG</w:t>
      </w:r>
    </w:p>
    <w:p w14:paraId="3F903839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AGGAAGATCAGAATCTGGTAGCATTCAACTTCAAGACTTTTTGTCTGGGAAACCTTGACCAGATCAAAAA</w:t>
      </w:r>
    </w:p>
    <w:p w14:paraId="1AC9C2FE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GATGAGCATTATTTCATGTCTGACATTCCTGAAAAATCGTCAGAGCATAATGAAGGTTATCAAGCAAAGT</w:t>
      </w:r>
    </w:p>
    <w:p w14:paraId="494A4D69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42888565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GAAGGCTTGATAGCTTGATTAGGGTCAGGCTTGTTGAGGAAACTGGGAATTCTGAGAACCTCAATACTAT</w:t>
      </w:r>
    </w:p>
    <w:p w14:paraId="0A723BC7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5B6BEABA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AGGCTTGCCATAATGCTAGGAGGTAGCTTACCTCTTATTGCTTCAGTTGATAGCTTTGAGATGATCAGTG</w:t>
      </w:r>
    </w:p>
    <w:p w14:paraId="5618CC91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106CBF34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36EFF047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AAGGGGAAAGAGTATGCTGCTATACTCAGTTCCTGCAATCCTAATGCTAAAGGAAGTGTTGCTATGGAAC</w:t>
      </w:r>
    </w:p>
    <w:p w14:paraId="2DE1AB16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ATTACAGTGAAACTCTTAACAAGTTCTATGAAATGTTTGGGGTTAAAAAACAGGCAAAACTCACAGAACT</w:t>
      </w:r>
    </w:p>
    <w:p w14:paraId="456D35EC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20E99E00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&gt;HQ406927.1</w:t>
      </w:r>
    </w:p>
    <w:p w14:paraId="7E050470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ATGTCTAAGGTTAAGCTCACTAAGGAAAGCATTGTCGCTTTGTTGACACAAGGCAAAGACCTTGAGTTTG</w:t>
      </w:r>
    </w:p>
    <w:p w14:paraId="21883CE4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0294C894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20DF8FC3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3B9AF5F2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42DA280B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CAAATCTAAGATTGCTTCCCACCCCTTGATTCAAGCCTATGGATTACCTCTTGATGATGCAAAGTCTGTG</w:t>
      </w:r>
    </w:p>
    <w:p w14:paraId="463F13C0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AGGCTTGCCATAATGCTAGGAGGTAGTTTACCTCTTATTGCTTCAGTTGATAGCTTTGAGATGATCAGTG</w:t>
      </w:r>
    </w:p>
    <w:p w14:paraId="7CE579D9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0A807684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7D4F6304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AAGGGGAAAGAGTATGCTGCTATACTCAGTTCCTGCAATCCTAATGCTAAGGGAAGTGTTGCTATGGAAC</w:t>
      </w:r>
    </w:p>
    <w:p w14:paraId="69969214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ATTACAGTGAAACTCTTAACAAGTTCTATGAAATGTTTGGGGTTAAAAAACAGGCAAAACTCACAGAACT</w:t>
      </w:r>
    </w:p>
    <w:p w14:paraId="506EEC65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06CE1310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&gt;HQ406926.1</w:t>
      </w:r>
    </w:p>
    <w:p w14:paraId="339074E6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ATGTCTAAGGTTAAGCTCACTAAGGAAAGCATTGTCGCTTTGTTGACACAAGGCAAAGACCTTGAATTTG</w:t>
      </w:r>
    </w:p>
    <w:p w14:paraId="47E16F06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2E6D205B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2B7F2178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4733CD56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295946CB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60FD9876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AGGCTTGCCATAATGCTAGGAGGTAGCTTACCTCTTATTGCTTCAGTTGATAGCTTTGAGATGATCAGTG</w:t>
      </w:r>
    </w:p>
    <w:p w14:paraId="7BCEC1FA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45F48F3A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52278434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AAGGGGAAAGAGTATGCTGCTATACTCAGTTCCTGCAATCCTAATGCTAAAGGAAGTGTTGCTATGGAAC</w:t>
      </w:r>
    </w:p>
    <w:p w14:paraId="51079A74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ATTACAGTGAAACTCTTAACAAGTTCTATGAAATGTTTGGAGTTAAAAAACAGGCAAAACTCACAGAACT</w:t>
      </w:r>
    </w:p>
    <w:p w14:paraId="2BBD2CA2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54E1B6C8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&gt;HQ406925.1</w:t>
      </w:r>
    </w:p>
    <w:p w14:paraId="167F1AE8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ATGTCTAAGGTTAAGCTCACTAAGGAAAGCATTGTTGCTTTGTTGAAACAAGGCAAAGACCTTGAATTTG</w:t>
      </w:r>
    </w:p>
    <w:p w14:paraId="2537FE84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702BC553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AATGAGCATTATTTCATGTCTGACATTCCTGAAGAATCGTCAGAGCATAATGAAGGTTATCAAGCAAAGT</w:t>
      </w:r>
    </w:p>
    <w:p w14:paraId="5A3DE3E8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135D24B5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GAAGGCTTGATAGCTTGATCAGGGTCAGGCTTGTTGAGGAAACTGGGAATTCTGAGAATCTCAATACTAT</w:t>
      </w:r>
    </w:p>
    <w:p w14:paraId="7755FD08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CAAATCTAAGATTGCTTCCCACCCTTTGATTCAAGCCTATGGATTACCTCTTGATGATGCAAAATCTGTG</w:t>
      </w:r>
    </w:p>
    <w:p w14:paraId="38D90E79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AGGCTTGCCATAATGCTAGGAGGTAGCTTACCTCTTATTGCTTCAGTTGATAGCTTTGAAATGATCAGTG</w:t>
      </w:r>
    </w:p>
    <w:p w14:paraId="7A0D0774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60E3E2A0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217A0D23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AAGGGGAAAGAGTATGCTGCTATACTTAGTTCCTGCAATCCTAATGCTAAAGGAAGTGTTGCTATGGAAC</w:t>
      </w:r>
    </w:p>
    <w:p w14:paraId="6256B89A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ATTACAGTGAAACTCTCAACAAGTTCTATGAAATGTTTGGAGTTAAAAAACAGGCAAAACTCACAGAACT</w:t>
      </w:r>
    </w:p>
    <w:p w14:paraId="33F4D153" w14:textId="77777777" w:rsidR="005025D9" w:rsidRPr="00E859ED" w:rsidRDefault="005025D9" w:rsidP="005025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665096BD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&gt;HQ406924.1</w:t>
      </w:r>
    </w:p>
    <w:p w14:paraId="267DC375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ATGTCTAAGGTTAAGCTCACTAAGGAAAGCATTGTCGCTTTGTTGACACAAGGCAAAGACCTTGAGTTTG</w:t>
      </w:r>
    </w:p>
    <w:p w14:paraId="41C01DFF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024B85D9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265A90E1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7B74C04F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GAAGGCTTGATAGCTTGATCAGGGTCAGGCTTGTTGAGGAAACTGGGAATTCTGAGAATCTCAATACTAT</w:t>
      </w:r>
    </w:p>
    <w:p w14:paraId="49028CDC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01E2BF00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AGGCTTGCCATAATGCTAGGAGGTAGCTTACCTCTTATTGCTTCAGTTGATAGCTTTGAGATGATCAGTG</w:t>
      </w:r>
    </w:p>
    <w:p w14:paraId="72C605C4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31D814D6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49A41E0C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AAGGGGAAAGAGTATGCTGCTATACTCAGTTCCTGCAATCCTAATGCTAAAGGAAGTGTTGCTATGGAAC</w:t>
      </w:r>
    </w:p>
    <w:p w14:paraId="38219710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ATTACAGTGAAACTCTTAACAAGTTCTATGAAATGTTTGGGGTTAAAAAACAGGCAAAACTCACAGAACT</w:t>
      </w:r>
    </w:p>
    <w:p w14:paraId="7BAD1F72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57D9918B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&gt;HQ406923.1</w:t>
      </w:r>
    </w:p>
    <w:p w14:paraId="26EA358F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ATGTCTAAGGTTAAGCTCACTAAGGAAAGCATTGTCGCTTTGTTGACACAAGGCAAAGACCTTGAGTTTG</w:t>
      </w:r>
    </w:p>
    <w:p w14:paraId="0215795B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0CDD59B3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22C6E001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428C44C5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1A370FED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4D6AA481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AGGCTTGCCATAATGCTAGGAGGTAGCTTACCTCTTATTGCTTCAGTTGATAGCTTTGAGATGATCAGTG</w:t>
      </w:r>
    </w:p>
    <w:p w14:paraId="0F35C58E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1CE88027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1E89080D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AAGGGGAAAGAGTATGCTGCTATACTCAGTTCCTGCAATCCTAATGCTAAAGGAAGTGTTGCTATGGAAC</w:t>
      </w:r>
    </w:p>
    <w:p w14:paraId="0A0690D3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ATTACAGTGAAACTCTTAACAAGTTCTATGAAATGTTTGGGGTTAAAAAACAGGCAAAACTCACAGAACT</w:t>
      </w:r>
    </w:p>
    <w:p w14:paraId="38EEA7AC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42795C57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&gt;HQ406922.1</w:t>
      </w:r>
    </w:p>
    <w:p w14:paraId="66402D2F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ATGTCTAAGGTTAAGCTCACTAAGGAAAGCATTGTCGCTTTGTTGACACAAGGCAAAGACCTTGAGTTTG</w:t>
      </w:r>
    </w:p>
    <w:p w14:paraId="4712487A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23735972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GATGAGCATTATTTCATGTCTGACATTCCTGAAGAATCGTCAGAGCATAATGAAGGTTATTAAGCAAAGT</w:t>
      </w:r>
    </w:p>
    <w:p w14:paraId="1B3B3E30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4ACD6DC3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45F89FC4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6E15F871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AGGCTTGCCATAATGCTAGGAGGTAGTTTACCTCTTATTGCTTCAGTTGATAGCTTTGAGATGATCAGTG</w:t>
      </w:r>
    </w:p>
    <w:p w14:paraId="5BE909E0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162CB5E9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4C4B75D3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AAGGGGAAAGAGTATGCTGCTATACTCAGTTCCTGCAATCCTAATGCTAAGGGAAGTGTTGCTATGGAAC</w:t>
      </w:r>
    </w:p>
    <w:p w14:paraId="05F3F2C0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ATTACAGTGAAACTCTTAACAAGTTCTATGAAATGTTTGGGGTTAAAAAACAGGCAAAACTCACAGAACT</w:t>
      </w:r>
    </w:p>
    <w:p w14:paraId="7AB47415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3A191254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&gt;HQ406921.1</w:t>
      </w:r>
    </w:p>
    <w:p w14:paraId="6608227F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ATGTCTAAGGTTAAGCTCACTAAGGAAAGCATTGTCGCTTTGTTGACACAAGGCAAAGACCTTGAATTTG</w:t>
      </w:r>
    </w:p>
    <w:p w14:paraId="61204CE8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2F335A44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601AB173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7B16854E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2A04FD32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1C722462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AGGCTTGCCATAATGCTAGGAGGTAGCTTACCTCTTATTGCTTCAGTTGATAGCTTTGAGATGATCAGTG</w:t>
      </w:r>
    </w:p>
    <w:p w14:paraId="61EA8670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7D34516C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5B249B29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AAGGGGAAAGAGTATGCTGCTATACTCAGTTCCTGCAATCCTAATGCTAAAGGAAGTGTTGCTATGGAGC</w:t>
      </w:r>
    </w:p>
    <w:p w14:paraId="266168B6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ATTACAGTGAAACTCTTAACAAGTTCTATGAAATGTTTGGAGTTAAAAAACAGGCAAAACTCACAGAACT</w:t>
      </w:r>
    </w:p>
    <w:p w14:paraId="01FAC86A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4550A4FE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&gt;HQ406920.1</w:t>
      </w:r>
    </w:p>
    <w:p w14:paraId="03EF4279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ATGTCTAAGGTTAAGCTCACTAAGGAAAGCATTGTCGCTTTGTTGACACAAGGCAAAGACCTTGAGTTTG</w:t>
      </w:r>
    </w:p>
    <w:p w14:paraId="0CD5BDAE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7EDA65A5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1B7A55F1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3F3FC0B6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0BD0EEDF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696891F0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AGGCTTGCCATAATGCTAGGAGGTAGCTTACCTCTTATTGCTTCAGTTGATAGCTTTGAGATGATCAGTG</w:t>
      </w:r>
    </w:p>
    <w:p w14:paraId="6BB3957A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637A5BBC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681E2338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AAGGGGAAAGAGTATGCTGCTATACTCAGTTCCTGCAATCCTAATGCTAAAGGAAGTGTTGCTATGGAAC</w:t>
      </w:r>
    </w:p>
    <w:p w14:paraId="673A1912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ATTACAGTGAAACTCTTAACAAGTTCTATGAAATGTTTGGGGTTAAAAAACAGGCAAAACTCACAGAACT</w:t>
      </w:r>
    </w:p>
    <w:p w14:paraId="3AE0BFCD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5D68E7EE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&gt;HQ406919.1</w:t>
      </w:r>
    </w:p>
    <w:p w14:paraId="37E835C3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ATGTCTAAGGTTAAGCTCACTAAGGAAAGCATTGTCGCTTTGTTGACACAAGGCAAAGACCTTGAATTTG</w:t>
      </w:r>
    </w:p>
    <w:p w14:paraId="62634E22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16B95575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AATGAGCATTATTTCATGTCTGACATTCCTGAAGAATCGTCAGAGCATAATGAAGGTTATCAAGCAAAGT</w:t>
      </w:r>
    </w:p>
    <w:p w14:paraId="5F101A95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07D89EFF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GAAGGCTTGATAGCTTGATCAGGGTCAGGCTTGTTGAGGAAACTGGGAATTCTGAGAATCTCAATACTAT</w:t>
      </w:r>
    </w:p>
    <w:p w14:paraId="1C586073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CAAATCTAAGATTGCCTCCCACCCTTTGATTCAAGCCTATGGATTACCTCTTGATGATGCAAAATCTGTG</w:t>
      </w:r>
    </w:p>
    <w:p w14:paraId="0578DE05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AGGCTTGCCATAATGCTAGGAGGTAGCTTACCTCTTATTGCTTCAGTTGATAGCTTTGAAATGATCAGTG</w:t>
      </w:r>
    </w:p>
    <w:p w14:paraId="08EA08D0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1560C05F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3BC0C7D1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AAGGGGAAAGAGTATGCTGCTATACTTAGTTCCTGCAATCCTAATGCTAAAGGAAGTGTTGCTATGGAGC</w:t>
      </w:r>
    </w:p>
    <w:p w14:paraId="6DBE6574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ATTACAGTGAAACTCTCAACAAGTTCTATGAAATGTTTGGAGTTAAAAAACAGGCAAAACTCACAGAACT</w:t>
      </w:r>
    </w:p>
    <w:p w14:paraId="3C470CC0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52DF6725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&gt;HQ406918.1</w:t>
      </w:r>
    </w:p>
    <w:p w14:paraId="5925EB74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ATGTCTAAGGTTAAGCTCACTAAGGAAAGCATTGTCGCTTTGTTGACACAAGGCAAAGACCTTGAGTTTG</w:t>
      </w:r>
    </w:p>
    <w:p w14:paraId="1EC6ADF0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470BA023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240B314A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5C6E9DCD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1AA8AAF9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53B3E2B4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AGGCTTGCCATAATGCTAGGAGGTAGCTTACCTCTTATTGCTTCAGTTGATAGCTTTGAAATGATCAGTG</w:t>
      </w:r>
    </w:p>
    <w:p w14:paraId="370D01D6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090C3E8B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35C81F22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AAGGGGAAAGAGTATGCTGCTATACTCAGTTCCTGCAATCCTAATGCTAAAGGAAGTGTTGCTATGGAAC</w:t>
      </w:r>
    </w:p>
    <w:p w14:paraId="595F1D83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ATTACAGTGAAACTCTCAACAAGTTCTATGAAATGTTTGGGGTTAAAAAACAGGCAAAACTCACAGAACT</w:t>
      </w:r>
    </w:p>
    <w:p w14:paraId="30FC1357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03D2BBDE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&gt;HQ406917.1</w:t>
      </w:r>
    </w:p>
    <w:p w14:paraId="5C8E6E0E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ATGTCTAAGGTTAAGCTCACTAAGGAAAGCATTGTCGCTTTGTTGACACAAGGCAAAGACCTTGAATTTG</w:t>
      </w:r>
    </w:p>
    <w:p w14:paraId="5F20FFDA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10043633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AATGAGCATTATTTCATGTCTGACATTCCTGAAGAATCGTCAGAGCATAATGAAGGTTATCAAGCAAAGT</w:t>
      </w:r>
    </w:p>
    <w:p w14:paraId="0C9FFA81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7059CE46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404B4219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CAAATCTAAGATTGCTTCCCACCCTTTGATTCAAGCCTATGGATTACCTCTTGATGATGCAAAATCTGTG</w:t>
      </w:r>
    </w:p>
    <w:p w14:paraId="22339DDD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AGGCTTGCCATAATGCTAGGAGGTAGCTTACCTCTTATTGCTTCAGTTGATAGCTTTGAAATGATCAGTG</w:t>
      </w:r>
    </w:p>
    <w:p w14:paraId="313BE687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62078835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560137D0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AAGGGGAAAGAGTATGCTGCTATACTCAGTTCCTGCAATCCTAATGCTAAAGGAAGTGTTGCTATGGAAC</w:t>
      </w:r>
    </w:p>
    <w:p w14:paraId="07C7093F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ATTACAGTGAAACTCTCAACAAGTTCTATGAAATGTTTGGAGTTAAAAAACAGGCAAAACTCACAGAACT</w:t>
      </w:r>
    </w:p>
    <w:p w14:paraId="79BA71D3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68DEB3DC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&gt;HQ406916.1</w:t>
      </w:r>
    </w:p>
    <w:p w14:paraId="3C45C467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ATGTCTAAGGTTAAGCTCACTAAGGAAAGCATTGTCGCTTTGTTGACACAAGGCAAAGACCTTGAATTTG</w:t>
      </w:r>
    </w:p>
    <w:p w14:paraId="5B8C88A5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39630AFE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27A97F14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2C7CDCB6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4D2BFFAB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2BFC1CE3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AGGCTTGCCATAATGCTAGGAGGTAGCTTACCTCTTATTGCTTCAGTTGATAGCTTTGAAATGATCAGTG</w:t>
      </w:r>
    </w:p>
    <w:p w14:paraId="01ECFB2C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7B6C7E21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0C2FAC35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AAGGGGAAAGAGTATGCTGCTATACTCAGTTCCTGCAATCCTAATGCTAAAGGAAGTGTTGCTATGGAAC</w:t>
      </w:r>
    </w:p>
    <w:p w14:paraId="1BEE2D2C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ATTACAGTGAAACTCTTAACAAGTTCTATGAAATGTTTGGAGTTAAAAAACAGGCAAAACTCACAGAACT</w:t>
      </w:r>
    </w:p>
    <w:p w14:paraId="1B47A224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1BAD3F44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&gt;HQ406915.1</w:t>
      </w:r>
    </w:p>
    <w:p w14:paraId="7FBE6BEA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ATGTCTAAGGTTAAGCTCACTAAGGAAAGCATTGTCGCTTTGTTGACACAAGGCAAAGACCTTGAGTTTG</w:t>
      </w:r>
    </w:p>
    <w:p w14:paraId="473ED9A8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AGGAAGATCAGAATCTGGTAGCATTCAACTTCAAGACTTTTTGTCTGGATAACCTTGACCAGATCAAAAA</w:t>
      </w:r>
    </w:p>
    <w:p w14:paraId="5130E05E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AATGAGCATTATTTCATGTCTGACATTCCTGAAGAATCGTCAGAGCATAATGAAGGTTATCAAGCAAAGT</w:t>
      </w:r>
    </w:p>
    <w:p w14:paraId="5B1C43EC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6666A367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GAAGGCTTGATAGCTTGATCAGGGTCAGGCTTGTTGAGGAAACTGGGAATTCTGAGAATCTCAATACTAT</w:t>
      </w:r>
    </w:p>
    <w:p w14:paraId="0A978B20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TAAATCTAAGATTGCTTCCCACCCTTTGATTCAAGCCTATGGATTACCTCTTGATGATGCAAAGTCTGTG</w:t>
      </w:r>
    </w:p>
    <w:p w14:paraId="72C102E5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AGGCTTGCCATAATGCTAGGAGGTAGCTTACCTCTTATTGCTTCAGTTGATAGCTTTGAGATGATCAGTG</w:t>
      </w:r>
    </w:p>
    <w:p w14:paraId="7198F4D6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TTGTCTTGGCTATATATCAGGATGCAAAATACAAGGACCTCGGGATCGACCCAAAGAAGTATGACACCAG</w:t>
      </w:r>
    </w:p>
    <w:p w14:paraId="13F5BA71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54FE4EE6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AAGGGGAAAGAGTATGCTGCTATACTTGGTTCCTGCAATCCTAATGCTAAAGGAAGTGTTGCTATGGAAC</w:t>
      </w:r>
    </w:p>
    <w:p w14:paraId="3B25C331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ATTACAGTGAAACTCTTAACAAGTTCTATGAAATGTTTGGGGTTAAAAAACAGGCAAAACTCACAGAACT</w:t>
      </w:r>
    </w:p>
    <w:p w14:paraId="32BE0F62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7C83B8D8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&gt;HQ406914.1</w:t>
      </w:r>
    </w:p>
    <w:p w14:paraId="7112C36D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ATGTCTAAGGTTAAGCTCACTAAGGAAAGCATTGTCGCTTTGTTGACACAAGGCAAAGACCTTGAGTTTG</w:t>
      </w:r>
    </w:p>
    <w:p w14:paraId="77E032DE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6F0C5BAB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4825940D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64AD83F9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6FACCBB5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530FE04E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AGGCTTGCCATAATGCTAGGAGGTAGCTTACCTCTTATTGCTTCAGTTGATAGCTTTGAGATGATCAGTG</w:t>
      </w:r>
    </w:p>
    <w:p w14:paraId="231CEC6D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27A6CE24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453F0BED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AAGGGGAAAGAGTATGCTGCTATACTCAGTTCCTGCAATCCTAATGCTAAAGGAAGTGTTGCTATGGAAC</w:t>
      </w:r>
    </w:p>
    <w:p w14:paraId="1EB95C90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ATTACAGTGAAACTCTTAACAAGTTCTATGAAATGTTTGGGGTTAAAAAACAGGCAAAACTCACAGAACT</w:t>
      </w:r>
    </w:p>
    <w:p w14:paraId="4820D581" w14:textId="77777777" w:rsidR="00BB65F4" w:rsidRPr="00E859ED" w:rsidRDefault="00BB65F4" w:rsidP="00BB65F4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0043BCF6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&gt;HQ406913.1</w:t>
      </w:r>
    </w:p>
    <w:p w14:paraId="12E1ACF1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ATGTCTAAGGTTAAGCTCACTAAGGAAAGCATTGTCGCTTTGTTGACACAAGGCAAAGACCTTGAATTTG</w:t>
      </w:r>
    </w:p>
    <w:p w14:paraId="76B458F0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AGGAAGATCAGAATCTGGTAGCATTCAACTTCAAGACTTTTTGTCTGGGAAACCTTGACCAGATCAAAAA</w:t>
      </w:r>
    </w:p>
    <w:p w14:paraId="7FC4E2A6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3F37F710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GATTTTACTTTTGGTAAAATAACCATAAAGAAAACTTCAGACAGGATTGGAGCCACTGACATGACCTTCA</w:t>
      </w:r>
    </w:p>
    <w:p w14:paraId="610DE4EC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6D140FD8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CAAATCTAAGATTGCTTCCCACCCTTTGATTCAAGCCTATGGATTACCCCTTGATGATGCAAAGTCTGTG</w:t>
      </w:r>
    </w:p>
    <w:p w14:paraId="35B0B0B4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AGGCTTGCCATAATGCTAGGAGGTAGCTTACCTCTTATTGCTTCAGTTGATAGCTTTGAAATGATCAGTG</w:t>
      </w:r>
    </w:p>
    <w:p w14:paraId="5677BE22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4AC608E6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2A5044A2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AAGGGGAAAGAGTATGCTGCTATACTCAGTTCCTGCAATCCTAATGCTAAAGGAAGTGTTGCTATGGAAC</w:t>
      </w:r>
    </w:p>
    <w:p w14:paraId="6465D5F6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ATTACAGTGAAACTCTTAACAAGTTCTATGAAATGTTTGGGGTTAAAAAACAGGCAAAACTCACAGAACT</w:t>
      </w:r>
    </w:p>
    <w:p w14:paraId="31CE39C6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5121CC4F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&gt;HQ406912.1</w:t>
      </w:r>
    </w:p>
    <w:p w14:paraId="1DB12748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ATGTCTAAGGTTAAGCTCACTAAGGAAAGCATTGTCGCTTTGTTGACACAAGGCAAAGACCTTGAATTTG</w:t>
      </w:r>
    </w:p>
    <w:p w14:paraId="303CA470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217D27C5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GATGAGCATTATTTCATGTCTGACATTCCTGAAGAACCGTCAGAGCATAATGAAGGTTATCAAGCAAAGT</w:t>
      </w:r>
    </w:p>
    <w:p w14:paraId="596B6431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GATTTTACTTTTGGTAAAATTACCATAAAGAAAACTTCAGACAGGATTGGAGCCACTGATATGACCTTCA</w:t>
      </w:r>
    </w:p>
    <w:p w14:paraId="07EF8B6A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0BC40C4C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CAAATCTAAGATTGCTTCCCACCCTTTGATTCAAGCCTACGGATTACCTCTTGATGATGCAAAGTCTGTG</w:t>
      </w:r>
    </w:p>
    <w:p w14:paraId="7B186838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AGGCTTGCCATAATGCTAGGAGGTAGCTTACCTCTTATTGCTTCAGTTGATAGCTTTGAGATGATCAGTG</w:t>
      </w:r>
    </w:p>
    <w:p w14:paraId="7263176A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5E862D13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5C7C1D93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AAGGGGAAAGAGTATGCTGCTATACTCAGTTCCTGCAATCCTAATGCTAAAGGAAGTGTTGCTATGGAAC</w:t>
      </w:r>
    </w:p>
    <w:p w14:paraId="20876AEB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ATTACAGTGAAACTCTTAACAAGTTCTATGAAATGTTTGGAGTTAAAAAACAGGCAAAACTCACAGAACT</w:t>
      </w:r>
    </w:p>
    <w:p w14:paraId="061D7D09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772B09A4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&gt;HQ406911.1</w:t>
      </w:r>
    </w:p>
    <w:p w14:paraId="19FFCC0A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ATGTCTAAGGTTAAGCTCACTAAGGAAAGCATTGTCGCTCTGTTGACACAAGGCAAAGACCTTGAGTTTG</w:t>
      </w:r>
    </w:p>
    <w:p w14:paraId="05436DD5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06D941D3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57BEED07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52981A48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303515D9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7F93E990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AGGCTTGCCATAATGCTAGGAGGTAGCTTACCTCTTATTGCTTCAGTTGATAGCTTTGAGATGATCAGTG</w:t>
      </w:r>
    </w:p>
    <w:p w14:paraId="6874414E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4EFA4140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71A60E03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AAGGGGAAAGAGTATGCTGCCATACTCAGTTCCTGCAATCCTAATGCTAAAGGAAGTGTTGCTATGGAAC</w:t>
      </w:r>
    </w:p>
    <w:p w14:paraId="0A747A29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ATTACAGTGAAACTCTTAACAAGTTCTATGAAATGTTTGGGGTTAAAAAACAGGCAAAACTCACAGAACT</w:t>
      </w:r>
    </w:p>
    <w:p w14:paraId="317F2E1E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161884C1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&gt;HQ406910.1</w:t>
      </w:r>
    </w:p>
    <w:p w14:paraId="4E81F2A4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ATGTCTAAGGTTAAGCTCACTAAGGAAAGCATTGTCGCTTTGTTGACACAAGGCAAAGACCTTGAGTTTG</w:t>
      </w:r>
    </w:p>
    <w:p w14:paraId="6A464DE6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262765F8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507FA6C5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4C2DBEF0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1202E232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13AC45F3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AGGCTTGCCATAATGCTAGGAGGTAGTTTACCTCTTATTGCTTCAGTTGATAGCTTTGAGATGATCAGTG</w:t>
      </w:r>
    </w:p>
    <w:p w14:paraId="53042E14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626894F3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61270664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AAGGGGAAAGAGTATGCTGCTATACTCAGTTCCTGCAATCCTAATGCTAAGGGAAGTGTTGCTATGGAAC</w:t>
      </w:r>
    </w:p>
    <w:p w14:paraId="312D1B8C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ATTACAGTGAAACTCTCAACAAGTTCTATGAAATGTTTGGGGTTAAAAAACAGGCAAAACTCACAGAACT</w:t>
      </w:r>
    </w:p>
    <w:p w14:paraId="2A868EF2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1484858F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&gt;HQ406909.1</w:t>
      </w:r>
    </w:p>
    <w:p w14:paraId="1F8B14BF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ATGTCTAAGGTTAAGCTCACTAAGGAAAGCATTGTCGCTTTGTTGACACAAGGCAAAGACCTTGAGTTTG</w:t>
      </w:r>
    </w:p>
    <w:p w14:paraId="35A7B655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7E0AB7A3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7C33E378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6DAA6B27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3DDD9B0C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7991FA24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AGGCTTGCCATAATGCTAGGAGGTAGCTTACCTCTTATTGCTTCAGTTGATAGCTTTGAGATGATCAGTG</w:t>
      </w:r>
    </w:p>
    <w:p w14:paraId="70362EA9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69A905B3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144C8B0F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AAGGGGAAAGAGTATGCTGCTATACTCAGTTCCTGCAATCCTAATGCTAAAGGGAGTGTTGCTATGGAAC</w:t>
      </w:r>
    </w:p>
    <w:p w14:paraId="577F688F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ATTACAGTGAAACTCTTAACAAGTTCTATGAAATGTTTGGGGTTAAAAAACAGGCAAAACTCACAGAACT</w:t>
      </w:r>
    </w:p>
    <w:p w14:paraId="4DDB12EF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3486F2B1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&gt;HQ406908.1</w:t>
      </w:r>
    </w:p>
    <w:p w14:paraId="72F9E42C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ATGTCTAAGGTTAAGCTCACTAAGGAAAGCATTGTCGCTTTGTTGACACAAGGCATAGACCTTGAGTTTG</w:t>
      </w:r>
    </w:p>
    <w:p w14:paraId="77B35E9F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3741F6AB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78A0D02A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4C5ED77D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6D7DB68A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0AD0CE10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AGGCTTGCCATAATGCTAGGAGGTAGCTTACCTCTTATTGCTTCAGTTGATAGCTTTGAGATGATCAGTG</w:t>
      </w:r>
    </w:p>
    <w:p w14:paraId="077DEE18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0523BDA1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472E71BA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AAGGGGAAAGAGTATGCTGCTATACTCAGTTCCTGCAATCCTAATGCTAAAGGAAGTGTTGCTATGGAAC</w:t>
      </w:r>
    </w:p>
    <w:p w14:paraId="5BCDB4CD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ATTACAGTGAAACTCTCAACAAGTTCTATGAAATGTTTGGGGTTAAAAAACAGGCAAAACTCACAGAACT</w:t>
      </w:r>
    </w:p>
    <w:p w14:paraId="7D9DFA34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3E382D80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&gt;HQ406907.1</w:t>
      </w:r>
    </w:p>
    <w:p w14:paraId="28AFA34D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ATGTCTAAGGTTAAGCTCACTAAGGAAAGCATTGTCGCTTTGTTGACACAAGGCAAAGACCTTGAGTTTG</w:t>
      </w:r>
    </w:p>
    <w:p w14:paraId="75188A06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49740C34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040502D5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4F4A53FC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7184C3A2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CAAATCTAAGATTGCTTCCCACCCTTTGATTCAAGCCTATGGATTACATCTTGATGATGCAAAGTCTGTG</w:t>
      </w:r>
    </w:p>
    <w:p w14:paraId="0D521CEF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AGGCTTGCCATAATGCTAGGAGGTAGCTTACCACTTATTGCTTCAGTTGATAGCTTTGAGATGATCAGTG</w:t>
      </w:r>
    </w:p>
    <w:p w14:paraId="222CB2B3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27D04782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GGAAGCCTTAGGGAAAGTTTGCACTGTACTGAAAAGCAAAGCATTTGAAATGACTGAAGATCAGGTGAAG</w:t>
      </w:r>
    </w:p>
    <w:p w14:paraId="7C540ED4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AAGGGGAAAGAGTATGCTGCTATACTCAGTTCCTGCAATCCTAATGCTAAAGGAAGTGTTGCTATGGAAC</w:t>
      </w:r>
    </w:p>
    <w:p w14:paraId="3FC9DB98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ATTACAGTGAAACTCTTAACAAGTTCTATGAAATGTTTGGAGTTAAAAAACAGGCAAAACTCACAGAACT</w:t>
      </w:r>
    </w:p>
    <w:p w14:paraId="3DFA245F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1B330FF2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&gt;HQ406906.1</w:t>
      </w:r>
    </w:p>
    <w:p w14:paraId="64EEDFA7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ATGTCTAAGGTTAAGCTCACTAAGGAAAGCATTGTCGCTCTGTTGACACAAGGCAAAGACCTTGAGTTTG</w:t>
      </w:r>
    </w:p>
    <w:p w14:paraId="3B06F2F1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14A2E943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48DB5D6C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229BC6E9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4D2AA7D8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7875E314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AGGCTTGCCATAATGCTAGGAGGTAGTTTACCTCTTATTGCTTCAGTTGATAGCTTTGAGATGATCAGTG</w:t>
      </w:r>
    </w:p>
    <w:p w14:paraId="5D957FC2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4B531B4E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4E4B5368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AAGGGAAAAGAGTATGCTGCTATACTCAGTTCCTGCAATCCTAATGCTAAGGGAAGTGTTGCTATGGAAC</w:t>
      </w:r>
    </w:p>
    <w:p w14:paraId="3ACB8EFA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ATTACAGTGAAACTCTTAACAAGTTCTATGAAATGTTTGGGGTTAAAAAACAGGCAAATCTCACAGAACT</w:t>
      </w:r>
    </w:p>
    <w:p w14:paraId="2E38F0A0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0270C532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&gt;HQ406905.1</w:t>
      </w:r>
    </w:p>
    <w:p w14:paraId="79A22412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ATGTCTAAGGTTAAGCTCACTAAGGAAAGCATTGTCGCTCTGTTGACACAAGGCAAAGACCTTGAGTTTG</w:t>
      </w:r>
    </w:p>
    <w:p w14:paraId="5C4EB6C8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52C6F464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GATGAGCATTATTTCATGTCTGACATTCCTGAAGAATCGTCAGAGCATAATGAAGGTTATCAAGCAGAGT</w:t>
      </w:r>
    </w:p>
    <w:p w14:paraId="359A8316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03A3A5E8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382070A0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4F8D7E92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AGGCTTGCCATAATGCTAGGAGGTAGTTTACCTCTTATTGCTTCAGTTGATAGCTTTGAGATGATCAGTG</w:t>
      </w:r>
    </w:p>
    <w:p w14:paraId="023D75B8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0AD9BCAF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5E2838D3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AAGGGGAAAGAGTATGCTGCTATACTCAGTTCCTGCAATCCTAATGCTAAGGGAAGTGTTGCTATGGAAC</w:t>
      </w:r>
    </w:p>
    <w:p w14:paraId="4818F0C7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ATTACAGTGAAACTCTTAACAAGTTCTATGAAATGTTTGGGGTTAAAAAACAGGCAAAACTCACAGAACT</w:t>
      </w:r>
    </w:p>
    <w:p w14:paraId="7FD9CFB1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1A3822AD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&gt;HQ406904.1</w:t>
      </w:r>
    </w:p>
    <w:p w14:paraId="260C8D5C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ATGTCTAAGGTTAAGCTCACTAAGGAAAGCATTGTCGCTTTGTTGACACAAGGCAAAGACCTTGAGTTTG</w:t>
      </w:r>
    </w:p>
    <w:p w14:paraId="4A97D165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AGGAAGATCAGAATCTGGTAGCATTCAACTTCAAGACTTTTTGTCTGGGAAACCTTGACCAGATCAAAAA</w:t>
      </w:r>
    </w:p>
    <w:p w14:paraId="3D48FAC4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33C8FA56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40387382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50B419E4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28522D9A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AGGCTTGCCATAATGCTAGGAGGTAGCTTACCTCTTATTGCTTCAGTTGATAGCTTTGAGATGATCAGTG</w:t>
      </w:r>
    </w:p>
    <w:p w14:paraId="73AC2464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2DFCFA0E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5D11A9F3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AAGGGGAAAGAGTATGCTGCTATACTCAGTTCCTGCAATCCTAATGCTAAAGGAAGTGTTGCTATGGAAC</w:t>
      </w:r>
    </w:p>
    <w:p w14:paraId="09B1B855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ATTACAGTGAAACTCTTAACAAGTTCTATGAAATGTTTGGGGTTAAAAAACAGGCAAAACTCACAGAACT</w:t>
      </w:r>
    </w:p>
    <w:p w14:paraId="01F93B52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182DDDEA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&gt;HQ406903.1</w:t>
      </w:r>
    </w:p>
    <w:p w14:paraId="3D511278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ATGTCTAAGGTTAAGCTCACTAAGGAAAGCATTGTCGCTTTGTTGACACAAGGCAAAGACCTTGAGTTTG</w:t>
      </w:r>
    </w:p>
    <w:p w14:paraId="6A3E66A0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76F3EA94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067B2389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3D0EE44F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7F59849C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284153AD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AGGCTTGCCATAATGCTAGGAGGTAGTTTACCTCTTATTGCTTCAGTTGATAGCTTTGAGATGATCAGTG</w:t>
      </w:r>
    </w:p>
    <w:p w14:paraId="6D33E930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7B85D25E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57E44AC5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AAGGGGAAAGAGTATGCTGCTATACTTAGTTCCTGCAATCCTAATGCTAAGGGAAGTGTTGCTATGGAAC</w:t>
      </w:r>
    </w:p>
    <w:p w14:paraId="6C1553B0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ATTACAGTGAAACTCTCAACAAGTTCTATGAAATGTTTGGGGTTAAAAAACAGGCAAAACTCACAGAACT</w:t>
      </w:r>
    </w:p>
    <w:p w14:paraId="093864E7" w14:textId="77777777" w:rsidR="003D78EE" w:rsidRPr="00E859ED" w:rsidRDefault="003D78EE" w:rsidP="003D78EE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4FD98768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&gt;DQ777595.1</w:t>
      </w:r>
    </w:p>
    <w:p w14:paraId="37966AE6" w14:textId="77777777" w:rsidR="00315218" w:rsidRPr="00E859ED" w:rsidRDefault="00315218" w:rsidP="0031521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ATGTCTAAGGTTAAGCTCACTAAGGAAAACATTGTCGCTTTGTTGACACAAGGCAAAGACCTTGAGTTTG</w:t>
      </w:r>
    </w:p>
    <w:p w14:paraId="208FD39F" w14:textId="77777777" w:rsidR="00315218" w:rsidRPr="00E859ED" w:rsidRDefault="00315218" w:rsidP="0031521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AGGAAGATCAGAATCTGGTAGCATTCAACTTCAAGACTTTTTGTTTGGGAAACCTTGACCAGATCAAAAA</w:t>
      </w:r>
    </w:p>
    <w:p w14:paraId="48B63AFA" w14:textId="77777777" w:rsidR="00315218" w:rsidRPr="00E859ED" w:rsidRDefault="00315218" w:rsidP="0031521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GATGAGCATTATTTCATGTCTGACATTCCTGAAGAATCGTCAGAGCATAATGAAGGTTATCAAGCAAAGT</w:t>
      </w:r>
    </w:p>
    <w:p w14:paraId="120155DA" w14:textId="77777777" w:rsidR="00315218" w:rsidRPr="00E859ED" w:rsidRDefault="00315218" w:rsidP="0031521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5847352E" w14:textId="77777777" w:rsidR="00315218" w:rsidRPr="00E859ED" w:rsidRDefault="00315218" w:rsidP="0031521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GAAGGCTTGATAGCTTGATTAGGGTCAGGCTTGTTGAGGAAACTGGGAATTCTGAGAATCTCAATACTAT</w:t>
      </w:r>
    </w:p>
    <w:p w14:paraId="3ED00D43" w14:textId="77777777" w:rsidR="00315218" w:rsidRPr="00E859ED" w:rsidRDefault="00315218" w:rsidP="0031521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CAAATCTAAGATTGCTTCCCACCCTTTGATCCAAGCCTATGGATTACCTCTTGATGATGCAAAGTCTGTG</w:t>
      </w:r>
    </w:p>
    <w:p w14:paraId="4E999E3A" w14:textId="77777777" w:rsidR="00315218" w:rsidRPr="00E859ED" w:rsidRDefault="00315218" w:rsidP="0031521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AGACTTGCCATAATGCTAGGAGGTAGCTTACCTCTTATAGCTTCAGTTGATAGCTTTGAGATGATCAGTG</w:t>
      </w:r>
    </w:p>
    <w:p w14:paraId="7657FD92" w14:textId="77777777" w:rsidR="00315218" w:rsidRPr="00E859ED" w:rsidRDefault="00315218" w:rsidP="0031521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TTGTCTTGGCTATATATCAGGATGCAAAATACAAGGACCTCGGGATCGACCCAAAGAAGTATGACACCAG</w:t>
      </w:r>
    </w:p>
    <w:p w14:paraId="28A7B676" w14:textId="77777777" w:rsidR="00315218" w:rsidRPr="00E859ED" w:rsidRDefault="00315218" w:rsidP="0031521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450FA06A" w14:textId="77777777" w:rsidR="00315218" w:rsidRPr="00E859ED" w:rsidRDefault="00315218" w:rsidP="0031521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AAGGGGAAAGAGTATGCTGCTATACTCAGCTCCAGCAATCCTAATGCTAAAGGAAGTGTTGCTATGGAAC</w:t>
      </w:r>
    </w:p>
    <w:p w14:paraId="0389CA4B" w14:textId="77777777" w:rsidR="00315218" w:rsidRPr="00E859ED" w:rsidRDefault="00315218" w:rsidP="0031521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ATTACAGTGAAACTCTTAACAAGTTCTATGAAATGTTTGGAGTTAAAAAACAGGCAAAACTCGCAGAACT</w:t>
      </w:r>
    </w:p>
    <w:p w14:paraId="5822532C" w14:textId="77777777" w:rsidR="00315218" w:rsidRPr="00E859ED" w:rsidRDefault="00315218" w:rsidP="0031521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TGTTGA</w:t>
      </w:r>
    </w:p>
    <w:p w14:paraId="2EBEAF17" w14:textId="07A45A3B" w:rsidR="00315218" w:rsidRPr="00E859ED" w:rsidRDefault="00315218" w:rsidP="0031521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</w:p>
    <w:p w14:paraId="2F384525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&gt;DQ777555.1</w:t>
      </w:r>
    </w:p>
    <w:p w14:paraId="5010BC69" w14:textId="77777777" w:rsidR="00315218" w:rsidRPr="00E859ED" w:rsidRDefault="00315218" w:rsidP="0031521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ATGTCTAAGGTTAAGCTCACTAAGGAAAGCATTGTTGCTTTGTTGACACAAGGCAAAGACCTTGAGTTTG</w:t>
      </w:r>
    </w:p>
    <w:p w14:paraId="2D18F1DF" w14:textId="77777777" w:rsidR="00315218" w:rsidRPr="00E859ED" w:rsidRDefault="00315218" w:rsidP="0031521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AGGAAGATCAGAATCTGGTAGCATTCAACTTCAAGACTTTTTGTCTGGGAAACCTTGACCAGATCAAAAA</w:t>
      </w:r>
    </w:p>
    <w:p w14:paraId="3103B6CE" w14:textId="77777777" w:rsidR="00315218" w:rsidRPr="00E859ED" w:rsidRDefault="00315218" w:rsidP="0031521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GATGAGCATTGTTTCATGTCTGACATTCCTGAAGAATCGTCAGAGCATAATGAAGGTTATCAAGCAAAGT</w:t>
      </w:r>
    </w:p>
    <w:p w14:paraId="7688B88D" w14:textId="77777777" w:rsidR="00315218" w:rsidRPr="00E859ED" w:rsidRDefault="00315218" w:rsidP="0031521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761CF081" w14:textId="77777777" w:rsidR="00315218" w:rsidRPr="00E859ED" w:rsidRDefault="00315218" w:rsidP="0031521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GAAGGCTTGATAGCTTGATCAGGGTTAGGCTTGTTGAGGAAACTGGGAATTCTGAGAATCTCAATACTAT</w:t>
      </w:r>
    </w:p>
    <w:p w14:paraId="4F438BA9" w14:textId="77777777" w:rsidR="00315218" w:rsidRPr="00E859ED" w:rsidRDefault="00315218" w:rsidP="0031521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TAAATCTAAGATTGCTTCCCACCCTTTGATTCAAGCCTATGGATTACCTCTTGATGATGCAAAGTCTGTG</w:t>
      </w:r>
    </w:p>
    <w:p w14:paraId="6D51A38A" w14:textId="77777777" w:rsidR="00315218" w:rsidRPr="00E859ED" w:rsidRDefault="00315218" w:rsidP="0031521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AGGCTTGCCATAATGCTAGGAGGTAGCTTACCTCTTATTGCTTCAGTTGATAGCTTTGAGATGATCAGTG</w:t>
      </w:r>
    </w:p>
    <w:p w14:paraId="6FFBDA78" w14:textId="77777777" w:rsidR="00315218" w:rsidRPr="00E859ED" w:rsidRDefault="00315218" w:rsidP="0031521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TTGTCTTGGCTATATATCAGGATGCAAAATACAAGGACCTCGGGACCGACCCAAAGAAGTATGACACCAG</w:t>
      </w:r>
    </w:p>
    <w:p w14:paraId="2BF918D1" w14:textId="77777777" w:rsidR="00315218" w:rsidRPr="00E859ED" w:rsidRDefault="00315218" w:rsidP="0031521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GGAGGCCTTAGGGAAAGTTTGCACTGTGCTGAAAAGCAAAGCATTTGAAATGACTGAAGATCAGGTGAAG</w:t>
      </w:r>
    </w:p>
    <w:p w14:paraId="0E39E112" w14:textId="77777777" w:rsidR="00315218" w:rsidRPr="00E859ED" w:rsidRDefault="00315218" w:rsidP="0031521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AAGGGGAAAGAGTATGCTGCTATACTTAGTTCCAGCAATCCTAATGCTAAAGGAAGTGTTGCTATGGAAC</w:t>
      </w:r>
    </w:p>
    <w:p w14:paraId="5D7C2C87" w14:textId="77777777" w:rsidR="00315218" w:rsidRPr="00E859ED" w:rsidRDefault="00315218" w:rsidP="0031521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ATTACAGTGAAACTCTTAACAAGTTCTATGAAATGTTTGGGGTTAAAAAACAGGCAAAACTCGCAGAACT</w:t>
      </w:r>
    </w:p>
    <w:p w14:paraId="7FC531B2" w14:textId="2F112A1E" w:rsidR="00315218" w:rsidRPr="00E859ED" w:rsidRDefault="00315218" w:rsidP="0031521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414BA336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&gt;AY856343.1</w:t>
      </w:r>
    </w:p>
    <w:p w14:paraId="477A30A9" w14:textId="77777777" w:rsidR="00315218" w:rsidRPr="00E859ED" w:rsidRDefault="00315218" w:rsidP="0031521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ATGTCTAAGGTTAAGCTCACTAAGGAAAGCATTGTTGCTTTGTTGACACAAGGCAAAGACCTTGAGTTTG</w:t>
      </w:r>
    </w:p>
    <w:p w14:paraId="35A9A28E" w14:textId="77777777" w:rsidR="00315218" w:rsidRPr="00E859ED" w:rsidRDefault="00315218" w:rsidP="0031521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AGGAAGATCAGAATCTGGTAGCATTCAACTTCAAGACTTTTTGTCTAGGAAACCTTGACCAGATCAAAAA</w:t>
      </w:r>
    </w:p>
    <w:p w14:paraId="47CDEF49" w14:textId="77777777" w:rsidR="00315218" w:rsidRPr="00E859ED" w:rsidRDefault="00315218" w:rsidP="0031521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GATGAGCATTATTTCATGTCTGACATTCCTGAAGAATCGTCAGAGCATAATGAAGGTTATTAAGCAAAGT</w:t>
      </w:r>
    </w:p>
    <w:p w14:paraId="4261AB38" w14:textId="77777777" w:rsidR="00315218" w:rsidRPr="00E859ED" w:rsidRDefault="00315218" w:rsidP="0031521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GATTTTACTTTTGGTAAAATTACCATAAAGAAAACTTCAGACAGGATTGGAGCCGCTGACATGACCTTCA</w:t>
      </w:r>
    </w:p>
    <w:p w14:paraId="37F26C2B" w14:textId="77777777" w:rsidR="00315218" w:rsidRPr="00E859ED" w:rsidRDefault="00315218" w:rsidP="0031521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GAAGGCTTGATAGCTTGATCAGGGTCAGGCTTGTTGAGGAAACTGGGAATTCTGAGAATCTCAATACTAT</w:t>
      </w:r>
    </w:p>
    <w:p w14:paraId="6A2C8BE1" w14:textId="77777777" w:rsidR="00315218" w:rsidRPr="00E859ED" w:rsidRDefault="00315218" w:rsidP="0031521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49FF23E9" w14:textId="77777777" w:rsidR="00315218" w:rsidRPr="00E859ED" w:rsidRDefault="00315218" w:rsidP="0031521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AGGCTTGCCATAATGCTGGGAGGTAGCTTACCTCTTATTGCTTCGGTTGATAGCTTTGAAATGATCAGTG</w:t>
      </w:r>
    </w:p>
    <w:p w14:paraId="5C116E12" w14:textId="77777777" w:rsidR="00315218" w:rsidRPr="00E859ED" w:rsidRDefault="00315218" w:rsidP="0031521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TTGTCTTGGCTATATATCAGGATGCAAAATACAAGGACCTCGGGATTGACCCAAAGAAGTATGACACCAG</w:t>
      </w:r>
    </w:p>
    <w:p w14:paraId="23B88CDF" w14:textId="77777777" w:rsidR="00315218" w:rsidRPr="00E859ED" w:rsidRDefault="00315218" w:rsidP="0031521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7A0102CD" w14:textId="77777777" w:rsidR="00315218" w:rsidRPr="00E859ED" w:rsidRDefault="00315218" w:rsidP="0031521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AAGGGGAAAGAGTATGCTGCTATACTTAGTTCCAGCAATCCTAATGCTAAAGGAAGTGTTGCTATGGAAC</w:t>
      </w:r>
    </w:p>
    <w:p w14:paraId="13D570BB" w14:textId="77777777" w:rsidR="00315218" w:rsidRPr="00E859ED" w:rsidRDefault="00315218" w:rsidP="0031521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ATTACAGTGAAACTCTTAACAAGTTCTATGAAATGTTTGGGGTTAAAAAACAGGCAAAACTCACAGAACT</w:t>
      </w:r>
    </w:p>
    <w:p w14:paraId="7E526BF4" w14:textId="77777777" w:rsidR="00315218" w:rsidRPr="00E859ED" w:rsidRDefault="00315218" w:rsidP="0031521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48508A1F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&gt;AY856342.1</w:t>
      </w:r>
    </w:p>
    <w:p w14:paraId="67609609" w14:textId="77777777" w:rsidR="00315218" w:rsidRPr="00E859ED" w:rsidRDefault="00315218" w:rsidP="0031521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ATGTCTAAGGTTAAGCTCACTAAGGAAAGCATTGTTGCTTTGTTGACACAAGGCAAAGACCTTGAGTTTG</w:t>
      </w:r>
    </w:p>
    <w:p w14:paraId="7F68D838" w14:textId="77777777" w:rsidR="00315218" w:rsidRPr="00E859ED" w:rsidRDefault="00315218" w:rsidP="0031521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AGGAAGATCAGAATCTGGTAGCATTCAACTTCAAGACTTTTTGTCTAGGAAACCTTGACCAGATCAAAAA</w:t>
      </w:r>
    </w:p>
    <w:p w14:paraId="743BCD55" w14:textId="77777777" w:rsidR="00315218" w:rsidRPr="00E859ED" w:rsidRDefault="00315218" w:rsidP="0031521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GATGAGCATTATTTCATGTCTGACATTCCTGAAGAATCGTCAGAGCATAATGAAGGTTATTAAGCAAAGT</w:t>
      </w:r>
    </w:p>
    <w:p w14:paraId="354132C9" w14:textId="77777777" w:rsidR="00315218" w:rsidRPr="00E859ED" w:rsidRDefault="00315218" w:rsidP="0031521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21461B11" w14:textId="77777777" w:rsidR="00315218" w:rsidRPr="00E859ED" w:rsidRDefault="00315218" w:rsidP="0031521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GAAGGCTTGATAGCTTGATCAGGGTCAGGCTTGTTGAGGAAACTGGGAATTCTGAGAATCTCAATACTAT</w:t>
      </w:r>
    </w:p>
    <w:p w14:paraId="1989310C" w14:textId="77777777" w:rsidR="00315218" w:rsidRPr="00E859ED" w:rsidRDefault="00315218" w:rsidP="0031521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3F2B52FB" w14:textId="77777777" w:rsidR="00315218" w:rsidRPr="00E859ED" w:rsidRDefault="00315218" w:rsidP="0031521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AGGCTTGCCATAATGCTAGGAGGTAGCTTACCTCTTATTGCTTCAGTTGATAGCTTTGAGATGATCAGTG</w:t>
      </w:r>
    </w:p>
    <w:p w14:paraId="7C1B34CE" w14:textId="77777777" w:rsidR="00315218" w:rsidRPr="00E859ED" w:rsidRDefault="00315218" w:rsidP="0031521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TTGTCTTGGCTATATATCAGGATGCAAAATACAAAGACCTCGGGATTGACCCAAAGAAATATGACACCAG</w:t>
      </w:r>
    </w:p>
    <w:p w14:paraId="3AC5C9EF" w14:textId="77777777" w:rsidR="00315218" w:rsidRPr="00E859ED" w:rsidRDefault="00315218" w:rsidP="0031521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50E09C7B" w14:textId="77777777" w:rsidR="00315218" w:rsidRPr="00E859ED" w:rsidRDefault="00315218" w:rsidP="0031521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AAGGGGAAAGAGTATGCTGCTATACTTAGTTCCAGCAATCCTAATGCTAAAGGAAGTGTTGCTATGGAAC</w:t>
      </w:r>
    </w:p>
    <w:p w14:paraId="53DFFF89" w14:textId="77777777" w:rsidR="00315218" w:rsidRPr="00E859ED" w:rsidRDefault="00315218" w:rsidP="0031521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ATTACAGTGAAACTCTTAACAAGTTCTATGAAATGTTTGGGGTTAAAAAACAGGCAAAACTCGCAGAACT</w:t>
      </w:r>
    </w:p>
    <w:p w14:paraId="535B1757" w14:textId="77777777" w:rsidR="00315218" w:rsidRPr="00E859ED" w:rsidRDefault="00315218" w:rsidP="00315218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3C6FB39A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&gt;AY856344.1</w:t>
      </w:r>
    </w:p>
    <w:p w14:paraId="17865DF0" w14:textId="77777777" w:rsidR="00876A53" w:rsidRPr="00E859ED" w:rsidRDefault="00876A53" w:rsidP="00876A5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ATGTCTAAGGTTAAGCTCACTAAGGAAAGCATTGTTGCTTTGTTGACACAAGGCAAAGACCTTGAGTTTG</w:t>
      </w:r>
    </w:p>
    <w:p w14:paraId="18CE917D" w14:textId="77777777" w:rsidR="00876A53" w:rsidRPr="00E859ED" w:rsidRDefault="00876A53" w:rsidP="00876A5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AGGAAGATCAGAATCTGGTAGCATTCAACTTCAAGACTTTTTGTCTGGGAAACCTTGACCAGATCAAAAA</w:t>
      </w:r>
    </w:p>
    <w:p w14:paraId="47B01EF5" w14:textId="77777777" w:rsidR="00876A53" w:rsidRPr="00E859ED" w:rsidRDefault="00876A53" w:rsidP="00876A5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GATGAGCATTATTTCATGTCTGACATTCCTGAAGAATCGTCAGAGCATAATGAAGGTTATTAAGCAAAGT</w:t>
      </w:r>
    </w:p>
    <w:p w14:paraId="4AA07FD6" w14:textId="77777777" w:rsidR="00876A53" w:rsidRPr="00E859ED" w:rsidRDefault="00876A53" w:rsidP="00876A5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0A54FEA0" w14:textId="77777777" w:rsidR="00876A53" w:rsidRPr="00E859ED" w:rsidRDefault="00876A53" w:rsidP="00876A5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GAAGGCTTGATAGCTTGATCAGGGTCAGGCTTGTTGAGGAAACTGGGAATTCTGAGAATCTCAATACTAT</w:t>
      </w:r>
    </w:p>
    <w:p w14:paraId="79B8F758" w14:textId="77777777" w:rsidR="00876A53" w:rsidRPr="00E859ED" w:rsidRDefault="00876A53" w:rsidP="00876A5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47F5E627" w14:textId="77777777" w:rsidR="00876A53" w:rsidRPr="00E859ED" w:rsidRDefault="00876A53" w:rsidP="00876A5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AGGCTTGCCATAATGCTGGGAGGTAGCTTACCTCTTATTGCTTCAGTTGATAGCTTTGAGATGATCAGTG</w:t>
      </w:r>
    </w:p>
    <w:p w14:paraId="3F8B3152" w14:textId="77777777" w:rsidR="00876A53" w:rsidRPr="00E859ED" w:rsidRDefault="00876A53" w:rsidP="00876A5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TTGTCTTGGCTATATATCAGGATGCAAAATACAAGGACCTCGGGATCGACCCAAAGAAGTATGACACCAG</w:t>
      </w:r>
    </w:p>
    <w:p w14:paraId="59EFF7BF" w14:textId="77777777" w:rsidR="00876A53" w:rsidRPr="00E859ED" w:rsidRDefault="00876A53" w:rsidP="00876A5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GGAAGCCTTAGGGAAAGTTTGCACTGTGCTGAAAAGCAAAGCATTTGAAATGACTGAAGATCAGGTGAAG</w:t>
      </w:r>
    </w:p>
    <w:p w14:paraId="660035DF" w14:textId="77777777" w:rsidR="00876A53" w:rsidRPr="00E859ED" w:rsidRDefault="00876A53" w:rsidP="00876A5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AAGGGGAAAGAGTATGCTGCTATACTTAGTTCCAGCAATCCTAATGCTAAAGGAAGTGTTGCTATGGAAC</w:t>
      </w:r>
    </w:p>
    <w:p w14:paraId="311FA3E6" w14:textId="77777777" w:rsidR="00876A53" w:rsidRPr="00E859ED" w:rsidRDefault="00876A53" w:rsidP="00876A5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ATTACAGTGAAACTCTTAACAAGTTCTATGAAATGTTTGGGGTTAAAAAACAGGCAAAACTCACAGAACT</w:t>
      </w:r>
    </w:p>
    <w:p w14:paraId="25DF7A02" w14:textId="77777777" w:rsidR="00876A53" w:rsidRPr="00E859ED" w:rsidRDefault="00876A53" w:rsidP="00876A5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41B6F1EB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&gt;Z36882.1</w:t>
      </w:r>
    </w:p>
    <w:p w14:paraId="1D50B0AE" w14:textId="77777777" w:rsidR="00876A53" w:rsidRPr="00E859ED" w:rsidRDefault="00876A53" w:rsidP="00876A5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ATGTCTAAGGTTAAGCTCACTAAGGAAAGCATTGTTGCTTTGTTGACACAAGGCAAAGACCTTGAGTTTG</w:t>
      </w:r>
    </w:p>
    <w:p w14:paraId="3B96D542" w14:textId="77777777" w:rsidR="00876A53" w:rsidRPr="00E859ED" w:rsidRDefault="00876A53" w:rsidP="00876A5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AGGAAGATCAGAATCTGGTAGCATTCAACTTCAAGACTTTTTGTCTGGAAAACCTTGACCAGATCAAAAA</w:t>
      </w:r>
    </w:p>
    <w:p w14:paraId="24801AD9" w14:textId="77777777" w:rsidR="00876A53" w:rsidRPr="00E859ED" w:rsidRDefault="00876A53" w:rsidP="00876A5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GATGAGTGTTATTTCATGTCTGACATTCCTGAAGAATCGTCAGAGCATAATGAAGGTTATTAAGCAAAGT</w:t>
      </w:r>
    </w:p>
    <w:p w14:paraId="6192B073" w14:textId="77777777" w:rsidR="00876A53" w:rsidRPr="00E859ED" w:rsidRDefault="00876A53" w:rsidP="00876A5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53881FC4" w14:textId="77777777" w:rsidR="00876A53" w:rsidRPr="00E859ED" w:rsidRDefault="00876A53" w:rsidP="00876A5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GAAGGCTTGATAGCTTGATCAGGGTCAGGCTTGTTGAGGAAACTGGGAATTCCGAGAATCTCAATACTAT</w:t>
      </w:r>
    </w:p>
    <w:p w14:paraId="283782F0" w14:textId="77777777" w:rsidR="00876A53" w:rsidRPr="00E859ED" w:rsidRDefault="00876A53" w:rsidP="00876A5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CAAATCTAAGATTGCTTCCCACCCTTTGATTCAAGCCTATGGATTACCTCTTGATGATGCAAAGTCTGTG</w:t>
      </w:r>
    </w:p>
    <w:p w14:paraId="74A6F7C4" w14:textId="77777777" w:rsidR="00876A53" w:rsidRPr="00E859ED" w:rsidRDefault="00876A53" w:rsidP="00876A5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AGGCTTGCCATAATGCTGGGAGGTAGCTTACCTCTTATTGCTTCAGTCGATAGCTTTGAGATGATCAGTG</w:t>
      </w:r>
    </w:p>
    <w:p w14:paraId="447C1E74" w14:textId="77777777" w:rsidR="00876A53" w:rsidRPr="00E859ED" w:rsidRDefault="00876A53" w:rsidP="00876A5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TTGTCTTGGCTATATATCAGGATGCAAAATACAAGGACCTTGGGATCGACCCAAAGAAGTATGACACCAG</w:t>
      </w:r>
    </w:p>
    <w:p w14:paraId="68A9128B" w14:textId="77777777" w:rsidR="00876A53" w:rsidRPr="00E859ED" w:rsidRDefault="00876A53" w:rsidP="00876A5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GGAAGCCTTAGGGAAAGTTTGCACTGTGCTGAAAAGCAAAGCATTTGAAATGAATGAAGATCAGGTGAAG</w:t>
      </w:r>
    </w:p>
    <w:p w14:paraId="3939467F" w14:textId="77777777" w:rsidR="00876A53" w:rsidRPr="00E859ED" w:rsidRDefault="00876A53" w:rsidP="00876A5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AAGGGGAAAGAGTATGCTGCTATACTTAGCTCCAGCAATCCTAATGCTAAAGGAAGTATTGCTATGGAAC</w:t>
      </w:r>
    </w:p>
    <w:p w14:paraId="65525478" w14:textId="77777777" w:rsidR="00876A53" w:rsidRPr="00E859ED" w:rsidRDefault="00876A53" w:rsidP="00876A5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ATTACAGTGAAACTCTTAACAAGTTCTATGAAATGTTTGGGGTTAAAAAACAGGCAAAACTCGCAGAACT</w:t>
      </w:r>
    </w:p>
    <w:p w14:paraId="227F73BC" w14:textId="77777777" w:rsidR="00876A53" w:rsidRPr="00E859ED" w:rsidRDefault="00876A53" w:rsidP="00876A5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17283DB4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&gt;MK468469.1</w:t>
      </w:r>
    </w:p>
    <w:p w14:paraId="0329DA25" w14:textId="77777777" w:rsidR="00876A53" w:rsidRPr="00E859ED" w:rsidRDefault="00876A53" w:rsidP="00876A5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ATGTCTAAGGTTAAGCTCACTAAGGAAAACATTGTTGCTTTGTTGACACAAGGCAAAGATCTTGAATTT</w:t>
      </w:r>
    </w:p>
    <w:p w14:paraId="77A267FF" w14:textId="77777777" w:rsidR="00876A53" w:rsidRPr="00E859ED" w:rsidRDefault="00876A53" w:rsidP="00876A5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GAGGAAGATCAGAATCTGGTAGCATTCAACTTCAAGACTTTTTGTCTTGAAAACCTTGACCAGATCAAGA</w:t>
      </w:r>
    </w:p>
    <w:p w14:paraId="2C7CA870" w14:textId="77777777" w:rsidR="00876A53" w:rsidRPr="00E859ED" w:rsidRDefault="00876A53" w:rsidP="00876A5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AGATGAGCATTATTTCATGTCTGACATTCCTGAAGAATCGTCAGAGTATAATGAAAGTTATTAAGCAAAG</w:t>
      </w:r>
    </w:p>
    <w:p w14:paraId="45569266" w14:textId="77777777" w:rsidR="00876A53" w:rsidRPr="00E859ED" w:rsidRDefault="00876A53" w:rsidP="00876A5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TGATTTTACTTTTGGTAAAATTACCATAAAGAAAACTTCAGACAGGATTGGAGCCACTGACATGACCTTC</w:t>
      </w:r>
    </w:p>
    <w:p w14:paraId="253B385C" w14:textId="77777777" w:rsidR="00876A53" w:rsidRPr="00E859ED" w:rsidRDefault="00876A53" w:rsidP="00876A5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AGGAGGCTTGACAGCTTGATCAGAGTCAGGCTTGTCGAAGAAACTGGGAATTCTGAGAATCTCAATACTA</w:t>
      </w:r>
    </w:p>
    <w:p w14:paraId="6BEDEB13" w14:textId="77777777" w:rsidR="00876A53" w:rsidRPr="00E859ED" w:rsidRDefault="00876A53" w:rsidP="00876A5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TCAAATCTAAGATTGCTTCTCACCCTTTGATTCAAGCTTATGGATTACCTCTTGATGATGCAAAGTCTGT</w:t>
      </w:r>
    </w:p>
    <w:p w14:paraId="216026F3" w14:textId="77777777" w:rsidR="00876A53" w:rsidRPr="00E859ED" w:rsidRDefault="00876A53" w:rsidP="00876A5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GAGGCTTGCCATAATGCTGGGAGGTAGCTTACCTCTTATTGCTTCAGTTGATAGCTTTGAGATGATCAGT</w:t>
      </w:r>
    </w:p>
    <w:p w14:paraId="00C2F340" w14:textId="77777777" w:rsidR="00876A53" w:rsidRPr="00E859ED" w:rsidRDefault="00876A53" w:rsidP="00876A5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GTTGTCTTAGCTATATACCAGGATGCAAAATACAAAGACCTCGGGATCGATCCAAAGAAGTATGACACCA</w:t>
      </w:r>
    </w:p>
    <w:p w14:paraId="51FA8FDA" w14:textId="77777777" w:rsidR="00876A53" w:rsidRPr="00E859ED" w:rsidRDefault="00876A53" w:rsidP="00876A5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GGGAAGCCTTAGGAAAAGTTTGCACTGTGCTAAAAAGCAAAGCATTTGAAATGAATGAAGATCAGGTGAA</w:t>
      </w:r>
    </w:p>
    <w:p w14:paraId="146D817B" w14:textId="77777777" w:rsidR="00876A53" w:rsidRPr="00E859ED" w:rsidRDefault="00876A53" w:rsidP="00876A5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GAAAGGGAAAGAGTATGCTGCTATACTTGGCTCCAGCAATCCTAATGCTAAAGGAAGTATTGCTATGGAA</w:t>
      </w:r>
    </w:p>
    <w:p w14:paraId="480CFE1C" w14:textId="77777777" w:rsidR="00876A53" w:rsidRPr="00E859ED" w:rsidRDefault="00876A53" w:rsidP="00876A5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CATTACAGTGAAACTCTTAACAAGTTCTATGAAATGTTCGGGGTTAAAAAACAGGCAAAACTTGCAGAAC</w:t>
      </w:r>
    </w:p>
    <w:p w14:paraId="357D5B61" w14:textId="77777777" w:rsidR="00876A53" w:rsidRPr="00E859ED" w:rsidRDefault="00876A53" w:rsidP="00876A5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TTGCT</w:t>
      </w:r>
    </w:p>
    <w:p w14:paraId="44EE1E3B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&gt;DQ453158.1</w:t>
      </w:r>
    </w:p>
    <w:p w14:paraId="2BC42569" w14:textId="77777777" w:rsidR="00876A53" w:rsidRPr="00E859ED" w:rsidRDefault="00876A53" w:rsidP="00876A5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ATGTCTAAGGTTAAGCTCACTAAGGAAAACATTGTTGCTTTGTTGACACAAAGCAAAGATCTTGAATTTG</w:t>
      </w:r>
    </w:p>
    <w:p w14:paraId="1EDBFCA6" w14:textId="77777777" w:rsidR="00876A53" w:rsidRPr="00E859ED" w:rsidRDefault="00876A53" w:rsidP="00876A5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AGGAAGATCAGAATCTGGTAGCATTCAACTTCAAGACTTTTTGTCTGGAAAACCTTGACCAGATCAAGAA</w:t>
      </w:r>
    </w:p>
    <w:p w14:paraId="78782090" w14:textId="77777777" w:rsidR="00876A53" w:rsidRPr="00E859ED" w:rsidRDefault="00876A53" w:rsidP="00876A5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GATGAGCATTATTTCATGTCTGACATTCCTGAAGAATCGTCAGAGTATAATGAAGGTTATTAAGCAAAGT</w:t>
      </w:r>
    </w:p>
    <w:p w14:paraId="33863BF9" w14:textId="77777777" w:rsidR="00876A53" w:rsidRPr="00E859ED" w:rsidRDefault="00876A53" w:rsidP="00876A5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3FB780DF" w14:textId="77777777" w:rsidR="00876A53" w:rsidRPr="00E859ED" w:rsidRDefault="00876A53" w:rsidP="00876A5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GAAGGCTTGATAGCTTGATCAGGGTCAGGCTTGTCGAGGAAACCGGGAATTCTGAGAATCTCAATACTAT</w:t>
      </w:r>
    </w:p>
    <w:p w14:paraId="7DD7B470" w14:textId="77777777" w:rsidR="00876A53" w:rsidRPr="00E859ED" w:rsidRDefault="00876A53" w:rsidP="00876A5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CAAATCTAAGATTGCTTCTCACCCTTTGATCCAAGCCTATGGATTACCTCTTGATGATGCAAAGTCTGTG</w:t>
      </w:r>
    </w:p>
    <w:p w14:paraId="57322D30" w14:textId="77777777" w:rsidR="00876A53" w:rsidRPr="00E859ED" w:rsidRDefault="00876A53" w:rsidP="00876A5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AGGCTTGCCATAATGCTGGGAGGTAGCTTACCTCTTATTGCTTCAGTTGATAGCTTTGAGATGATCAGTG</w:t>
      </w:r>
    </w:p>
    <w:p w14:paraId="3AFC780F" w14:textId="77777777" w:rsidR="00876A53" w:rsidRPr="00E859ED" w:rsidRDefault="00876A53" w:rsidP="00876A5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TTGTCTTGGCTATATATCAGGATGCAAAATACAAAGACCTCGGGATCGATCCAAAAAAGTATGACACCAG</w:t>
      </w:r>
    </w:p>
    <w:p w14:paraId="0296A754" w14:textId="77777777" w:rsidR="00876A53" w:rsidRPr="00E859ED" w:rsidRDefault="00876A53" w:rsidP="00876A5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GGAAGCCCTAGGAAAAGTTTGCACTGTGCTAAAAAGCAAAGCATTTGAAATGAATGAAGATCAGGTGAAG</w:t>
      </w:r>
    </w:p>
    <w:p w14:paraId="689DE6C1" w14:textId="77777777" w:rsidR="00876A53" w:rsidRPr="00E859ED" w:rsidRDefault="00876A53" w:rsidP="00876A5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AAAGGGAAAGAGTATGCTGCTATACTTAGCTCCAGCAATCCTAATGCTAAAGGAAGTATTGCTATGGAAC</w:t>
      </w:r>
    </w:p>
    <w:p w14:paraId="0CAA5E86" w14:textId="77777777" w:rsidR="00876A53" w:rsidRPr="00E859ED" w:rsidRDefault="00876A53" w:rsidP="00876A5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ATTACAGTGAAACTCTTAACAAGTTCTATGAAATGTTCGGGGTTAAAAAACAGGCAAAACTCGCAGAACT</w:t>
      </w:r>
    </w:p>
    <w:p w14:paraId="7EF8EE14" w14:textId="77777777" w:rsidR="00876A53" w:rsidRPr="00E859ED" w:rsidRDefault="00876A53" w:rsidP="00876A5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7834A045" w14:textId="77777777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&gt;AB010997.1</w:t>
      </w:r>
    </w:p>
    <w:p w14:paraId="00720686" w14:textId="77777777" w:rsidR="00876A53" w:rsidRPr="00E859ED" w:rsidRDefault="00876A53" w:rsidP="00876A5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ATGTCTAAGGTTAAGCTCACTAAGGAAAACATTGTTGCTTTGTTGACACAAGGCAAAGACCTTGAATTTG</w:t>
      </w:r>
    </w:p>
    <w:p w14:paraId="3170F8C7" w14:textId="77777777" w:rsidR="00876A53" w:rsidRPr="00E859ED" w:rsidRDefault="00876A53" w:rsidP="00876A5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AGGAAAATCAGAATCTGGTAGCATTCAACTTCAAGACTTTTTGTCTGGAAAACCTTGACCAGATCAAGAA</w:t>
      </w:r>
    </w:p>
    <w:p w14:paraId="5604C9AD" w14:textId="77777777" w:rsidR="00876A53" w:rsidRPr="00E859ED" w:rsidRDefault="00876A53" w:rsidP="00876A5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GATGAGCATTATTTCATGTCTGACATTTCTGAAGAATCGTCAGAGTATAATGAAGGTTATTAAGCAAAGT</w:t>
      </w:r>
    </w:p>
    <w:p w14:paraId="10B9DFF5" w14:textId="77777777" w:rsidR="00876A53" w:rsidRPr="00E859ED" w:rsidRDefault="00876A53" w:rsidP="00876A5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GATTTTACTTTTGGTAAAATTACCATAAAGAAAACTTCAGACAGGATTGGAGCCACTGACATGACCTTCA</w:t>
      </w:r>
    </w:p>
    <w:p w14:paraId="45D17D97" w14:textId="77777777" w:rsidR="00876A53" w:rsidRPr="00E859ED" w:rsidRDefault="00876A53" w:rsidP="00876A5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GAAGGCTTGATAGCTTAATCAGGGTCAGGCTTGTCGAGGAAACTGGGAATTCTGAGAATCTCAATACTAT</w:t>
      </w:r>
    </w:p>
    <w:p w14:paraId="10CBDD8E" w14:textId="77777777" w:rsidR="00876A53" w:rsidRPr="00E859ED" w:rsidRDefault="00876A53" w:rsidP="00876A5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CAAATCTAAGATTGCTTCTCACCCTTTGATTCAAGCCTATGGATTACCTCTTGATGATGCAAAGTCTGTG</w:t>
      </w:r>
    </w:p>
    <w:p w14:paraId="77FF3FF0" w14:textId="77777777" w:rsidR="00876A53" w:rsidRPr="00E859ED" w:rsidRDefault="00876A53" w:rsidP="00876A5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AGGCTTGCCATAATGCTGGGAGGTAGCTTACCTCTTATTGCTTCAGTTGATAGCTTTGAAATGATCAGTG</w:t>
      </w:r>
    </w:p>
    <w:p w14:paraId="1644D29A" w14:textId="77777777" w:rsidR="00876A53" w:rsidRPr="00E859ED" w:rsidRDefault="00876A53" w:rsidP="00876A5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TTGTCTTGGCTATATATCAGGATGCAAAATACAAAGACCTCGGGATCGATCCAAAGAAGTATGACACAAG</w:t>
      </w:r>
    </w:p>
    <w:p w14:paraId="69500D86" w14:textId="77777777" w:rsidR="00876A53" w:rsidRPr="00E859ED" w:rsidRDefault="00876A53" w:rsidP="00876A5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GGAAGCCTTAGGAAAAGTTTGCACTGTGCTGAAAAGCAAAGCATTTGAAATGAATGAAGATCAGGTGAAG</w:t>
      </w:r>
    </w:p>
    <w:p w14:paraId="3F23B4A2" w14:textId="77777777" w:rsidR="00876A53" w:rsidRPr="00E859ED" w:rsidRDefault="00876A53" w:rsidP="00876A5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AAAGGGAAAGAGTATGCTGCTATACTTAGCTCCAGCAATCCTAATGCTAAAGGAAGTATTGCTATGGAAC</w:t>
      </w:r>
    </w:p>
    <w:p w14:paraId="57D5745B" w14:textId="77777777" w:rsidR="00876A53" w:rsidRPr="00E859ED" w:rsidRDefault="00876A53" w:rsidP="00876A5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ATTACAGTGAAACTCTTAACAAGTTCTATGAAATGTTCGGGGTTAAAAAACAGGCAAAACTTGCAGAACT</w:t>
      </w:r>
    </w:p>
    <w:p w14:paraId="32DDA82B" w14:textId="77777777" w:rsidR="00876A53" w:rsidRPr="00E859ED" w:rsidRDefault="00876A53" w:rsidP="00876A53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TGCT</w:t>
      </w:r>
    </w:p>
    <w:p w14:paraId="03F06F33" w14:textId="0CD59B5F" w:rsidR="00F74785" w:rsidRPr="00E859ED" w:rsidRDefault="00F74785" w:rsidP="00F74785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  <w:r w:rsidRPr="00E859ED">
        <w:rPr>
          <w:rFonts w:ascii="Courier New" w:hAnsi="Courier New" w:cs="Courier New"/>
          <w:color w:val="000000" w:themeColor="text1"/>
          <w:kern w:val="0"/>
        </w:rPr>
        <w:t>&gt;AB</w:t>
      </w:r>
      <w:r w:rsidR="00B6687C">
        <w:rPr>
          <w:rFonts w:ascii="Courier New" w:hAnsi="Courier New" w:cs="Courier New"/>
          <w:color w:val="000000" w:themeColor="text1"/>
          <w:kern w:val="0"/>
        </w:rPr>
        <w:t>0</w:t>
      </w:r>
      <w:r w:rsidRPr="00E859ED">
        <w:rPr>
          <w:rFonts w:ascii="Courier New" w:hAnsi="Courier New" w:cs="Courier New"/>
          <w:color w:val="000000" w:themeColor="text1"/>
          <w:kern w:val="0"/>
        </w:rPr>
        <w:t>38341.1</w:t>
      </w:r>
    </w:p>
    <w:p w14:paraId="2E39F923" w14:textId="77777777" w:rsidR="001970D9" w:rsidRPr="00E859ED" w:rsidRDefault="001970D9" w:rsidP="001970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ATGAGTCTTCTAACCGAGGTCGAAACGTACGTTCTCTCTATCGTCCCGTCAGGCCCCCTCAAAGCCGAGA</w:t>
      </w:r>
    </w:p>
    <w:p w14:paraId="01178611" w14:textId="77777777" w:rsidR="001970D9" w:rsidRPr="00E859ED" w:rsidRDefault="001970D9" w:rsidP="001970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TCGCACAGAGACTTGAAGATGTTTTTGCTGGGAAGAACACCGATCTTGAGGCTCTCATGGAATGGCTAAA</w:t>
      </w:r>
    </w:p>
    <w:p w14:paraId="7E7EDF30" w14:textId="77777777" w:rsidR="001970D9" w:rsidRPr="00E859ED" w:rsidRDefault="001970D9" w:rsidP="001970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GACAAGACCGATCCTGTCACCTCTGACTAAGGGGATTTTAGGATTTGTGTTCACGCTCACCGTGCCCAGT</w:t>
      </w:r>
    </w:p>
    <w:p w14:paraId="64452A4D" w14:textId="77777777" w:rsidR="001970D9" w:rsidRPr="00E859ED" w:rsidRDefault="001970D9" w:rsidP="001970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GAGCGAGGACTGCAGCGTAGACGCTTTGTCCAAAATGCCCTTAATGGGAATGGGGATCCCAATAACATGG</w:t>
      </w:r>
    </w:p>
    <w:p w14:paraId="4C74A6B6" w14:textId="77777777" w:rsidR="001970D9" w:rsidRPr="00E859ED" w:rsidRDefault="001970D9" w:rsidP="001970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ACAGAGCAGTTAAACTGTATAGAAAGCTTAAGAGGGAGATAACATTCCATGGGGCCAAAGAAATAGCACT</w:t>
      </w:r>
    </w:p>
    <w:p w14:paraId="322C6CAF" w14:textId="77777777" w:rsidR="001970D9" w:rsidRPr="00E859ED" w:rsidRDefault="001970D9" w:rsidP="001970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CAGTTATTCTGCTGGTGCACTTGCCAGTTGTATGGGCCTCATATACAACAGGATGGGGGCTGTGACCACC</w:t>
      </w:r>
    </w:p>
    <w:p w14:paraId="6D5243DF" w14:textId="77777777" w:rsidR="001970D9" w:rsidRPr="00E859ED" w:rsidRDefault="001970D9" w:rsidP="001970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GAATCGGCATTTGGCCTGATATGCGCAACCTGTGAACAGATTGCTGACTCCCAGCATAAGTCTCATAGGC</w:t>
      </w:r>
    </w:p>
    <w:p w14:paraId="0802BB19" w14:textId="77777777" w:rsidR="001970D9" w:rsidRPr="00E859ED" w:rsidRDefault="001970D9" w:rsidP="001970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AAATGGTGATAACAACCAATCCATTGATAAGACATGAGAACAGAATGGTTCTGGCCAGCACTACAGCTAA</w:t>
      </w:r>
    </w:p>
    <w:p w14:paraId="6BD075F0" w14:textId="77777777" w:rsidR="001970D9" w:rsidRPr="00E859ED" w:rsidRDefault="001970D9" w:rsidP="001970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GGCTATGGAGCAAATGGCTGGATCGAGTGAGCAAGCAGCAGAGGCCATGGAGGTTGCTAGTCAGGCCAGG</w:t>
      </w:r>
    </w:p>
    <w:p w14:paraId="37495972" w14:textId="77777777" w:rsidR="001970D9" w:rsidRPr="00E859ED" w:rsidRDefault="001970D9" w:rsidP="001970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CAAATGGTGCAGGCAATGAGAGCCATTGGGACTCATCCTAGCTCCAGCACTGGTCTGAAAAATGATCTTC</w:t>
      </w:r>
    </w:p>
    <w:p w14:paraId="13F93B90" w14:textId="77777777" w:rsidR="001970D9" w:rsidRPr="00E859ED" w:rsidRDefault="001970D9" w:rsidP="001970D9">
      <w:pPr>
        <w:pStyle w:val="HTMLPreformatted"/>
        <w:shd w:val="clear" w:color="auto" w:fill="FFFFFF"/>
        <w:rPr>
          <w:color w:val="000000" w:themeColor="text1"/>
          <w:sz w:val="22"/>
          <w:szCs w:val="22"/>
        </w:rPr>
      </w:pPr>
      <w:r w:rsidRPr="00E859ED">
        <w:rPr>
          <w:color w:val="000000" w:themeColor="text1"/>
          <w:sz w:val="22"/>
          <w:szCs w:val="22"/>
        </w:rPr>
        <w:t>TTGAAAATTTGCAGGCCTATCAGAAACGAATGGGGGTGCAGATGCAACGATTCAAG</w:t>
      </w:r>
    </w:p>
    <w:p w14:paraId="1EC7B506" w14:textId="30790823" w:rsidR="00F74785" w:rsidRPr="00E859ED" w:rsidRDefault="00F74785" w:rsidP="001970D9">
      <w:pPr>
        <w:autoSpaceDE w:val="0"/>
        <w:autoSpaceDN w:val="0"/>
        <w:adjustRightInd w:val="0"/>
        <w:spacing w:after="213" w:line="313" w:lineRule="atLeast"/>
        <w:rPr>
          <w:rFonts w:ascii="Courier New" w:hAnsi="Courier New" w:cs="Courier New"/>
          <w:color w:val="000000" w:themeColor="text1"/>
          <w:kern w:val="0"/>
        </w:rPr>
      </w:pPr>
    </w:p>
    <w:sectPr w:rsidR="00F74785" w:rsidRPr="00E859ED" w:rsidSect="00F74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55211" w14:textId="77777777" w:rsidR="0004708C" w:rsidRDefault="0004708C" w:rsidP="00FD0309">
      <w:pPr>
        <w:spacing w:after="0" w:line="240" w:lineRule="auto"/>
      </w:pPr>
      <w:r>
        <w:separator/>
      </w:r>
    </w:p>
  </w:endnote>
  <w:endnote w:type="continuationSeparator" w:id="0">
    <w:p w14:paraId="2C422080" w14:textId="77777777" w:rsidR="0004708C" w:rsidRDefault="0004708C" w:rsidP="00FD0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DC590" w14:textId="77777777" w:rsidR="0004708C" w:rsidRDefault="0004708C" w:rsidP="00FD0309">
      <w:pPr>
        <w:spacing w:after="0" w:line="240" w:lineRule="auto"/>
      </w:pPr>
      <w:r>
        <w:separator/>
      </w:r>
    </w:p>
  </w:footnote>
  <w:footnote w:type="continuationSeparator" w:id="0">
    <w:p w14:paraId="67B45445" w14:textId="77777777" w:rsidR="0004708C" w:rsidRDefault="0004708C" w:rsidP="00FD03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785"/>
    <w:rsid w:val="00043C8C"/>
    <w:rsid w:val="0004708C"/>
    <w:rsid w:val="0008306E"/>
    <w:rsid w:val="000A1863"/>
    <w:rsid w:val="000E644A"/>
    <w:rsid w:val="000E7B5D"/>
    <w:rsid w:val="0015044C"/>
    <w:rsid w:val="00154E26"/>
    <w:rsid w:val="00170F02"/>
    <w:rsid w:val="001970D9"/>
    <w:rsid w:val="001B2365"/>
    <w:rsid w:val="001B36D1"/>
    <w:rsid w:val="001D53F7"/>
    <w:rsid w:val="002A7459"/>
    <w:rsid w:val="002B7BDB"/>
    <w:rsid w:val="002C0BF3"/>
    <w:rsid w:val="00315218"/>
    <w:rsid w:val="003A4859"/>
    <w:rsid w:val="003B0CB8"/>
    <w:rsid w:val="003B2AF2"/>
    <w:rsid w:val="003D78EE"/>
    <w:rsid w:val="0049654A"/>
    <w:rsid w:val="004A06F6"/>
    <w:rsid w:val="004A2FDF"/>
    <w:rsid w:val="004E7FDD"/>
    <w:rsid w:val="004F169C"/>
    <w:rsid w:val="005025D9"/>
    <w:rsid w:val="00506C6D"/>
    <w:rsid w:val="00516AF4"/>
    <w:rsid w:val="00577BDE"/>
    <w:rsid w:val="005937A3"/>
    <w:rsid w:val="005A3406"/>
    <w:rsid w:val="005A376D"/>
    <w:rsid w:val="005D4272"/>
    <w:rsid w:val="00631E24"/>
    <w:rsid w:val="006432FE"/>
    <w:rsid w:val="00650BA6"/>
    <w:rsid w:val="00667810"/>
    <w:rsid w:val="00685C32"/>
    <w:rsid w:val="00692B4C"/>
    <w:rsid w:val="006C3F0A"/>
    <w:rsid w:val="00725358"/>
    <w:rsid w:val="0075677A"/>
    <w:rsid w:val="007763B7"/>
    <w:rsid w:val="007907CA"/>
    <w:rsid w:val="007E166B"/>
    <w:rsid w:val="007F798D"/>
    <w:rsid w:val="0080289C"/>
    <w:rsid w:val="0081698E"/>
    <w:rsid w:val="008527C9"/>
    <w:rsid w:val="00856DEB"/>
    <w:rsid w:val="00876A53"/>
    <w:rsid w:val="00901678"/>
    <w:rsid w:val="00926FDD"/>
    <w:rsid w:val="00984E9C"/>
    <w:rsid w:val="0099039F"/>
    <w:rsid w:val="009E443C"/>
    <w:rsid w:val="00A04D7D"/>
    <w:rsid w:val="00A21BE8"/>
    <w:rsid w:val="00A327AF"/>
    <w:rsid w:val="00A331E0"/>
    <w:rsid w:val="00A758E0"/>
    <w:rsid w:val="00A96CB7"/>
    <w:rsid w:val="00AD69F7"/>
    <w:rsid w:val="00AF0C12"/>
    <w:rsid w:val="00B05538"/>
    <w:rsid w:val="00B156C0"/>
    <w:rsid w:val="00B55D67"/>
    <w:rsid w:val="00B631DE"/>
    <w:rsid w:val="00B6588D"/>
    <w:rsid w:val="00B6687C"/>
    <w:rsid w:val="00B7711A"/>
    <w:rsid w:val="00BB65F4"/>
    <w:rsid w:val="00C467EE"/>
    <w:rsid w:val="00C577DA"/>
    <w:rsid w:val="00C94901"/>
    <w:rsid w:val="00CA625D"/>
    <w:rsid w:val="00CB6A95"/>
    <w:rsid w:val="00CC187B"/>
    <w:rsid w:val="00CE6CEB"/>
    <w:rsid w:val="00D3526B"/>
    <w:rsid w:val="00D82919"/>
    <w:rsid w:val="00DD460F"/>
    <w:rsid w:val="00DF2043"/>
    <w:rsid w:val="00E859ED"/>
    <w:rsid w:val="00EB2E2D"/>
    <w:rsid w:val="00EC7604"/>
    <w:rsid w:val="00EF6956"/>
    <w:rsid w:val="00F00CC3"/>
    <w:rsid w:val="00F63A23"/>
    <w:rsid w:val="00F70E35"/>
    <w:rsid w:val="00F74785"/>
    <w:rsid w:val="00FD0309"/>
    <w:rsid w:val="00FF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F09FB7"/>
  <w15:chartTrackingRefBased/>
  <w15:docId w15:val="{B052F5F3-806B-5C4A-92D8-E4E6FC47A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4785"/>
    <w:pPr>
      <w:spacing w:after="160" w:line="259" w:lineRule="auto"/>
    </w:pPr>
    <w:rPr>
      <w:sz w:val="22"/>
      <w:szCs w:val="22"/>
    </w:rPr>
  </w:style>
  <w:style w:type="paragraph" w:styleId="Heading4">
    <w:name w:val="heading 4"/>
    <w:basedOn w:val="Normal"/>
    <w:link w:val="Heading4Char"/>
    <w:uiPriority w:val="9"/>
    <w:qFormat/>
    <w:rsid w:val="00F7478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74785"/>
    <w:rPr>
      <w:rFonts w:ascii="Times New Roman" w:eastAsia="Times New Roman" w:hAnsi="Times New Roman" w:cs="Times New Roman"/>
      <w:b/>
      <w:bCs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527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27C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FD03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030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FD03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0309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5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3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0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2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2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9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0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3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6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104</Pages>
  <Words>2821</Words>
  <Characters>285833</Characters>
  <Application>Microsoft Office Word</Application>
  <DocSecurity>0</DocSecurity>
  <Lines>4763</Lines>
  <Paragraphs>2775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Abdelaal Shehata</dc:creator>
  <cp:keywords/>
  <dc:description/>
  <cp:lastModifiedBy>Abdelaal Shehata</cp:lastModifiedBy>
  <cp:revision>5</cp:revision>
  <dcterms:created xsi:type="dcterms:W3CDTF">2024-06-07T11:15:00Z</dcterms:created>
  <dcterms:modified xsi:type="dcterms:W3CDTF">2024-06-16T12:49:00Z</dcterms:modified>
</cp:coreProperties>
</file>